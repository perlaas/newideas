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D3" w:rsidRPr="0048771E" w:rsidRDefault="009F050F" w:rsidP="0048771E">
      <w:pPr>
        <w:rPr>
          <w:b/>
          <w:sz w:val="40"/>
          <w:szCs w:val="40"/>
        </w:rPr>
      </w:pPr>
      <w:r>
        <w:rPr>
          <w:b/>
          <w:sz w:val="40"/>
          <w:szCs w:val="40"/>
        </w:rPr>
        <w:t>Manual Prestandatest</w:t>
      </w:r>
    </w:p>
    <w:p w:rsidR="00C53FF9" w:rsidRDefault="00C53FF9" w:rsidP="00C53FF9"/>
    <w:p w:rsidR="00F701CE" w:rsidRDefault="00F701CE" w:rsidP="00F701CE">
      <w:pPr>
        <w:rPr>
          <w:b/>
          <w:sz w:val="32"/>
        </w:rPr>
      </w:pPr>
      <w:r>
        <w:rPr>
          <w:b/>
          <w:sz w:val="32"/>
        </w:rPr>
        <w:t>Ändringshantering</w:t>
      </w:r>
    </w:p>
    <w:p w:rsidR="00F701CE" w:rsidRDefault="00F701CE" w:rsidP="00F701CE">
      <w:pPr>
        <w:rPr>
          <w:b/>
        </w:rPr>
      </w:pPr>
    </w:p>
    <w:p w:rsidR="00F701CE" w:rsidRDefault="00F701CE" w:rsidP="00F701CE">
      <w:pPr>
        <w:rPr>
          <w:bCs/>
        </w:rPr>
      </w:pPr>
      <w:r>
        <w:rPr>
          <w:b/>
        </w:rPr>
        <w:t>Ansvarig för dokumentet:</w:t>
      </w:r>
      <w:r>
        <w:rPr>
          <w:bCs/>
        </w:rPr>
        <w:t xml:space="preserve"> TFA GIS?</w:t>
      </w:r>
    </w:p>
    <w:p w:rsidR="00F701CE" w:rsidRDefault="00F701CE" w:rsidP="00F701CE">
      <w:pPr>
        <w:rPr>
          <w:bCs/>
        </w:rPr>
      </w:pPr>
      <w:proofErr w:type="gramStart"/>
      <w:r w:rsidRPr="00D91B40">
        <w:rPr>
          <w:b/>
          <w:bCs/>
        </w:rPr>
        <w:t>Status:</w:t>
      </w:r>
      <w:r>
        <w:rPr>
          <w:bCs/>
        </w:rPr>
        <w:t xml:space="preserve">  Under</w:t>
      </w:r>
      <w:proofErr w:type="gramEnd"/>
      <w:r>
        <w:rPr>
          <w:bCs/>
        </w:rPr>
        <w:t xml:space="preserve"> arbete</w:t>
      </w:r>
    </w:p>
    <w:p w:rsidR="00F701CE" w:rsidRDefault="00F701CE" w:rsidP="00F701CE">
      <w:pPr>
        <w:rPr>
          <w:bCs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7"/>
        <w:gridCol w:w="5487"/>
        <w:gridCol w:w="2348"/>
      </w:tblGrid>
      <w:tr w:rsidR="00F701CE" w:rsidTr="00CC1434">
        <w:tc>
          <w:tcPr>
            <w:tcW w:w="1477" w:type="dxa"/>
            <w:shd w:val="pct12" w:color="auto" w:fill="auto"/>
          </w:tcPr>
          <w:p w:rsidR="00F701CE" w:rsidRDefault="00F701CE" w:rsidP="00CC1434">
            <w:pPr>
              <w:spacing w:before="40" w:after="40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5487" w:type="dxa"/>
            <w:shd w:val="pct12" w:color="auto" w:fill="auto"/>
          </w:tcPr>
          <w:p w:rsidR="00F701CE" w:rsidRDefault="00F701CE" w:rsidP="00CC1434">
            <w:pPr>
              <w:spacing w:before="40" w:after="40"/>
              <w:rPr>
                <w:b/>
              </w:rPr>
            </w:pPr>
            <w:r>
              <w:rPr>
                <w:b/>
              </w:rPr>
              <w:t>Ändring</w:t>
            </w:r>
          </w:p>
        </w:tc>
        <w:tc>
          <w:tcPr>
            <w:tcW w:w="2348" w:type="dxa"/>
            <w:shd w:val="pct12" w:color="auto" w:fill="auto"/>
          </w:tcPr>
          <w:p w:rsidR="00F701CE" w:rsidRDefault="00F701CE" w:rsidP="00CC1434">
            <w:pPr>
              <w:spacing w:before="40" w:after="40"/>
              <w:rPr>
                <w:b/>
              </w:rPr>
            </w:pPr>
            <w:r>
              <w:rPr>
                <w:b/>
              </w:rPr>
              <w:t>Ansvarig</w:t>
            </w:r>
          </w:p>
        </w:tc>
      </w:tr>
      <w:tr w:rsidR="00F701CE" w:rsidTr="00CC1434">
        <w:tc>
          <w:tcPr>
            <w:tcW w:w="1477" w:type="dxa"/>
          </w:tcPr>
          <w:p w:rsidR="00F701CE" w:rsidRDefault="00BB5EC1" w:rsidP="00CC1434">
            <w:pPr>
              <w:spacing w:before="40" w:after="40"/>
            </w:pPr>
            <w:r>
              <w:t>2010-03-05</w:t>
            </w:r>
          </w:p>
        </w:tc>
        <w:tc>
          <w:tcPr>
            <w:tcW w:w="5487" w:type="dxa"/>
          </w:tcPr>
          <w:p w:rsidR="00F701CE" w:rsidRDefault="00F701CE" w:rsidP="00CC1434">
            <w:pPr>
              <w:spacing w:before="40" w:after="40"/>
            </w:pPr>
            <w:r>
              <w:t>Första version</w:t>
            </w:r>
          </w:p>
        </w:tc>
        <w:tc>
          <w:tcPr>
            <w:tcW w:w="2348" w:type="dxa"/>
          </w:tcPr>
          <w:p w:rsidR="00F701CE" w:rsidRDefault="00F701CE" w:rsidP="00CC1434">
            <w:pPr>
              <w:spacing w:before="40" w:after="40"/>
            </w:pPr>
            <w:r>
              <w:t>Pela</w:t>
            </w:r>
          </w:p>
        </w:tc>
      </w:tr>
      <w:tr w:rsidR="00F701CE" w:rsidTr="00CC1434">
        <w:tc>
          <w:tcPr>
            <w:tcW w:w="1477" w:type="dxa"/>
          </w:tcPr>
          <w:p w:rsidR="00F701CE" w:rsidRDefault="0012224E" w:rsidP="00C43C46">
            <w:pPr>
              <w:spacing w:before="40" w:after="40"/>
            </w:pPr>
            <w:r>
              <w:t>2010-09-28</w:t>
            </w:r>
          </w:p>
        </w:tc>
        <w:tc>
          <w:tcPr>
            <w:tcW w:w="5487" w:type="dxa"/>
          </w:tcPr>
          <w:p w:rsidR="00F701CE" w:rsidRDefault="00F701CE" w:rsidP="00CC1434">
            <w:pPr>
              <w:spacing w:before="40" w:after="40"/>
            </w:pPr>
            <w:r>
              <w:t>Senaste version</w:t>
            </w:r>
          </w:p>
        </w:tc>
        <w:tc>
          <w:tcPr>
            <w:tcW w:w="2348" w:type="dxa"/>
          </w:tcPr>
          <w:p w:rsidR="00F701CE" w:rsidRDefault="00F701CE" w:rsidP="00CC1434">
            <w:pPr>
              <w:spacing w:before="40" w:after="40"/>
            </w:pPr>
            <w:r>
              <w:t>Pela</w:t>
            </w:r>
          </w:p>
        </w:tc>
      </w:tr>
    </w:tbl>
    <w:p w:rsidR="00F701CE" w:rsidRDefault="00F701CE" w:rsidP="00F701CE"/>
    <w:p w:rsidR="009458C9" w:rsidRDefault="009458C9">
      <w:pPr>
        <w:pStyle w:val="Innehllsfrteckningsrubrik"/>
      </w:pPr>
      <w:r>
        <w:t>Innehåll</w:t>
      </w:r>
    </w:p>
    <w:p w:rsidR="00B95FA6" w:rsidRDefault="00B95FA6" w:rsidP="00B95FA6">
      <w:pPr>
        <w:rPr>
          <w:lang w:eastAsia="en-US"/>
        </w:rPr>
      </w:pPr>
    </w:p>
    <w:p w:rsidR="00B95FA6" w:rsidRPr="00B95FA6" w:rsidRDefault="00B95FA6" w:rsidP="00B95FA6">
      <w:pPr>
        <w:rPr>
          <w:lang w:eastAsia="en-US"/>
        </w:rPr>
      </w:pPr>
    </w:p>
    <w:p w:rsidR="00A612C4" w:rsidRDefault="00545956">
      <w:pPr>
        <w:pStyle w:val="Innehll1"/>
        <w:tabs>
          <w:tab w:val="left" w:pos="4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458C9">
        <w:instrText xml:space="preserve"> TOC \o "1-3" \h \z \u </w:instrText>
      </w:r>
      <w:r>
        <w:fldChar w:fldCharType="separate"/>
      </w:r>
      <w:hyperlink w:anchor="_Toc348100927" w:history="1">
        <w:r w:rsidR="00A612C4" w:rsidRPr="00BC21AD">
          <w:rPr>
            <w:rStyle w:val="Hyperlnk"/>
            <w:noProof/>
          </w:rPr>
          <w:t>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Inledning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_Toc348100927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28" w:history="1">
        <w:r w:rsidR="00A612C4" w:rsidRPr="00BC21AD">
          <w:rPr>
            <w:rStyle w:val="Hyperlnk"/>
            <w:noProof/>
          </w:rPr>
          <w:t>1.1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Syfte med dokumentet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_Toc348100928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29" w:history="1">
        <w:r w:rsidR="00A612C4" w:rsidRPr="00BC21AD">
          <w:rPr>
            <w:rStyle w:val="Hyperlnk"/>
            <w:noProof/>
          </w:rPr>
          <w:t>1.1.1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Beskrivning av prestandatestning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_Toc348100929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30" w:history="1">
        <w:r w:rsidR="00A612C4" w:rsidRPr="00BC21AD">
          <w:rPr>
            <w:rStyle w:val="Hyperlnk"/>
            <w:noProof/>
          </w:rPr>
          <w:t>1.2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Förkortningar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_Toc348100930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31" w:history="1">
        <w:r w:rsidR="00A612C4" w:rsidRPr="00BC21AD">
          <w:rPr>
            <w:rStyle w:val="Hyperlnk"/>
            <w:noProof/>
          </w:rPr>
          <w:t>1.3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Referenser och dokumentation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_Toc348100931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32" w:history="1">
        <w:r w:rsidR="00A612C4" w:rsidRPr="00BC21AD">
          <w:rPr>
            <w:rStyle w:val="Hyperlnk"/>
            <w:noProof/>
          </w:rPr>
          <w:t>1.3.1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Allmänt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_Toc348100932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33" w:history="1">
        <w:r w:rsidR="00A612C4" w:rsidRPr="00BC21AD">
          <w:rPr>
            <w:rStyle w:val="Hyperlnk"/>
            <w:noProof/>
          </w:rPr>
          <w:t>1.3.2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ESRI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_Toc348100933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34" w:history="1">
        <w:r w:rsidR="00A612C4" w:rsidRPr="00BC21AD">
          <w:rPr>
            <w:rStyle w:val="Hyperlnk"/>
            <w:noProof/>
          </w:rPr>
          <w:t>1.3.3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Testverktyg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_Toc348100934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3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1"/>
        <w:tabs>
          <w:tab w:val="left" w:pos="4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35" w:history="1">
        <w:r w:rsidR="00A612C4" w:rsidRPr="00BC21AD">
          <w:rPr>
            <w:rStyle w:val="Hyperlnk"/>
            <w:noProof/>
          </w:rPr>
          <w:t>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Introduktion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_Toc348100935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3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36" w:history="1">
        <w:r w:rsidR="00A612C4" w:rsidRPr="00BC21AD">
          <w:rPr>
            <w:rStyle w:val="Hyperlnk"/>
            <w:noProof/>
          </w:rPr>
          <w:t>2.1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Syfte med prestandatestning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_Toc348100936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3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37" w:history="1">
        <w:r w:rsidR="00A612C4" w:rsidRPr="00BC21AD">
          <w:rPr>
            <w:rStyle w:val="Hyperlnk"/>
            <w:noProof/>
          </w:rPr>
          <w:t>2.1.1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Automatiska prestandatest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_Toc348100937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3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38" w:history="1">
        <w:r w:rsidR="00A612C4" w:rsidRPr="00BC21AD">
          <w:rPr>
            <w:rStyle w:val="Hyperlnk"/>
            <w:noProof/>
          </w:rPr>
          <w:t>2.1.2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Manuella prestandatest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_Toc348100938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4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39" w:history="1">
        <w:r w:rsidR="00A612C4" w:rsidRPr="00BC21AD">
          <w:rPr>
            <w:rStyle w:val="Hyperlnk"/>
            <w:noProof/>
          </w:rPr>
          <w:t>2.2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Vad ska testas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_Toc348100939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4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40" w:history="1">
        <w:r w:rsidR="00A612C4" w:rsidRPr="00BC21AD">
          <w:rPr>
            <w:rStyle w:val="Hyperlnk"/>
            <w:noProof/>
          </w:rPr>
          <w:t>2.2.1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Vilken funktionalitet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_Toc348100940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4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41" w:history="1">
        <w:r w:rsidR="00A612C4" w:rsidRPr="00BC21AD">
          <w:rPr>
            <w:rStyle w:val="Hyperlnk"/>
            <w:noProof/>
          </w:rPr>
          <w:t>2.3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Hur ska man testa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_Toc348100941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4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1"/>
        <w:tabs>
          <w:tab w:val="left" w:pos="4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42" w:history="1">
        <w:r w:rsidR="00A612C4" w:rsidRPr="00BC21AD">
          <w:rPr>
            <w:rStyle w:val="Hyperlnk"/>
            <w:noProof/>
          </w:rPr>
          <w:t>3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Roller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_Toc348100942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5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1"/>
        <w:tabs>
          <w:tab w:val="left" w:pos="4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43" w:history="1">
        <w:r w:rsidR="00A612C4" w:rsidRPr="00BC21AD">
          <w:rPr>
            <w:rStyle w:val="Hyperlnk"/>
            <w:noProof/>
          </w:rPr>
          <w:t>4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Aktiviteter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_Toc348100943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5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1"/>
        <w:tabs>
          <w:tab w:val="left" w:pos="4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44" w:history="1">
        <w:r w:rsidR="00A612C4" w:rsidRPr="00BC21AD">
          <w:rPr>
            <w:rStyle w:val="Hyperlnk"/>
            <w:noProof/>
          </w:rPr>
          <w:t>5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Testfall för olika tekniska konfigureringar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_Toc348100944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6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45" w:history="1">
        <w:r w:rsidR="00A612C4" w:rsidRPr="00BC21AD">
          <w:rPr>
            <w:rStyle w:val="Hyperlnk"/>
            <w:noProof/>
          </w:rPr>
          <w:t>5.1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Konfigurering infrastruktur och nätverk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_Toc348100945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6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46" w:history="1">
        <w:r w:rsidR="00A612C4" w:rsidRPr="00BC21AD">
          <w:rPr>
            <w:rStyle w:val="Hyperlnk"/>
            <w:noProof/>
          </w:rPr>
          <w:t>5.2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Exempel på konfigurering server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_Toc348100946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6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47" w:history="1">
        <w:r w:rsidR="00A612C4" w:rsidRPr="00BC21AD">
          <w:rPr>
            <w:rStyle w:val="Hyperlnk"/>
            <w:noProof/>
          </w:rPr>
          <w:t>5.3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Exempel på konfigurering databas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_Toc348100947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6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48" w:history="1">
        <w:r w:rsidR="00A612C4" w:rsidRPr="00BC21AD">
          <w:rPr>
            <w:rStyle w:val="Hyperlnk"/>
            <w:noProof/>
          </w:rPr>
          <w:t>5.4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Exempel på ArcGIS Server konfigurering: GIS server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_Toc348100948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6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49" w:history="1">
        <w:r w:rsidR="00A612C4" w:rsidRPr="00BC21AD">
          <w:rPr>
            <w:rStyle w:val="Hyperlnk"/>
            <w:noProof/>
          </w:rPr>
          <w:t>5.5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Exempel på ArcGIS Server konfigurering: Webb server/Web ADF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_Toc348100949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7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50" w:history="1">
        <w:r w:rsidR="00A612C4" w:rsidRPr="00BC21AD">
          <w:rPr>
            <w:rStyle w:val="Hyperlnk"/>
            <w:noProof/>
          </w:rPr>
          <w:t>5.6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Run-time status inför test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_Toc348100950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7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1"/>
        <w:tabs>
          <w:tab w:val="left" w:pos="4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51" w:history="1">
        <w:r w:rsidR="00A612C4" w:rsidRPr="00BC21AD">
          <w:rPr>
            <w:rStyle w:val="Hyperlnk"/>
            <w:noProof/>
          </w:rPr>
          <w:t>6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Exempel på testfall för olika tjänster/funktioner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_Toc348100951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7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52" w:history="1">
        <w:r w:rsidR="00A612C4" w:rsidRPr="00BC21AD">
          <w:rPr>
            <w:rStyle w:val="Hyperlnk"/>
            <w:noProof/>
          </w:rPr>
          <w:t>6.1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Karttjänster/mxd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_Toc348100952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7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53" w:history="1">
        <w:r w:rsidR="00A612C4" w:rsidRPr="00BC21AD">
          <w:rPr>
            <w:rStyle w:val="Hyperlnk"/>
            <w:noProof/>
          </w:rPr>
          <w:t>6.2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Webb applikationer – Manuella test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_Toc348100953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8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1"/>
        <w:tabs>
          <w:tab w:val="left" w:pos="4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54" w:history="1">
        <w:r w:rsidR="00A612C4" w:rsidRPr="00BC21AD">
          <w:rPr>
            <w:rStyle w:val="Hyperlnk"/>
            <w:noProof/>
          </w:rPr>
          <w:t>7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Manuella test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_Toc348100954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8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1"/>
        <w:tabs>
          <w:tab w:val="left" w:pos="4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55" w:history="1">
        <w:r w:rsidR="00A612C4" w:rsidRPr="00BC21AD">
          <w:rPr>
            <w:rStyle w:val="Hyperlnk"/>
            <w:noProof/>
          </w:rPr>
          <w:t>8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Automatiska test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_Toc348100955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9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56" w:history="1">
        <w:r w:rsidR="00A612C4" w:rsidRPr="00BC21AD">
          <w:rPr>
            <w:rStyle w:val="Hyperlnk"/>
            <w:noProof/>
          </w:rPr>
          <w:t>8.1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Logga testdata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_Toc348100956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9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57" w:history="1">
        <w:r w:rsidR="00A612C4" w:rsidRPr="00BC21AD">
          <w:rPr>
            <w:rStyle w:val="Hyperlnk"/>
            <w:noProof/>
          </w:rPr>
          <w:t>8.1.1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Skapa testdata logtabell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_Toc348100957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9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58" w:history="1">
        <w:r w:rsidR="00A612C4" w:rsidRPr="00BC21AD">
          <w:rPr>
            <w:rStyle w:val="Hyperlnk"/>
            <w:noProof/>
            <w:lang w:val="en-US"/>
          </w:rPr>
          <w:t>8.1.2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  <w:lang w:val="en-US"/>
          </w:rPr>
          <w:t>Analys nattligt test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_Toc348100958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9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59" w:history="1">
        <w:r w:rsidR="00A612C4" w:rsidRPr="00BC21AD">
          <w:rPr>
            <w:rStyle w:val="Hyperlnk"/>
            <w:noProof/>
            <w:lang w:val="en-US"/>
          </w:rPr>
          <w:t>8.1.3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  <w:lang w:val="en-US"/>
          </w:rPr>
          <w:t>Analys test under dagen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_Toc348100959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10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60" w:history="1">
        <w:r w:rsidR="00A612C4" w:rsidRPr="00BC21AD">
          <w:rPr>
            <w:rStyle w:val="Hyperlnk"/>
            <w:noProof/>
          </w:rPr>
          <w:t>8.2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Kör automatiskt db test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_Toc348100960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10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61" w:history="1">
        <w:r w:rsidR="00A612C4" w:rsidRPr="00BC21AD">
          <w:rPr>
            <w:rStyle w:val="Hyperlnk"/>
            <w:noProof/>
          </w:rPr>
          <w:t>8.3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Testa mapserv.exe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_Toc348100961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11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62" w:history="1">
        <w:r w:rsidR="00A612C4" w:rsidRPr="00BC21AD">
          <w:rPr>
            <w:rStyle w:val="Hyperlnk"/>
            <w:noProof/>
          </w:rPr>
          <w:t>8.4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Skapa och kör automatiska test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_Toc348100962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11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63" w:history="1">
        <w:r w:rsidR="00A612C4" w:rsidRPr="00BC21AD">
          <w:rPr>
            <w:rStyle w:val="Hyperlnk"/>
            <w:noProof/>
          </w:rPr>
          <w:t>8.4.1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Schemalägg automatiska test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_Toc348100963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11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64" w:history="1">
        <w:r w:rsidR="00A612C4" w:rsidRPr="00BC21AD">
          <w:rPr>
            <w:rStyle w:val="Hyperlnk"/>
            <w:noProof/>
          </w:rPr>
          <w:t>8.4.2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Sammanställ resultat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_Toc348100964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13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65" w:history="1">
        <w:r w:rsidR="00A612C4" w:rsidRPr="00BC21AD">
          <w:rPr>
            <w:rStyle w:val="Hyperlnk"/>
            <w:noProof/>
          </w:rPr>
          <w:t>8.5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Testdata för automatiska test av karttjänster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_Toc348100965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15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66" w:history="1">
        <w:r w:rsidR="00A612C4" w:rsidRPr="00BC21AD">
          <w:rPr>
            <w:rStyle w:val="Hyperlnk"/>
            <w:noProof/>
          </w:rPr>
          <w:t>8.5.1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Val av testdata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_Toc348100966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15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67" w:history="1">
        <w:r w:rsidR="00A612C4" w:rsidRPr="00BC21AD">
          <w:rPr>
            <w:rStyle w:val="Hyperlnk"/>
            <w:noProof/>
          </w:rPr>
          <w:t>8.5.2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Testdata för dynamiska karttjänster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_Toc348100967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15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68" w:history="1">
        <w:r w:rsidR="00A612C4" w:rsidRPr="00BC21AD">
          <w:rPr>
            <w:rStyle w:val="Hyperlnk"/>
            <w:noProof/>
          </w:rPr>
          <w:t>8.5.3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Testdata för ArcGIS Server map cache karttjänster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_Toc348100968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17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69" w:history="1">
        <w:r w:rsidR="00A612C4" w:rsidRPr="00BC21AD">
          <w:rPr>
            <w:rStyle w:val="Hyperlnk"/>
            <w:noProof/>
          </w:rPr>
          <w:t>8.5.4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Visualisera testdata extent – ej test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_Toc348100969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17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70" w:history="1">
        <w:r w:rsidR="00A612C4" w:rsidRPr="00BC21AD">
          <w:rPr>
            <w:rStyle w:val="Hyperlnk"/>
            <w:noProof/>
          </w:rPr>
          <w:t>8.5.5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Exempel på testdata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_Toc348100970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17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1"/>
        <w:tabs>
          <w:tab w:val="left" w:pos="4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71" w:history="1">
        <w:r w:rsidR="00A612C4" w:rsidRPr="00BC21AD">
          <w:rPr>
            <w:rStyle w:val="Hyperlnk"/>
            <w:noProof/>
          </w:rPr>
          <w:t>9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Mätvärden för analys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_Toc348100971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18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72" w:history="1">
        <w:r w:rsidR="00A612C4" w:rsidRPr="00BC21AD">
          <w:rPr>
            <w:rStyle w:val="Hyperlnk"/>
            <w:noProof/>
          </w:rPr>
          <w:t>9.1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Mätvärden från testverktyg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_Toc348100972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18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73" w:history="1">
        <w:r w:rsidR="00A612C4" w:rsidRPr="00BC21AD">
          <w:rPr>
            <w:rStyle w:val="Hyperlnk"/>
            <w:noProof/>
          </w:rPr>
          <w:t>9.2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Mätvärden från driftmiljö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_Toc348100973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19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10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74" w:history="1">
        <w:r w:rsidR="00A612C4" w:rsidRPr="00BC21AD">
          <w:rPr>
            <w:rStyle w:val="Hyperlnk"/>
            <w:noProof/>
          </w:rPr>
          <w:t>9.2.1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Förslag på resultattyper som sparas (information om ArcGIS Server)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_Toc348100974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19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1"/>
        <w:tabs>
          <w:tab w:val="left" w:pos="66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75" w:history="1">
        <w:r w:rsidR="00A612C4" w:rsidRPr="00BC21AD">
          <w:rPr>
            <w:rStyle w:val="Hyperlnk"/>
            <w:noProof/>
          </w:rPr>
          <w:t>10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Exempel på resultatsammanställning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_Toc348100975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21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1"/>
        <w:tabs>
          <w:tab w:val="left" w:pos="66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76" w:history="1">
        <w:r w:rsidR="00A612C4" w:rsidRPr="00BC21AD">
          <w:rPr>
            <w:rStyle w:val="Hyperlnk"/>
            <w:noProof/>
          </w:rPr>
          <w:t>11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Bilaga ArcGIS Server Statistics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_Toc348100976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1"/>
        <w:tabs>
          <w:tab w:val="left" w:pos="66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77" w:history="1">
        <w:r w:rsidR="00A612C4" w:rsidRPr="00BC21AD">
          <w:rPr>
            <w:rStyle w:val="Hyperlnk"/>
            <w:noProof/>
          </w:rPr>
          <w:t>12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Bilaga: JMeter instruktion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_Toc348100977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78" w:history="1">
        <w:r w:rsidR="00A612C4" w:rsidRPr="00BC21AD">
          <w:rPr>
            <w:rStyle w:val="Hyperlnk"/>
            <w:noProof/>
          </w:rPr>
          <w:t>12.1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Förbered test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_Toc348100978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32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79" w:history="1">
        <w:r w:rsidR="00A612C4" w:rsidRPr="00BC21AD">
          <w:rPr>
            <w:rStyle w:val="Hyperlnk"/>
            <w:noProof/>
          </w:rPr>
          <w:t>12.1.1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Konfigurera driftmiljö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_Toc348100979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32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80" w:history="1">
        <w:r w:rsidR="00A612C4" w:rsidRPr="00BC21AD">
          <w:rPr>
            <w:rStyle w:val="Hyperlnk"/>
            <w:noProof/>
          </w:rPr>
          <w:t>12.1.2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Vid behov: Installera runtime miljö för JMeter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_Toc348100980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32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81" w:history="1">
        <w:r w:rsidR="00A612C4" w:rsidRPr="00BC21AD">
          <w:rPr>
            <w:rStyle w:val="Hyperlnk"/>
            <w:noProof/>
          </w:rPr>
          <w:t>12.1.3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Ta fram lämplig testdatafil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_Toc348100981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82" w:history="1">
        <w:r w:rsidR="00A612C4" w:rsidRPr="00BC21AD">
          <w:rPr>
            <w:rStyle w:val="Hyperlnk"/>
            <w:noProof/>
          </w:rPr>
          <w:t>12.2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Utför test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_Toc348100982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32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83" w:history="1">
        <w:r w:rsidR="00A612C4" w:rsidRPr="00BC21AD">
          <w:rPr>
            <w:rStyle w:val="Hyperlnk"/>
            <w:noProof/>
          </w:rPr>
          <w:t>12.2.1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Starta JMeter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_Toc348100983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32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84" w:history="1">
        <w:r w:rsidR="00A612C4" w:rsidRPr="00BC21AD">
          <w:rPr>
            <w:rStyle w:val="Hyperlnk"/>
            <w:noProof/>
          </w:rPr>
          <w:t>12.2.2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Öppna aktuellt testskript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_Toc348100984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22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32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85" w:history="1">
        <w:r w:rsidR="00A612C4" w:rsidRPr="00BC21AD">
          <w:rPr>
            <w:rStyle w:val="Hyperlnk"/>
            <w:noProof/>
          </w:rPr>
          <w:t>12.2.3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Konfigurera skriptet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_Toc348100985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23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32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86" w:history="1">
        <w:r w:rsidR="00A612C4" w:rsidRPr="00BC21AD">
          <w:rPr>
            <w:rStyle w:val="Hyperlnk"/>
            <w:noProof/>
          </w:rPr>
          <w:t>12.2.4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Spara testskriptet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_Toc348100986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24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32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87" w:history="1">
        <w:r w:rsidR="00A612C4" w:rsidRPr="00BC21AD">
          <w:rPr>
            <w:rStyle w:val="Hyperlnk"/>
            <w:noProof/>
          </w:rPr>
          <w:t>12.2.5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Spara karttjänstdefinition mxd/msd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_Toc348100987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24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32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88" w:history="1">
        <w:r w:rsidR="00A612C4" w:rsidRPr="00BC21AD">
          <w:rPr>
            <w:rStyle w:val="Hyperlnk"/>
            <w:noProof/>
          </w:rPr>
          <w:t>12.2.6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Starta insamling av mätdata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_Toc348100988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24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32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89" w:history="1">
        <w:r w:rsidR="00A612C4" w:rsidRPr="00BC21AD">
          <w:rPr>
            <w:rStyle w:val="Hyperlnk"/>
            <w:noProof/>
          </w:rPr>
          <w:t>12.2.7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Kör skript Run-&gt;Start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_Toc348100989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24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32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90" w:history="1">
        <w:r w:rsidR="00A612C4" w:rsidRPr="00BC21AD">
          <w:rPr>
            <w:rStyle w:val="Hyperlnk"/>
            <w:noProof/>
          </w:rPr>
          <w:t>12.2.8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Kontrollera att körning är ok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_Toc348100990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24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32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91" w:history="1">
        <w:r w:rsidR="00A612C4" w:rsidRPr="00BC21AD">
          <w:rPr>
            <w:rStyle w:val="Hyperlnk"/>
            <w:noProof/>
          </w:rPr>
          <w:t>12.2.9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Spara testresultat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_Toc348100991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24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92" w:history="1">
        <w:r w:rsidR="00A612C4" w:rsidRPr="00BC21AD">
          <w:rPr>
            <w:rStyle w:val="Hyperlnk"/>
            <w:noProof/>
          </w:rPr>
          <w:t>12.3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Extra konfigurering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_Toc348100992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25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3"/>
        <w:tabs>
          <w:tab w:val="left" w:pos="132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93" w:history="1">
        <w:r w:rsidR="00A612C4" w:rsidRPr="00BC21AD">
          <w:rPr>
            <w:rStyle w:val="Hyperlnk"/>
            <w:noProof/>
          </w:rPr>
          <w:t>12.3.1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Spara anropsvar till fil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_Toc348100993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25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1"/>
        <w:tabs>
          <w:tab w:val="left" w:pos="66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94" w:history="1">
        <w:r w:rsidR="00A612C4" w:rsidRPr="00BC21AD">
          <w:rPr>
            <w:rStyle w:val="Hyperlnk"/>
            <w:noProof/>
          </w:rPr>
          <w:t>13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Bilaga Exempel JMeter script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_Toc348100994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26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95" w:history="1">
        <w:r w:rsidR="00A612C4" w:rsidRPr="00BC21AD">
          <w:rPr>
            <w:rStyle w:val="Hyperlnk"/>
            <w:noProof/>
          </w:rPr>
          <w:t>13.1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Skript för anrop virtuell katalog mot map cache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_Toc348100995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26</w:t>
        </w:r>
        <w:r w:rsidR="00A612C4">
          <w:rPr>
            <w:noProof/>
            <w:webHidden/>
          </w:rPr>
          <w:fldChar w:fldCharType="end"/>
        </w:r>
      </w:hyperlink>
    </w:p>
    <w:p w:rsidR="00A612C4" w:rsidRDefault="006C3EFC">
      <w:pPr>
        <w:pStyle w:val="Innehll2"/>
        <w:tabs>
          <w:tab w:val="left" w:pos="880"/>
          <w:tab w:val="right" w:leader="dot" w:pos="92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8100996" w:history="1">
        <w:r w:rsidR="00A612C4" w:rsidRPr="00BC21AD">
          <w:rPr>
            <w:rStyle w:val="Hyperlnk"/>
            <w:noProof/>
          </w:rPr>
          <w:t>13.2</w:t>
        </w:r>
        <w:r w:rsidR="00A612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612C4" w:rsidRPr="00BC21AD">
          <w:rPr>
            <w:rStyle w:val="Hyperlnk"/>
            <w:noProof/>
          </w:rPr>
          <w:t>Skript för ArcGIS Server REST export-anrop</w:t>
        </w:r>
        <w:r w:rsidR="00A612C4">
          <w:rPr>
            <w:noProof/>
            <w:webHidden/>
          </w:rPr>
          <w:tab/>
        </w:r>
        <w:r w:rsidR="00A612C4">
          <w:rPr>
            <w:noProof/>
            <w:webHidden/>
          </w:rPr>
          <w:fldChar w:fldCharType="begin"/>
        </w:r>
        <w:r w:rsidR="00A612C4">
          <w:rPr>
            <w:noProof/>
            <w:webHidden/>
          </w:rPr>
          <w:instrText xml:space="preserve"> PAGEREF _Toc348100996 \h </w:instrText>
        </w:r>
        <w:r w:rsidR="00A612C4">
          <w:rPr>
            <w:noProof/>
            <w:webHidden/>
          </w:rPr>
        </w:r>
        <w:r w:rsidR="00A612C4">
          <w:rPr>
            <w:noProof/>
            <w:webHidden/>
          </w:rPr>
          <w:fldChar w:fldCharType="separate"/>
        </w:r>
        <w:r w:rsidR="00A612C4">
          <w:rPr>
            <w:noProof/>
            <w:webHidden/>
          </w:rPr>
          <w:t>27</w:t>
        </w:r>
        <w:r w:rsidR="00A612C4">
          <w:rPr>
            <w:noProof/>
            <w:webHidden/>
          </w:rPr>
          <w:fldChar w:fldCharType="end"/>
        </w:r>
      </w:hyperlink>
    </w:p>
    <w:p w:rsidR="009458C9" w:rsidRDefault="00545956">
      <w:r>
        <w:fldChar w:fldCharType="end"/>
      </w:r>
    </w:p>
    <w:p w:rsidR="009458C9" w:rsidRDefault="009458C9" w:rsidP="00F701CE"/>
    <w:p w:rsidR="009458C9" w:rsidRDefault="009458C9" w:rsidP="00F701CE"/>
    <w:p w:rsidR="00792E11" w:rsidRDefault="00792E11" w:rsidP="00792E11">
      <w:pPr>
        <w:pStyle w:val="Rubrik1"/>
      </w:pPr>
      <w:bookmarkStart w:id="0" w:name="_Toc192560870"/>
      <w:bookmarkStart w:id="1" w:name="_Toc348100927"/>
      <w:r>
        <w:t>Inledning</w:t>
      </w:r>
      <w:bookmarkEnd w:id="0"/>
      <w:bookmarkEnd w:id="1"/>
    </w:p>
    <w:p w:rsidR="00792E11" w:rsidRDefault="00792E11" w:rsidP="00792E11">
      <w:pPr>
        <w:pStyle w:val="Rubrik2"/>
      </w:pPr>
      <w:bookmarkStart w:id="2" w:name="_Toc192560871"/>
      <w:bookmarkStart w:id="3" w:name="_Toc348100928"/>
      <w:r>
        <w:t>Syfte</w:t>
      </w:r>
      <w:bookmarkEnd w:id="2"/>
      <w:r w:rsidR="004C4637">
        <w:t xml:space="preserve"> med dokumentet</w:t>
      </w:r>
      <w:bookmarkEnd w:id="3"/>
    </w:p>
    <w:p w:rsidR="00792E11" w:rsidRDefault="005C7D7C" w:rsidP="00792E11">
      <w:pPr>
        <w:pStyle w:val="Rubrik3"/>
      </w:pPr>
      <w:bookmarkStart w:id="4" w:name="_Toc348100929"/>
      <w:r>
        <w:t>Beskrivning av prestandatestning</w:t>
      </w:r>
      <w:bookmarkEnd w:id="4"/>
    </w:p>
    <w:p w:rsidR="00F93A68" w:rsidRDefault="006858F8" w:rsidP="00F93A68">
      <w:r>
        <w:t>Dokumentet ge</w:t>
      </w:r>
      <w:r w:rsidR="00FE5CE6">
        <w:t>r</w:t>
      </w:r>
      <w:r>
        <w:t xml:space="preserve"> en </w:t>
      </w:r>
      <w:r w:rsidR="00FE5CE6">
        <w:t xml:space="preserve">kortfattad </w:t>
      </w:r>
      <w:r w:rsidR="005C7D7C">
        <w:t xml:space="preserve">beskrivning av </w:t>
      </w:r>
      <w:r w:rsidR="00FE5CE6">
        <w:t xml:space="preserve">hur </w:t>
      </w:r>
      <w:r w:rsidR="005C7D7C">
        <w:t>prestandatestning</w:t>
      </w:r>
      <w:r w:rsidR="00FE5CE6">
        <w:t xml:space="preserve"> ska u</w:t>
      </w:r>
      <w:r w:rsidR="008D7F9A">
        <w:t>t</w:t>
      </w:r>
      <w:r w:rsidR="00FE5CE6">
        <w:t>föras</w:t>
      </w:r>
      <w:r w:rsidR="00461364">
        <w:t>.</w:t>
      </w:r>
    </w:p>
    <w:p w:rsidR="00886ED0" w:rsidRDefault="00886ED0" w:rsidP="001761DD">
      <w:pPr>
        <w:pStyle w:val="Rubrik2"/>
      </w:pPr>
      <w:bookmarkStart w:id="5" w:name="_Toc348100930"/>
      <w:r>
        <w:t>Förkortningar</w:t>
      </w:r>
      <w:bookmarkEnd w:id="5"/>
    </w:p>
    <w:p w:rsidR="00886ED0" w:rsidRDefault="00886ED0" w:rsidP="00886ED0">
      <w:r>
        <w:t>AGS</w:t>
      </w:r>
      <w:r>
        <w:tab/>
        <w:t>ArcGIS Server</w:t>
      </w:r>
    </w:p>
    <w:p w:rsidR="002C4E85" w:rsidRDefault="002C4E85" w:rsidP="002C4E85">
      <w:pPr>
        <w:pStyle w:val="Rubrik2"/>
      </w:pPr>
      <w:bookmarkStart w:id="6" w:name="_Toc348100931"/>
      <w:r>
        <w:t>Referenser och dokumentation</w:t>
      </w:r>
      <w:bookmarkEnd w:id="6"/>
    </w:p>
    <w:p w:rsidR="00B0260D" w:rsidRDefault="00B0260D" w:rsidP="00B0260D"/>
    <w:p w:rsidR="00B0260D" w:rsidRDefault="00B0260D" w:rsidP="006B0B90">
      <w:pPr>
        <w:pStyle w:val="Rubrik3"/>
      </w:pPr>
      <w:bookmarkStart w:id="7" w:name="_Toc348100932"/>
      <w:r>
        <w:t>Allmänt</w:t>
      </w:r>
      <w:bookmarkEnd w:id="7"/>
    </w:p>
    <w:p w:rsidR="00B0260D" w:rsidRDefault="006C3EFC" w:rsidP="00B0260D">
      <w:hyperlink r:id="rId9" w:history="1">
        <w:r w:rsidR="00B0260D" w:rsidRPr="00884702">
          <w:rPr>
            <w:rStyle w:val="Hyperlnk"/>
          </w:rPr>
          <w:t>http://en.wikipedia.org/wiki/Software_performance_testing</w:t>
        </w:r>
      </w:hyperlink>
    </w:p>
    <w:p w:rsidR="005C4E12" w:rsidRDefault="006C3EFC" w:rsidP="00B0260D">
      <w:hyperlink r:id="rId10" w:history="1">
        <w:r w:rsidR="005C4E12" w:rsidRPr="00884702">
          <w:rPr>
            <w:rStyle w:val="Hyperlnk"/>
          </w:rPr>
          <w:t>http://msdn.microsoft.com/en-us/library/bb924375.aspx</w:t>
        </w:r>
      </w:hyperlink>
    </w:p>
    <w:p w:rsidR="005C4E12" w:rsidRDefault="006C3EFC" w:rsidP="00B0260D">
      <w:hyperlink r:id="rId11" w:history="1">
        <w:r w:rsidR="00364656" w:rsidRPr="00884702">
          <w:rPr>
            <w:rStyle w:val="Hyperlnk"/>
          </w:rPr>
          <w:t>http://perftestingguide.codeplex.com/releases/view/6690</w:t>
        </w:r>
      </w:hyperlink>
    </w:p>
    <w:p w:rsidR="006B0B90" w:rsidRDefault="006B0B90" w:rsidP="006B0B90">
      <w:pPr>
        <w:pStyle w:val="Rubrik3"/>
      </w:pPr>
      <w:bookmarkStart w:id="8" w:name="_Toc348100933"/>
      <w:r>
        <w:t>ESRI</w:t>
      </w:r>
      <w:bookmarkEnd w:id="8"/>
    </w:p>
    <w:p w:rsidR="002C4E85" w:rsidRDefault="006C3EFC" w:rsidP="002C4E85">
      <w:hyperlink r:id="rId12" w:history="1">
        <w:r w:rsidR="00011F28" w:rsidRPr="00E91A1D">
          <w:rPr>
            <w:rStyle w:val="Hyperlnk"/>
          </w:rPr>
          <w:t>http://www.vmware.com/files/pdf/ESRI-DeploymentGuide-v1.0.pdf</w:t>
        </w:r>
      </w:hyperlink>
    </w:p>
    <w:p w:rsidR="00804E29" w:rsidRDefault="00804E29" w:rsidP="002C4E85"/>
    <w:p w:rsidR="00FD4D73" w:rsidRDefault="006C3EFC" w:rsidP="002C4E85">
      <w:hyperlink r:id="rId13" w:history="1">
        <w:r w:rsidR="00FD4D73" w:rsidRPr="00B17AE6">
          <w:rPr>
            <w:rStyle w:val="Hyperlnk"/>
          </w:rPr>
          <w:t>http://www.esri.com/systemsint/kbase/docs/stress-test-methodology.pdf</w:t>
        </w:r>
      </w:hyperlink>
    </w:p>
    <w:p w:rsidR="00FD4D73" w:rsidRDefault="00FD4D73" w:rsidP="002C4E85"/>
    <w:p w:rsidR="00FD4D73" w:rsidRDefault="00FD4D73" w:rsidP="002C4E85"/>
    <w:p w:rsidR="00804E29" w:rsidRDefault="00E72401" w:rsidP="002C4E85">
      <w:r>
        <w:t>Testverktyg:</w:t>
      </w:r>
    </w:p>
    <w:p w:rsidR="00804E29" w:rsidRDefault="006C3EFC" w:rsidP="002C4E85">
      <w:hyperlink r:id="rId14" w:history="1">
        <w:r w:rsidR="00804E29" w:rsidRPr="00B17AE6">
          <w:rPr>
            <w:rStyle w:val="Hyperlnk"/>
          </w:rPr>
          <w:t>http://arcscripts.esri.com/scripts.asp?eLang=&amp;eProd=&amp;perPage=10&amp;eQuery=mxdperfstat</w:t>
        </w:r>
      </w:hyperlink>
    </w:p>
    <w:p w:rsidR="003B3990" w:rsidRPr="003B3990" w:rsidRDefault="003B3990" w:rsidP="003B3990"/>
    <w:p w:rsidR="003B3990" w:rsidRPr="007A55D3" w:rsidRDefault="003B3990" w:rsidP="003B3990">
      <w:pPr>
        <w:rPr>
          <w:rFonts w:ascii="Arial" w:hAnsi="Arial" w:cs="Arial"/>
          <w:bCs/>
          <w:lang w:val="en-US"/>
        </w:rPr>
      </w:pPr>
      <w:r w:rsidRPr="007A55D3">
        <w:rPr>
          <w:rFonts w:ascii="Arial" w:hAnsi="Arial" w:cs="Arial"/>
          <w:bCs/>
          <w:lang w:val="en-US"/>
        </w:rPr>
        <w:t>JavaScript API</w:t>
      </w:r>
    </w:p>
    <w:p w:rsidR="003B3990" w:rsidRPr="007A55D3" w:rsidRDefault="003B3990" w:rsidP="003B3990">
      <w:pPr>
        <w:rPr>
          <w:rFonts w:ascii="Arial" w:hAnsi="Arial" w:cs="Arial"/>
          <w:bCs/>
          <w:lang w:val="en-US"/>
        </w:rPr>
      </w:pPr>
      <w:r w:rsidRPr="007A55D3">
        <w:rPr>
          <w:rFonts w:ascii="Arial" w:hAnsi="Arial" w:cs="Arial"/>
          <w:bCs/>
          <w:lang w:val="en-US"/>
        </w:rPr>
        <w:t>http://resources.esri.com/help/9.3/arcgisserver/apis/javascript/arcgis/h</w:t>
      </w:r>
    </w:p>
    <w:p w:rsidR="003B3990" w:rsidRPr="003B3990" w:rsidRDefault="003B3990" w:rsidP="003B3990">
      <w:r w:rsidRPr="003B3990">
        <w:rPr>
          <w:rFonts w:ascii="Arial" w:hAnsi="Arial" w:cs="Arial"/>
          <w:bCs/>
        </w:rPr>
        <w:t>elp/jssamples_start.htm</w:t>
      </w:r>
    </w:p>
    <w:p w:rsidR="00284B98" w:rsidRDefault="00284B98" w:rsidP="006B0B90">
      <w:pPr>
        <w:pStyle w:val="Rubrik3"/>
      </w:pPr>
      <w:bookmarkStart w:id="9" w:name="_Toc348100934"/>
      <w:r>
        <w:t>Testverktyg</w:t>
      </w:r>
      <w:bookmarkEnd w:id="9"/>
    </w:p>
    <w:p w:rsidR="00284B98" w:rsidRDefault="00284B98" w:rsidP="002C4E85">
      <w:r>
        <w:t>Finns många gratis, t.ex</w:t>
      </w:r>
      <w:proofErr w:type="gramStart"/>
      <w:r>
        <w:t>.:</w:t>
      </w:r>
      <w:proofErr w:type="gramEnd"/>
      <w:r>
        <w:t xml:space="preserve"> </w:t>
      </w:r>
      <w:r w:rsidRPr="00284B98">
        <w:t>J</w:t>
      </w:r>
      <w:r>
        <w:t>M</w:t>
      </w:r>
      <w:r w:rsidRPr="00284B98">
        <w:t>eter. httperf, OpenSTA</w:t>
      </w:r>
      <w:r>
        <w:t>.</w:t>
      </w:r>
    </w:p>
    <w:p w:rsidR="000313A2" w:rsidRDefault="000313A2" w:rsidP="002C4E85">
      <w:r>
        <w:t>JMeter är populär och har bl.a. använts för prestandatest av kartservrar vid FOSS4G-konferenser. Se:</w:t>
      </w:r>
    </w:p>
    <w:p w:rsidR="000313A2" w:rsidRDefault="006C3EFC" w:rsidP="000313A2">
      <w:hyperlink r:id="rId15" w:history="1">
        <w:r w:rsidR="000313A2" w:rsidRPr="00B063C5">
          <w:rPr>
            <w:rStyle w:val="Hyperlnk"/>
          </w:rPr>
          <w:t>http://wiki.osgeo.org/wiki/Benchmarking_2009</w:t>
        </w:r>
      </w:hyperlink>
    </w:p>
    <w:p w:rsidR="000313A2" w:rsidRDefault="006C3EFC" w:rsidP="000313A2">
      <w:hyperlink r:id="rId16" w:history="1">
        <w:r w:rsidR="000313A2" w:rsidRPr="00B063C5">
          <w:rPr>
            <w:rStyle w:val="Hyperlnk"/>
          </w:rPr>
          <w:t>http://www.slideshare.net/gatewaygeomatics.com/wms-performance-shootout</w:t>
        </w:r>
      </w:hyperlink>
    </w:p>
    <w:p w:rsidR="00063A9A" w:rsidRDefault="00063A9A" w:rsidP="00063A9A">
      <w:pPr>
        <w:pStyle w:val="Rubrik1"/>
      </w:pPr>
      <w:bookmarkStart w:id="10" w:name="_Toc348100935"/>
      <w:r>
        <w:t>Introduktion</w:t>
      </w:r>
      <w:bookmarkEnd w:id="10"/>
    </w:p>
    <w:p w:rsidR="000752B3" w:rsidRDefault="000752B3" w:rsidP="000752B3">
      <w:pPr>
        <w:pStyle w:val="Rubrik2"/>
      </w:pPr>
      <w:bookmarkStart w:id="11" w:name="_Toc348100936"/>
      <w:r>
        <w:t>Syfte med prestandatestning</w:t>
      </w:r>
      <w:bookmarkEnd w:id="11"/>
    </w:p>
    <w:p w:rsidR="00F44972" w:rsidRDefault="004C7547" w:rsidP="000752B3">
      <w:r>
        <w:t>Prestandatestning kan användas för</w:t>
      </w:r>
      <w:r w:rsidR="002F7C36">
        <w:t>:</w:t>
      </w:r>
    </w:p>
    <w:p w:rsidR="000E6F33" w:rsidRDefault="00BD175E" w:rsidP="000E6F33">
      <w:pPr>
        <w:numPr>
          <w:ilvl w:val="0"/>
          <w:numId w:val="39"/>
        </w:numPr>
      </w:pPr>
      <w:r>
        <w:t>Planera</w:t>
      </w:r>
      <w:r w:rsidR="004B3680">
        <w:t xml:space="preserve"> driftmiljön</w:t>
      </w:r>
    </w:p>
    <w:p w:rsidR="00857FE0" w:rsidRDefault="00F926F6" w:rsidP="00F44972">
      <w:pPr>
        <w:numPr>
          <w:ilvl w:val="1"/>
          <w:numId w:val="39"/>
        </w:numPr>
      </w:pPr>
      <w:r>
        <w:t>Underlag för d</w:t>
      </w:r>
      <w:r w:rsidR="00857FE0">
        <w:t>imensionering av hårdvara och servrar</w:t>
      </w:r>
      <w:r w:rsidR="009C6D21">
        <w:t>.</w:t>
      </w:r>
    </w:p>
    <w:p w:rsidR="00DD14D0" w:rsidRDefault="009F0701" w:rsidP="00F44972">
      <w:pPr>
        <w:numPr>
          <w:ilvl w:val="1"/>
          <w:numId w:val="39"/>
        </w:numPr>
      </w:pPr>
      <w:r>
        <w:t>Underlag för k</w:t>
      </w:r>
      <w:r w:rsidR="00DD14D0">
        <w:t>onfigurering</w:t>
      </w:r>
      <w:r w:rsidR="00AC0BFA">
        <w:t xml:space="preserve"> av hårdvara, servrar och mjukvara</w:t>
      </w:r>
      <w:r w:rsidR="008E5205">
        <w:t>.</w:t>
      </w:r>
    </w:p>
    <w:p w:rsidR="00061C45" w:rsidRDefault="009F0701" w:rsidP="00DD14D0">
      <w:pPr>
        <w:numPr>
          <w:ilvl w:val="2"/>
          <w:numId w:val="39"/>
        </w:numPr>
      </w:pPr>
      <w:r>
        <w:t>Bl.a. u</w:t>
      </w:r>
      <w:r w:rsidR="00061C45">
        <w:t>nderlag för optimering av prestanda i applikationen, framförallt konkreta välavgränsade funktioner i applikationen som konfigureras separat och kan testas separat, t.ex. karttjänster</w:t>
      </w:r>
      <w:r w:rsidR="002D1B44">
        <w:t>, databasvyer</w:t>
      </w:r>
      <w:r w:rsidR="00061C45">
        <w:t>.</w:t>
      </w:r>
    </w:p>
    <w:p w:rsidR="000E6F33" w:rsidRDefault="000E6F33" w:rsidP="000E6F33">
      <w:pPr>
        <w:numPr>
          <w:ilvl w:val="0"/>
          <w:numId w:val="39"/>
        </w:numPr>
      </w:pPr>
      <w:r>
        <w:t>Benchmarkin</w:t>
      </w:r>
      <w:r w:rsidR="00A813D0">
        <w:t>g: Påvisa prestandaförändringar</w:t>
      </w:r>
    </w:p>
    <w:p w:rsidR="00092A22" w:rsidRDefault="00013EF9" w:rsidP="00F44972">
      <w:pPr>
        <w:numPr>
          <w:ilvl w:val="1"/>
          <w:numId w:val="39"/>
        </w:numPr>
      </w:pPr>
      <w:r>
        <w:t>Underlag för jämförelse av prestanda</w:t>
      </w:r>
      <w:r w:rsidR="00092A22">
        <w:t>:</w:t>
      </w:r>
      <w:r>
        <w:t xml:space="preserve"> </w:t>
      </w:r>
    </w:p>
    <w:p w:rsidR="00013EF9" w:rsidRDefault="00092A22" w:rsidP="00092A22">
      <w:pPr>
        <w:numPr>
          <w:ilvl w:val="2"/>
          <w:numId w:val="39"/>
        </w:numPr>
      </w:pPr>
      <w:r>
        <w:t>V</w:t>
      </w:r>
      <w:r w:rsidR="00013EF9">
        <w:t>id förändringar i driftmiljön eller vid driftsättning av ny version.</w:t>
      </w:r>
      <w:r w:rsidR="007C6E22">
        <w:t xml:space="preserve"> </w:t>
      </w:r>
    </w:p>
    <w:p w:rsidR="00092A22" w:rsidRDefault="00092A22" w:rsidP="00092A22">
      <w:pPr>
        <w:numPr>
          <w:ilvl w:val="2"/>
          <w:numId w:val="39"/>
        </w:numPr>
      </w:pPr>
      <w:r>
        <w:t>Regelbunden mätning för att u</w:t>
      </w:r>
      <w:r w:rsidR="005E501F">
        <w:t>pptäcka förändringar över tiden. Förändringar i prestanda kan bero på t.ex</w:t>
      </w:r>
      <w:proofErr w:type="gramStart"/>
      <w:r w:rsidR="005E501F">
        <w:t>.:</w:t>
      </w:r>
      <w:proofErr w:type="gramEnd"/>
    </w:p>
    <w:p w:rsidR="005E501F" w:rsidRDefault="005E501F" w:rsidP="005E501F">
      <w:pPr>
        <w:numPr>
          <w:ilvl w:val="3"/>
          <w:numId w:val="39"/>
        </w:numPr>
      </w:pPr>
      <w:r>
        <w:t>Förändringar i användningen av systemet.</w:t>
      </w:r>
    </w:p>
    <w:p w:rsidR="005E501F" w:rsidRDefault="005E501F" w:rsidP="005E501F">
      <w:pPr>
        <w:numPr>
          <w:ilvl w:val="3"/>
          <w:numId w:val="39"/>
        </w:numPr>
      </w:pPr>
      <w:r>
        <w:t>Förändringar i datamängder som systemet hanterar och sparar.</w:t>
      </w:r>
    </w:p>
    <w:p w:rsidR="00F42EBC" w:rsidRDefault="00F42EBC" w:rsidP="002F7C36">
      <w:pPr>
        <w:numPr>
          <w:ilvl w:val="0"/>
          <w:numId w:val="39"/>
        </w:numPr>
      </w:pPr>
      <w:r>
        <w:t>Del av acceptanstest</w:t>
      </w:r>
    </w:p>
    <w:p w:rsidR="00013EF9" w:rsidRDefault="00013EF9" w:rsidP="00F42EBC">
      <w:pPr>
        <w:numPr>
          <w:ilvl w:val="1"/>
          <w:numId w:val="39"/>
        </w:numPr>
      </w:pPr>
      <w:r>
        <w:t>Underlag för be</w:t>
      </w:r>
      <w:r w:rsidR="00407EFA">
        <w:t>dömning om prestanda uppfyller kraven</w:t>
      </w:r>
      <w:r w:rsidR="00430927">
        <w:t xml:space="preserve"> i drift</w:t>
      </w:r>
      <w:r w:rsidR="00D6388A">
        <w:t xml:space="preserve">, t.ex. hur många samtidiga användare klarar systemet med </w:t>
      </w:r>
      <w:r w:rsidR="00DD4C8A">
        <w:t xml:space="preserve">angivna </w:t>
      </w:r>
      <w:r w:rsidR="00D6388A">
        <w:t>krav på svarstider</w:t>
      </w:r>
      <w:r w:rsidR="00407EFA">
        <w:t xml:space="preserve">. </w:t>
      </w:r>
      <w:r w:rsidR="00430927">
        <w:t xml:space="preserve">Eftersom det är mycket svårt att med test simulera en verklig </w:t>
      </w:r>
      <w:r w:rsidR="00982FB6">
        <w:t xml:space="preserve">användning i drift </w:t>
      </w:r>
      <w:r w:rsidR="00430927">
        <w:t xml:space="preserve">blir det </w:t>
      </w:r>
      <w:r w:rsidR="00407EFA">
        <w:t xml:space="preserve">MYCKET SVÅRT att </w:t>
      </w:r>
      <w:r w:rsidR="00430927">
        <w:t xml:space="preserve">använda prestandatesten för att </w:t>
      </w:r>
      <w:r w:rsidR="00407EFA">
        <w:t xml:space="preserve">bedöma </w:t>
      </w:r>
      <w:r w:rsidR="00430927">
        <w:t xml:space="preserve">detta </w:t>
      </w:r>
      <w:r w:rsidR="00407EFA">
        <w:t>men prestandatest</w:t>
      </w:r>
      <w:r w:rsidR="00430927">
        <w:t>en</w:t>
      </w:r>
      <w:r w:rsidR="00407EFA">
        <w:t xml:space="preserve"> kan ge en indikation. </w:t>
      </w:r>
    </w:p>
    <w:p w:rsidR="00FC41FE" w:rsidRDefault="00FC41FE" w:rsidP="00FC41FE">
      <w:pPr>
        <w:numPr>
          <w:ilvl w:val="0"/>
          <w:numId w:val="39"/>
        </w:numPr>
      </w:pPr>
      <w:r>
        <w:t>Validera systemarkitekturen</w:t>
      </w:r>
    </w:p>
    <w:p w:rsidR="00C829EC" w:rsidRDefault="00C829EC" w:rsidP="00C829EC"/>
    <w:p w:rsidR="00A05CF5" w:rsidRDefault="00A05CF5" w:rsidP="00C829EC">
      <w:r>
        <w:t>Fördelar:</w:t>
      </w:r>
    </w:p>
    <w:p w:rsidR="00A05CF5" w:rsidRDefault="00A05CF5" w:rsidP="00A05CF5">
      <w:pPr>
        <w:pStyle w:val="Liststycke"/>
        <w:numPr>
          <w:ilvl w:val="0"/>
          <w:numId w:val="49"/>
        </w:numPr>
      </w:pPr>
      <w:r>
        <w:t>Kostar mindre att åtgärda problem tidigt</w:t>
      </w:r>
    </w:p>
    <w:p w:rsidR="00A05CF5" w:rsidRDefault="009407B1" w:rsidP="00A05CF5">
      <w:pPr>
        <w:pStyle w:val="Liststycke"/>
        <w:numPr>
          <w:ilvl w:val="0"/>
          <w:numId w:val="49"/>
        </w:numPr>
      </w:pPr>
      <w:r>
        <w:t xml:space="preserve">Försöka fånga upp problem </w:t>
      </w:r>
      <w:r w:rsidR="008154CB">
        <w:t xml:space="preserve">tidigt </w:t>
      </w:r>
      <w:r>
        <w:t>innan de drabbar slutanvändarna</w:t>
      </w:r>
    </w:p>
    <w:p w:rsidR="009407B1" w:rsidRDefault="00715C06" w:rsidP="00A05CF5">
      <w:pPr>
        <w:pStyle w:val="Liststycke"/>
        <w:numPr>
          <w:ilvl w:val="0"/>
          <w:numId w:val="49"/>
        </w:numPr>
      </w:pPr>
      <w:r>
        <w:t>Identifiera flaskhalsar och underutnyttjade resurser</w:t>
      </w:r>
    </w:p>
    <w:p w:rsidR="00325D3F" w:rsidRDefault="00325D3F" w:rsidP="00325D3F">
      <w:r>
        <w:t>Nackdelar:</w:t>
      </w:r>
    </w:p>
    <w:p w:rsidR="00325D3F" w:rsidRDefault="00A1557F" w:rsidP="00325D3F">
      <w:pPr>
        <w:pStyle w:val="Liststycke"/>
        <w:numPr>
          <w:ilvl w:val="0"/>
          <w:numId w:val="49"/>
        </w:numPr>
      </w:pPr>
      <w:r>
        <w:t>Prestanda</w:t>
      </w:r>
      <w:r w:rsidR="00325D3F">
        <w:t xml:space="preserve">test är </w:t>
      </w:r>
      <w:r w:rsidR="00325D3F" w:rsidRPr="00797632">
        <w:rPr>
          <w:b/>
        </w:rPr>
        <w:t>svåra</w:t>
      </w:r>
      <w:r w:rsidR="00325D3F">
        <w:t xml:space="preserve"> att </w:t>
      </w:r>
      <w:r w:rsidR="002B2A03">
        <w:t xml:space="preserve">utföra så att resultaten blir begripliga och </w:t>
      </w:r>
      <w:r w:rsidR="00325D3F">
        <w:t>användbara</w:t>
      </w:r>
    </w:p>
    <w:p w:rsidR="00325D3F" w:rsidRDefault="00325D3F" w:rsidP="00325D3F">
      <w:pPr>
        <w:pStyle w:val="Liststycke"/>
        <w:numPr>
          <w:ilvl w:val="1"/>
          <w:numId w:val="49"/>
        </w:numPr>
      </w:pPr>
      <w:r>
        <w:t>Mycket svårt simulera verklig användning i normal drift</w:t>
      </w:r>
    </w:p>
    <w:p w:rsidR="00325D3F" w:rsidRDefault="008B1884" w:rsidP="00325D3F">
      <w:pPr>
        <w:pStyle w:val="Liststycke"/>
        <w:numPr>
          <w:ilvl w:val="1"/>
          <w:numId w:val="49"/>
        </w:numPr>
      </w:pPr>
      <w:r>
        <w:t>Underlättar med e</w:t>
      </w:r>
      <w:r w:rsidR="00325D3F">
        <w:t>nkla test av enkel funktion</w:t>
      </w:r>
    </w:p>
    <w:p w:rsidR="006D4D44" w:rsidRDefault="006D4D44" w:rsidP="00B1015F">
      <w:pPr>
        <w:pStyle w:val="Rubrik3"/>
      </w:pPr>
      <w:bookmarkStart w:id="12" w:name="_Toc348100937"/>
      <w:r>
        <w:t>Automatiska prestandatest</w:t>
      </w:r>
      <w:bookmarkEnd w:id="12"/>
    </w:p>
    <w:p w:rsidR="00464C3A" w:rsidRDefault="00464C3A" w:rsidP="00464C3A">
      <w:r>
        <w:t>Syfte med automatiska prestandatest:</w:t>
      </w:r>
    </w:p>
    <w:p w:rsidR="00765A47" w:rsidRDefault="00765A47" w:rsidP="00765A47">
      <w:pPr>
        <w:pStyle w:val="Liststycke"/>
        <w:numPr>
          <w:ilvl w:val="0"/>
          <w:numId w:val="49"/>
        </w:numPr>
      </w:pPr>
      <w:r>
        <w:t xml:space="preserve">När de väl är framtagna kan de enkelt återupprepas </w:t>
      </w:r>
    </w:p>
    <w:p w:rsidR="00765A47" w:rsidRDefault="00765A47" w:rsidP="00765A47">
      <w:pPr>
        <w:pStyle w:val="Liststycke"/>
        <w:numPr>
          <w:ilvl w:val="0"/>
          <w:numId w:val="49"/>
        </w:numPr>
      </w:pPr>
      <w:r>
        <w:t>Kan utföras när som helst vid behov. T.</w:t>
      </w:r>
      <w:proofErr w:type="gramStart"/>
      <w:r>
        <w:t>ex. :</w:t>
      </w:r>
      <w:proofErr w:type="gramEnd"/>
    </w:p>
    <w:p w:rsidR="008B1F79" w:rsidRDefault="008B1F79" w:rsidP="00765A47">
      <w:pPr>
        <w:pStyle w:val="Liststycke"/>
        <w:numPr>
          <w:ilvl w:val="1"/>
          <w:numId w:val="49"/>
        </w:numPr>
      </w:pPr>
      <w:r>
        <w:t>För att tidigt identifiera förändringar i tillgänglighet och prestanda som kan förändras gradvis över tiden, t.ex. beroende på förändrade driftmiljöer, användningssätt eller datamängder.</w:t>
      </w:r>
    </w:p>
    <w:p w:rsidR="00765A47" w:rsidRDefault="00765A47" w:rsidP="00765A47">
      <w:pPr>
        <w:pStyle w:val="Liststycke"/>
        <w:numPr>
          <w:ilvl w:val="1"/>
          <w:numId w:val="49"/>
        </w:numPr>
      </w:pPr>
      <w:r>
        <w:t xml:space="preserve">Efter förändring i driftmiljö eller konfigurering </w:t>
      </w:r>
    </w:p>
    <w:p w:rsidR="00765A47" w:rsidRPr="00765A47" w:rsidRDefault="00765A47" w:rsidP="00765A47">
      <w:pPr>
        <w:pStyle w:val="Liststycke"/>
        <w:numPr>
          <w:ilvl w:val="1"/>
          <w:numId w:val="49"/>
        </w:numPr>
      </w:pPr>
      <w:r>
        <w:lastRenderedPageBreak/>
        <w:t>Schemalagda automatiska test för jämförelse över tid</w:t>
      </w:r>
    </w:p>
    <w:p w:rsidR="00B1015F" w:rsidRDefault="00B1015F" w:rsidP="00B1015F">
      <w:pPr>
        <w:pStyle w:val="Rubrik3"/>
      </w:pPr>
      <w:bookmarkStart w:id="13" w:name="_Toc348100938"/>
      <w:r>
        <w:t>Manuella prestandatest</w:t>
      </w:r>
      <w:bookmarkEnd w:id="13"/>
    </w:p>
    <w:p w:rsidR="00B1015F" w:rsidRDefault="00B1015F" w:rsidP="00B1015F">
      <w:r>
        <w:t>Syfte med manuella prestandatest:</w:t>
      </w:r>
    </w:p>
    <w:p w:rsidR="00863ABA" w:rsidRDefault="00863ABA" w:rsidP="00863ABA">
      <w:pPr>
        <w:pStyle w:val="Liststycke"/>
        <w:numPr>
          <w:ilvl w:val="0"/>
          <w:numId w:val="48"/>
        </w:numPr>
      </w:pPr>
      <w:r>
        <w:t>Kan vara mer realistisk testning än automatiska test</w:t>
      </w:r>
    </w:p>
    <w:p w:rsidR="00B1015F" w:rsidRDefault="00B1015F" w:rsidP="00B1015F">
      <w:pPr>
        <w:pStyle w:val="Liststycke"/>
        <w:numPr>
          <w:ilvl w:val="0"/>
          <w:numId w:val="48"/>
        </w:numPr>
      </w:pPr>
      <w:r>
        <w:t>Indikation hur prestanda på karttjänster är i ArcGIS Server/Geosecma</w:t>
      </w:r>
    </w:p>
    <w:p w:rsidR="00B1015F" w:rsidRDefault="00B1015F" w:rsidP="00B1015F">
      <w:pPr>
        <w:pStyle w:val="Liststycke"/>
        <w:numPr>
          <w:ilvl w:val="1"/>
          <w:numId w:val="48"/>
        </w:numPr>
      </w:pPr>
      <w:r>
        <w:t>Hur mycket resurser bör vi lägga på prestandaoptimering?</w:t>
      </w:r>
    </w:p>
    <w:p w:rsidR="00B1015F" w:rsidRDefault="00B1015F" w:rsidP="00B1015F">
      <w:pPr>
        <w:pStyle w:val="Liststycke"/>
        <w:numPr>
          <w:ilvl w:val="0"/>
          <w:numId w:val="48"/>
        </w:numPr>
      </w:pPr>
      <w:r>
        <w:t>Testa beteende hos olika konfigureringar av karttjänster, t.ex. med och utan map cache.</w:t>
      </w:r>
    </w:p>
    <w:p w:rsidR="00B1015F" w:rsidRDefault="00B1015F" w:rsidP="00B1015F">
      <w:pPr>
        <w:pStyle w:val="Liststycke"/>
        <w:numPr>
          <w:ilvl w:val="1"/>
          <w:numId w:val="48"/>
        </w:numPr>
      </w:pPr>
      <w:r>
        <w:t>Enligt leverantör är karttjänsterna största ”prestandaproblem”</w:t>
      </w:r>
    </w:p>
    <w:p w:rsidR="00B1015F" w:rsidRDefault="00B1015F" w:rsidP="00B1015F">
      <w:pPr>
        <w:pStyle w:val="Liststycke"/>
        <w:numPr>
          <w:ilvl w:val="0"/>
          <w:numId w:val="48"/>
        </w:numPr>
      </w:pPr>
      <w:r>
        <w:t xml:space="preserve">Test av testmetod </w:t>
      </w:r>
    </w:p>
    <w:p w:rsidR="00B1015F" w:rsidRDefault="00B1015F" w:rsidP="00B1015F">
      <w:pPr>
        <w:pStyle w:val="Liststycke"/>
        <w:numPr>
          <w:ilvl w:val="1"/>
          <w:numId w:val="48"/>
        </w:numPr>
      </w:pPr>
      <w:r>
        <w:t>Hur testa för att få mest användbara resultat?</w:t>
      </w:r>
    </w:p>
    <w:p w:rsidR="00863ABA" w:rsidRDefault="00863ABA" w:rsidP="00863ABA">
      <w:pPr>
        <w:pStyle w:val="Liststycke"/>
        <w:numPr>
          <w:ilvl w:val="0"/>
          <w:numId w:val="48"/>
        </w:numPr>
      </w:pPr>
      <w:r>
        <w:t xml:space="preserve">Resultatet kan användas för att </w:t>
      </w:r>
      <w:r w:rsidR="00376579">
        <w:t xml:space="preserve">stämma av </w:t>
      </w:r>
      <w:r w:rsidR="002B1867">
        <w:t xml:space="preserve">om </w:t>
      </w:r>
      <w:r>
        <w:t>automatisk testning ger vettiga resultat</w:t>
      </w:r>
    </w:p>
    <w:p w:rsidR="00B1015F" w:rsidRDefault="00B1015F" w:rsidP="00B1015F">
      <w:pPr>
        <w:pStyle w:val="Liststycke"/>
        <w:numPr>
          <w:ilvl w:val="1"/>
          <w:numId w:val="48"/>
        </w:numPr>
      </w:pPr>
      <w:r>
        <w:t>Hur användbara är automatiska test?</w:t>
      </w:r>
    </w:p>
    <w:p w:rsidR="00B1015F" w:rsidRDefault="00B1015F" w:rsidP="00B1015F"/>
    <w:p w:rsidR="00B1015F" w:rsidRDefault="00B1015F" w:rsidP="00B1015F">
      <w:r>
        <w:t>INTE test av:</w:t>
      </w:r>
    </w:p>
    <w:p w:rsidR="00B1015F" w:rsidRDefault="00B1015F" w:rsidP="00B1015F">
      <w:pPr>
        <w:pStyle w:val="Liststycke"/>
        <w:numPr>
          <w:ilvl w:val="0"/>
          <w:numId w:val="47"/>
        </w:numPr>
      </w:pPr>
      <w:r>
        <w:t>Hur många användare som kan använda applikationen.</w:t>
      </w:r>
    </w:p>
    <w:p w:rsidR="00B1015F" w:rsidRDefault="00B1015F" w:rsidP="00B1015F">
      <w:pPr>
        <w:pStyle w:val="Liststycke"/>
        <w:numPr>
          <w:ilvl w:val="0"/>
          <w:numId w:val="47"/>
        </w:numPr>
      </w:pPr>
      <w:r>
        <w:t>Verklig prestanda i Geosecma i drift</w:t>
      </w:r>
    </w:p>
    <w:p w:rsidR="00B1015F" w:rsidRDefault="00B1015F" w:rsidP="00B1015F">
      <w:pPr>
        <w:pStyle w:val="Liststycke"/>
        <w:numPr>
          <w:ilvl w:val="0"/>
          <w:numId w:val="47"/>
        </w:numPr>
      </w:pPr>
      <w:r>
        <w:t xml:space="preserve">Specifik Geosecma-funktionalitet. </w:t>
      </w:r>
    </w:p>
    <w:p w:rsidR="00B1015F" w:rsidRDefault="00B1015F" w:rsidP="00B1015F">
      <w:pPr>
        <w:pStyle w:val="Liststycke"/>
        <w:numPr>
          <w:ilvl w:val="1"/>
          <w:numId w:val="47"/>
        </w:numPr>
      </w:pPr>
      <w:r>
        <w:t>Kräver konfigurering som inte är färdig.</w:t>
      </w:r>
    </w:p>
    <w:p w:rsidR="00B1015F" w:rsidRDefault="00B1015F" w:rsidP="00B1015F">
      <w:pPr>
        <w:pStyle w:val="Liststycke"/>
        <w:numPr>
          <w:ilvl w:val="0"/>
          <w:numId w:val="47"/>
        </w:numPr>
      </w:pPr>
      <w:r>
        <w:t>Innehåll och utseende i kartan. Utgångspunkt är Cityworks-mallen men t.ex. symbologi är fel.</w:t>
      </w:r>
    </w:p>
    <w:p w:rsidR="00C829EC" w:rsidRDefault="00C829EC" w:rsidP="00C829EC">
      <w:pPr>
        <w:pStyle w:val="Rubrik2"/>
      </w:pPr>
      <w:bookmarkStart w:id="14" w:name="_Toc348100939"/>
      <w:r>
        <w:t>Vad ska testas</w:t>
      </w:r>
      <w:bookmarkEnd w:id="14"/>
    </w:p>
    <w:p w:rsidR="00322E97" w:rsidRPr="00322E97" w:rsidRDefault="004140EE" w:rsidP="00322E97">
      <w:pPr>
        <w:pStyle w:val="Rubrik3"/>
      </w:pPr>
      <w:bookmarkStart w:id="15" w:name="_Toc348100940"/>
      <w:r>
        <w:t>Vilken f</w:t>
      </w:r>
      <w:r w:rsidR="00322E97">
        <w:t>unktionalitet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50"/>
      </w:tblGrid>
      <w:tr w:rsidR="00C829EC" w:rsidRPr="00C829EC" w:rsidTr="00DB4D42">
        <w:tc>
          <w:tcPr>
            <w:tcW w:w="1535" w:type="dxa"/>
          </w:tcPr>
          <w:p w:rsidR="00C829EC" w:rsidRPr="00C829EC" w:rsidRDefault="00C829EC" w:rsidP="008F73F8">
            <w:pPr>
              <w:rPr>
                <w:b/>
              </w:rPr>
            </w:pPr>
            <w:r w:rsidRPr="00C829EC">
              <w:rPr>
                <w:b/>
              </w:rPr>
              <w:t>Funktion</w:t>
            </w:r>
          </w:p>
        </w:tc>
        <w:tc>
          <w:tcPr>
            <w:tcW w:w="1535" w:type="dxa"/>
          </w:tcPr>
          <w:p w:rsidR="00C829EC" w:rsidRPr="00C829EC" w:rsidRDefault="00C829EC" w:rsidP="008F73F8">
            <w:pPr>
              <w:rPr>
                <w:b/>
              </w:rPr>
            </w:pPr>
            <w:r w:rsidRPr="00C829EC">
              <w:rPr>
                <w:b/>
              </w:rPr>
              <w:t>Prestanda krävande</w:t>
            </w:r>
          </w:p>
        </w:tc>
        <w:tc>
          <w:tcPr>
            <w:tcW w:w="1535" w:type="dxa"/>
          </w:tcPr>
          <w:p w:rsidR="00C829EC" w:rsidRPr="00C829EC" w:rsidRDefault="00C829EC" w:rsidP="008F73F8">
            <w:pPr>
              <w:rPr>
                <w:b/>
              </w:rPr>
            </w:pPr>
            <w:r w:rsidRPr="00C829EC">
              <w:rPr>
                <w:b/>
              </w:rPr>
              <w:t>Hög interaktivitet</w:t>
            </w:r>
          </w:p>
        </w:tc>
        <w:tc>
          <w:tcPr>
            <w:tcW w:w="1535" w:type="dxa"/>
          </w:tcPr>
          <w:p w:rsidR="00C829EC" w:rsidRPr="00C829EC" w:rsidRDefault="00C829EC" w:rsidP="008F73F8">
            <w:pPr>
              <w:rPr>
                <w:b/>
              </w:rPr>
            </w:pPr>
            <w:r w:rsidRPr="00C829EC">
              <w:rPr>
                <w:b/>
              </w:rPr>
              <w:t xml:space="preserve">Lång väntetid </w:t>
            </w:r>
            <w:r w:rsidR="006D1337">
              <w:rPr>
                <w:b/>
              </w:rPr>
              <w:t xml:space="preserve">på svar </w:t>
            </w:r>
            <w:r w:rsidRPr="00C829EC">
              <w:rPr>
                <w:b/>
              </w:rPr>
              <w:t>kan accepteras</w:t>
            </w:r>
          </w:p>
        </w:tc>
        <w:tc>
          <w:tcPr>
            <w:tcW w:w="1536" w:type="dxa"/>
          </w:tcPr>
          <w:p w:rsidR="00C829EC" w:rsidRPr="00C829EC" w:rsidRDefault="00A94D16" w:rsidP="00A94D16">
            <w:pPr>
              <w:rPr>
                <w:b/>
              </w:rPr>
            </w:pPr>
            <w:r>
              <w:rPr>
                <w:b/>
              </w:rPr>
              <w:t>Kan a</w:t>
            </w:r>
            <w:r w:rsidR="00373B3B">
              <w:rPr>
                <w:b/>
              </w:rPr>
              <w:t xml:space="preserve">nses rimligt </w:t>
            </w:r>
            <w:r w:rsidR="00C70016">
              <w:rPr>
                <w:b/>
              </w:rPr>
              <w:t>”</w:t>
            </w:r>
            <w:r w:rsidR="00854052">
              <w:rPr>
                <w:b/>
              </w:rPr>
              <w:t>lätt</w:t>
            </w:r>
            <w:r w:rsidR="00C70016">
              <w:rPr>
                <w:b/>
              </w:rPr>
              <w:t>”</w:t>
            </w:r>
            <w:r w:rsidR="000F0016">
              <w:rPr>
                <w:b/>
              </w:rPr>
              <w:t xml:space="preserve"> </w:t>
            </w:r>
            <w:r w:rsidR="00C829EC" w:rsidRPr="00C829EC">
              <w:rPr>
                <w:b/>
              </w:rPr>
              <w:t>att prestandatesta</w:t>
            </w:r>
          </w:p>
        </w:tc>
        <w:tc>
          <w:tcPr>
            <w:tcW w:w="1550" w:type="dxa"/>
          </w:tcPr>
          <w:p w:rsidR="00C829EC" w:rsidRPr="00C829EC" w:rsidRDefault="00C829EC" w:rsidP="008F73F8">
            <w:pPr>
              <w:rPr>
                <w:b/>
              </w:rPr>
            </w:pPr>
            <w:r w:rsidRPr="00C829EC">
              <w:rPr>
                <w:b/>
              </w:rPr>
              <w:t>Bör prestandatestas</w:t>
            </w:r>
          </w:p>
        </w:tc>
      </w:tr>
      <w:tr w:rsidR="00C829EC" w:rsidTr="00DB4D42">
        <w:tc>
          <w:tcPr>
            <w:tcW w:w="1535" w:type="dxa"/>
          </w:tcPr>
          <w:p w:rsidR="00C829EC" w:rsidRDefault="00C829EC" w:rsidP="008F73F8">
            <w:r>
              <w:t>Karttjänster</w:t>
            </w:r>
          </w:p>
        </w:tc>
        <w:tc>
          <w:tcPr>
            <w:tcW w:w="1535" w:type="dxa"/>
          </w:tcPr>
          <w:p w:rsidR="00C829EC" w:rsidRDefault="00C829EC" w:rsidP="008F73F8">
            <w:r>
              <w:t>J</w:t>
            </w:r>
          </w:p>
        </w:tc>
        <w:tc>
          <w:tcPr>
            <w:tcW w:w="1535" w:type="dxa"/>
          </w:tcPr>
          <w:p w:rsidR="00C829EC" w:rsidRDefault="00C829EC" w:rsidP="008F73F8">
            <w:r>
              <w:t>J</w:t>
            </w:r>
          </w:p>
        </w:tc>
        <w:tc>
          <w:tcPr>
            <w:tcW w:w="1535" w:type="dxa"/>
          </w:tcPr>
          <w:p w:rsidR="00C829EC" w:rsidRDefault="00C829EC" w:rsidP="008F73F8">
            <w:r>
              <w:t>N</w:t>
            </w:r>
            <w:r w:rsidR="005D57DB">
              <w:t>ej</w:t>
            </w:r>
          </w:p>
        </w:tc>
        <w:tc>
          <w:tcPr>
            <w:tcW w:w="1536" w:type="dxa"/>
          </w:tcPr>
          <w:p w:rsidR="00C829EC" w:rsidRDefault="00C829EC" w:rsidP="008F73F8">
            <w:r>
              <w:t>J</w:t>
            </w:r>
            <w:r w:rsidR="00DB4D42">
              <w:t xml:space="preserve"> (1)</w:t>
            </w:r>
          </w:p>
        </w:tc>
        <w:tc>
          <w:tcPr>
            <w:tcW w:w="1550" w:type="dxa"/>
          </w:tcPr>
          <w:p w:rsidR="00C829EC" w:rsidRDefault="00C829EC" w:rsidP="008F73F8">
            <w:r>
              <w:t>J</w:t>
            </w:r>
          </w:p>
        </w:tc>
      </w:tr>
      <w:tr w:rsidR="00C829EC" w:rsidTr="00DB4D42">
        <w:tc>
          <w:tcPr>
            <w:tcW w:w="1535" w:type="dxa"/>
          </w:tcPr>
          <w:p w:rsidR="00C829EC" w:rsidRDefault="00C829EC" w:rsidP="008F73F8">
            <w:r>
              <w:t>Kartutskrifter</w:t>
            </w:r>
          </w:p>
        </w:tc>
        <w:tc>
          <w:tcPr>
            <w:tcW w:w="1535" w:type="dxa"/>
          </w:tcPr>
          <w:p w:rsidR="00C829EC" w:rsidRDefault="00C829EC" w:rsidP="008F73F8"/>
        </w:tc>
        <w:tc>
          <w:tcPr>
            <w:tcW w:w="1535" w:type="dxa"/>
          </w:tcPr>
          <w:p w:rsidR="00C829EC" w:rsidRDefault="00C829EC" w:rsidP="008F73F8"/>
        </w:tc>
        <w:tc>
          <w:tcPr>
            <w:tcW w:w="1535" w:type="dxa"/>
          </w:tcPr>
          <w:p w:rsidR="00C829EC" w:rsidRDefault="005D57DB" w:rsidP="008F73F8">
            <w:r>
              <w:t>Timmar?</w:t>
            </w:r>
          </w:p>
        </w:tc>
        <w:tc>
          <w:tcPr>
            <w:tcW w:w="1536" w:type="dxa"/>
          </w:tcPr>
          <w:p w:rsidR="00C829EC" w:rsidRDefault="00C829EC" w:rsidP="008F73F8"/>
        </w:tc>
        <w:tc>
          <w:tcPr>
            <w:tcW w:w="1550" w:type="dxa"/>
          </w:tcPr>
          <w:p w:rsidR="00C829EC" w:rsidRDefault="00C829EC" w:rsidP="008F73F8"/>
        </w:tc>
      </w:tr>
      <w:tr w:rsidR="00C829EC" w:rsidTr="00DB4D42">
        <w:tc>
          <w:tcPr>
            <w:tcW w:w="1535" w:type="dxa"/>
          </w:tcPr>
          <w:p w:rsidR="00C829EC" w:rsidRDefault="00C829EC" w:rsidP="008F73F8">
            <w:r>
              <w:t>Rapporter</w:t>
            </w:r>
          </w:p>
        </w:tc>
        <w:tc>
          <w:tcPr>
            <w:tcW w:w="1535" w:type="dxa"/>
          </w:tcPr>
          <w:p w:rsidR="00C829EC" w:rsidRDefault="00C829EC" w:rsidP="008F73F8"/>
        </w:tc>
        <w:tc>
          <w:tcPr>
            <w:tcW w:w="1535" w:type="dxa"/>
          </w:tcPr>
          <w:p w:rsidR="00C829EC" w:rsidRDefault="00C829EC" w:rsidP="008F73F8"/>
        </w:tc>
        <w:tc>
          <w:tcPr>
            <w:tcW w:w="1535" w:type="dxa"/>
          </w:tcPr>
          <w:p w:rsidR="00C829EC" w:rsidRDefault="00C829EC" w:rsidP="008F73F8"/>
        </w:tc>
        <w:tc>
          <w:tcPr>
            <w:tcW w:w="1536" w:type="dxa"/>
          </w:tcPr>
          <w:p w:rsidR="00C829EC" w:rsidRDefault="00C829EC" w:rsidP="008F73F8"/>
        </w:tc>
        <w:tc>
          <w:tcPr>
            <w:tcW w:w="1550" w:type="dxa"/>
          </w:tcPr>
          <w:p w:rsidR="00C829EC" w:rsidRDefault="00C829EC" w:rsidP="008F73F8"/>
        </w:tc>
      </w:tr>
      <w:tr w:rsidR="00C829EC" w:rsidTr="00DB4D42">
        <w:tc>
          <w:tcPr>
            <w:tcW w:w="1535" w:type="dxa"/>
          </w:tcPr>
          <w:p w:rsidR="00C829EC" w:rsidRDefault="00C829EC" w:rsidP="008F73F8">
            <w:r>
              <w:t>Mm</w:t>
            </w:r>
          </w:p>
        </w:tc>
        <w:tc>
          <w:tcPr>
            <w:tcW w:w="1535" w:type="dxa"/>
          </w:tcPr>
          <w:p w:rsidR="00C829EC" w:rsidRDefault="00C829EC" w:rsidP="008F73F8"/>
        </w:tc>
        <w:tc>
          <w:tcPr>
            <w:tcW w:w="1535" w:type="dxa"/>
          </w:tcPr>
          <w:p w:rsidR="00C829EC" w:rsidRDefault="00C829EC" w:rsidP="008F73F8"/>
        </w:tc>
        <w:tc>
          <w:tcPr>
            <w:tcW w:w="1535" w:type="dxa"/>
          </w:tcPr>
          <w:p w:rsidR="00C829EC" w:rsidRDefault="00C829EC" w:rsidP="008F73F8"/>
        </w:tc>
        <w:tc>
          <w:tcPr>
            <w:tcW w:w="1536" w:type="dxa"/>
          </w:tcPr>
          <w:p w:rsidR="00C829EC" w:rsidRDefault="00C829EC" w:rsidP="008F73F8"/>
        </w:tc>
        <w:tc>
          <w:tcPr>
            <w:tcW w:w="1550" w:type="dxa"/>
          </w:tcPr>
          <w:p w:rsidR="00C829EC" w:rsidRDefault="00C829EC" w:rsidP="008F73F8"/>
        </w:tc>
      </w:tr>
    </w:tbl>
    <w:p w:rsidR="00DB4D42" w:rsidRDefault="00DB4D42" w:rsidP="00DB4D42">
      <w:pPr>
        <w:pStyle w:val="Liststycke"/>
        <w:numPr>
          <w:ilvl w:val="0"/>
          <w:numId w:val="45"/>
        </w:numPr>
      </w:pPr>
      <w:r>
        <w:t>Karttjänst-protokollen, som WMS, ArcGIS-</w:t>
      </w:r>
      <w:proofErr w:type="gramStart"/>
      <w:r>
        <w:t>REST,  är</w:t>
      </w:r>
      <w:proofErr w:type="gramEnd"/>
      <w:r>
        <w:t xml:space="preserve"> enkla protokoll med enkel och </w:t>
      </w:r>
      <w:r w:rsidR="005F3055">
        <w:t>lättbegriplig</w:t>
      </w:r>
      <w:r>
        <w:t xml:space="preserve"> användning</w:t>
      </w:r>
      <w:r w:rsidR="00CF0E6F">
        <w:t xml:space="preserve">: varje zoom/pan i </w:t>
      </w:r>
      <w:r w:rsidR="00382B9C">
        <w:t>k</w:t>
      </w:r>
      <w:r w:rsidR="00CF0E6F">
        <w:t>artbilden resulterar i ett nytt anrop till servern med nya geografiska utbredningen</w:t>
      </w:r>
      <w:r>
        <w:t xml:space="preserve">. Protokollen liknar/är REST, </w:t>
      </w:r>
      <w:proofErr w:type="gramStart"/>
      <w:r>
        <w:t>dvs</w:t>
      </w:r>
      <w:proofErr w:type="gramEnd"/>
      <w:r>
        <w:t xml:space="preserve"> bara en enkel stateless url. </w:t>
      </w:r>
      <w:proofErr w:type="gramStart"/>
      <w:r>
        <w:t>Ingen login</w:t>
      </w:r>
      <w:proofErr w:type="gramEnd"/>
      <w:r>
        <w:t xml:space="preserve"> krävs, möjligtvis en AD-lookup. </w:t>
      </w:r>
      <w:r w:rsidR="00695D6C">
        <w:t>Ingen applikation/filer ska laddas ner till klienten</w:t>
      </w:r>
      <w:r w:rsidR="00612E2F">
        <w:t xml:space="preserve"> annat än resultatrasterbilden</w:t>
      </w:r>
      <w:r w:rsidR="00695D6C">
        <w:t>.</w:t>
      </w:r>
      <w:r w:rsidR="00382B9C">
        <w:t xml:space="preserve"> Bara ett fåtal variabla</w:t>
      </w:r>
      <w:r w:rsidR="00612E2F">
        <w:t xml:space="preserve"> parametrar i url för olika karttjänster</w:t>
      </w:r>
      <w:r w:rsidR="00382B9C">
        <w:t>: i princip bara kartbildens geografiska utbredning och kartfönstrets storlek i pixel</w:t>
      </w:r>
      <w:r w:rsidR="00612E2F">
        <w:t>.</w:t>
      </w:r>
    </w:p>
    <w:p w:rsidR="00DB4D42" w:rsidRDefault="00DB4D42" w:rsidP="00DB4D42"/>
    <w:p w:rsidR="00C829EC" w:rsidRDefault="0002457A" w:rsidP="0002457A">
      <w:pPr>
        <w:pStyle w:val="Rubrik2"/>
      </w:pPr>
      <w:bookmarkStart w:id="16" w:name="_Toc348100941"/>
      <w:r>
        <w:t>Hur ska man testa</w:t>
      </w:r>
      <w:bookmarkEnd w:id="16"/>
    </w:p>
    <w:p w:rsidR="00215F04" w:rsidRPr="00215F04" w:rsidRDefault="00215F04" w:rsidP="00215F04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660"/>
        <w:gridCol w:w="4819"/>
        <w:gridCol w:w="1903"/>
      </w:tblGrid>
      <w:tr w:rsidR="003918C6" w:rsidRPr="003918C6" w:rsidTr="00F03EA3">
        <w:tc>
          <w:tcPr>
            <w:tcW w:w="2660" w:type="dxa"/>
          </w:tcPr>
          <w:p w:rsidR="003918C6" w:rsidRPr="003918C6" w:rsidRDefault="003918C6" w:rsidP="0002457A">
            <w:pPr>
              <w:rPr>
                <w:b/>
              </w:rPr>
            </w:pPr>
            <w:r w:rsidRPr="003918C6">
              <w:rPr>
                <w:b/>
              </w:rPr>
              <w:t>Testtyp</w:t>
            </w:r>
          </w:p>
        </w:tc>
        <w:tc>
          <w:tcPr>
            <w:tcW w:w="4819" w:type="dxa"/>
          </w:tcPr>
          <w:p w:rsidR="003918C6" w:rsidRPr="003918C6" w:rsidRDefault="003918C6" w:rsidP="0002457A">
            <w:pPr>
              <w:rPr>
                <w:b/>
              </w:rPr>
            </w:pPr>
            <w:r w:rsidRPr="003918C6">
              <w:rPr>
                <w:b/>
              </w:rPr>
              <w:t>Beskrivning</w:t>
            </w:r>
          </w:p>
        </w:tc>
        <w:tc>
          <w:tcPr>
            <w:tcW w:w="1903" w:type="dxa"/>
          </w:tcPr>
          <w:p w:rsidR="003918C6" w:rsidRPr="003918C6" w:rsidRDefault="003918C6" w:rsidP="0002457A">
            <w:pPr>
              <w:rPr>
                <w:b/>
              </w:rPr>
            </w:pPr>
          </w:p>
        </w:tc>
      </w:tr>
      <w:tr w:rsidR="00F03EA3" w:rsidTr="00F03EA3">
        <w:tc>
          <w:tcPr>
            <w:tcW w:w="2660" w:type="dxa"/>
          </w:tcPr>
          <w:p w:rsidR="00F03EA3" w:rsidRDefault="00F03EA3" w:rsidP="0002457A">
            <w:r>
              <w:t>Enkla test</w:t>
            </w:r>
          </w:p>
        </w:tc>
        <w:tc>
          <w:tcPr>
            <w:tcW w:w="4819" w:type="dxa"/>
          </w:tcPr>
          <w:p w:rsidR="00F03EA3" w:rsidRDefault="00F03EA3" w:rsidP="00F03EA3">
            <w:r>
              <w:t xml:space="preserve">Enklast möjliga test i korrekt driftmiljö så att antalet komponenter/processer/hårdvara/konfigurering blir hanterbart och resultaten av testen </w:t>
            </w:r>
            <w:r w:rsidR="009C7837">
              <w:t xml:space="preserve">lättare </w:t>
            </w:r>
            <w:r>
              <w:t>kan analyseras och ge indikation hur driftmiljön ska konfigureras för optimal prestanda.</w:t>
            </w:r>
          </w:p>
        </w:tc>
        <w:tc>
          <w:tcPr>
            <w:tcW w:w="1903" w:type="dxa"/>
          </w:tcPr>
          <w:p w:rsidR="00F03EA3" w:rsidRDefault="00F03EA3" w:rsidP="0002457A"/>
        </w:tc>
      </w:tr>
      <w:tr w:rsidR="00453BD6" w:rsidTr="00F03EA3">
        <w:tc>
          <w:tcPr>
            <w:tcW w:w="2660" w:type="dxa"/>
          </w:tcPr>
          <w:p w:rsidR="00453BD6" w:rsidRDefault="00453BD6" w:rsidP="0002457A">
            <w:r>
              <w:t xml:space="preserve">Testa </w:t>
            </w:r>
            <w:r w:rsidR="004D2CA7">
              <w:t>”</w:t>
            </w:r>
            <w:r w:rsidR="00704EEF">
              <w:t>extremfall</w:t>
            </w:r>
            <w:r w:rsidR="004D2CA7">
              <w:t>”</w:t>
            </w:r>
            <w:r w:rsidR="009C5811">
              <w:t xml:space="preserve"> för att få </w:t>
            </w:r>
            <w:r w:rsidR="009C5811">
              <w:lastRenderedPageBreak/>
              <w:t>referensdata/baslinje</w:t>
            </w:r>
          </w:p>
        </w:tc>
        <w:tc>
          <w:tcPr>
            <w:tcW w:w="4819" w:type="dxa"/>
          </w:tcPr>
          <w:p w:rsidR="00453BD6" w:rsidRDefault="00A454CE" w:rsidP="00A454CE">
            <w:r>
              <w:lastRenderedPageBreak/>
              <w:t xml:space="preserve">Testa situationer som på förhand kan anses ge snabbaste </w:t>
            </w:r>
            <w:r>
              <w:lastRenderedPageBreak/>
              <w:t>samt mycket långsam prestanda i en viss definierad miljö. T.ex. för karttjänster:</w:t>
            </w:r>
          </w:p>
          <w:p w:rsidR="00A454CE" w:rsidRDefault="00A454CE" w:rsidP="00A454CE">
            <w:proofErr w:type="gramStart"/>
            <w:r>
              <w:t>-</w:t>
            </w:r>
            <w:proofErr w:type="gramEnd"/>
            <w:r>
              <w:t>Map cache troligtvis snabbaste karttjänsten.</w:t>
            </w:r>
          </w:p>
          <w:p w:rsidR="00A454CE" w:rsidRDefault="00A454CE" w:rsidP="00A454CE">
            <w:proofErr w:type="gramStart"/>
            <w:r>
              <w:t>-</w:t>
            </w:r>
            <w:proofErr w:type="gramEnd"/>
            <w:r>
              <w:t>Ej optimerad mxd med många lager och komplex symbolisering troligtvis mycket långsam.</w:t>
            </w:r>
          </w:p>
        </w:tc>
        <w:tc>
          <w:tcPr>
            <w:tcW w:w="1903" w:type="dxa"/>
          </w:tcPr>
          <w:p w:rsidR="00453BD6" w:rsidRDefault="00453BD6" w:rsidP="0002457A"/>
        </w:tc>
      </w:tr>
      <w:tr w:rsidR="008F73F8" w:rsidTr="00F03EA3">
        <w:tc>
          <w:tcPr>
            <w:tcW w:w="2660" w:type="dxa"/>
          </w:tcPr>
          <w:p w:rsidR="008F73F8" w:rsidRDefault="008F73F8" w:rsidP="0002457A">
            <w:r>
              <w:lastRenderedPageBreak/>
              <w:t>Säkerställ att den miljö/komponenter som är tänkt testas</w:t>
            </w:r>
          </w:p>
        </w:tc>
        <w:tc>
          <w:tcPr>
            <w:tcW w:w="4819" w:type="dxa"/>
          </w:tcPr>
          <w:p w:rsidR="008F73F8" w:rsidRDefault="007841C6" w:rsidP="002412A5">
            <w:r>
              <w:t>Exempel: Fil</w:t>
            </w:r>
            <w:r w:rsidR="002412A5">
              <w:t>e</w:t>
            </w:r>
            <w:r>
              <w:t>r</w:t>
            </w:r>
            <w:r w:rsidR="002412A5">
              <w:t>, t.ex., rasterfiler från map cache, kan cachas på vägen av t.ex. proxy-server eller webbserver. Om proxyserver cachar filerna så testas inte webbservern alls. Låt om möjligt varje testanropsurl bli unik.</w:t>
            </w:r>
          </w:p>
        </w:tc>
        <w:tc>
          <w:tcPr>
            <w:tcW w:w="1903" w:type="dxa"/>
          </w:tcPr>
          <w:p w:rsidR="008F73F8" w:rsidRDefault="008F73F8" w:rsidP="0002457A"/>
        </w:tc>
      </w:tr>
    </w:tbl>
    <w:p w:rsidR="003918C6" w:rsidRDefault="003918C6" w:rsidP="0002457A"/>
    <w:p w:rsidR="00DA3F72" w:rsidRDefault="00DA3F72" w:rsidP="003C3A5F">
      <w:pPr>
        <w:pStyle w:val="Rubrik1"/>
      </w:pPr>
      <w:bookmarkStart w:id="17" w:name="_Toc348100942"/>
      <w:r>
        <w:t>Roller</w:t>
      </w:r>
      <w:bookmarkEnd w:id="17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510"/>
        <w:gridCol w:w="1180"/>
        <w:gridCol w:w="3782"/>
        <w:gridCol w:w="910"/>
      </w:tblGrid>
      <w:tr w:rsidR="00DA3F72" w:rsidRPr="00DA3F72" w:rsidTr="00DA3F72">
        <w:tc>
          <w:tcPr>
            <w:tcW w:w="3510" w:type="dxa"/>
          </w:tcPr>
          <w:p w:rsidR="00DA3F72" w:rsidRPr="00DA3F72" w:rsidRDefault="00DA3F72" w:rsidP="00DA3F72">
            <w:pPr>
              <w:rPr>
                <w:b/>
              </w:rPr>
            </w:pPr>
            <w:r w:rsidRPr="00DA3F72">
              <w:rPr>
                <w:b/>
              </w:rPr>
              <w:t>Roll</w:t>
            </w:r>
          </w:p>
        </w:tc>
        <w:tc>
          <w:tcPr>
            <w:tcW w:w="1180" w:type="dxa"/>
          </w:tcPr>
          <w:p w:rsidR="00DA3F72" w:rsidRPr="00DA3F72" w:rsidRDefault="00DA3F72" w:rsidP="00DA3F72">
            <w:pPr>
              <w:rPr>
                <w:b/>
              </w:rPr>
            </w:pPr>
            <w:r w:rsidRPr="00DA3F72">
              <w:rPr>
                <w:b/>
              </w:rPr>
              <w:t>Verktyg</w:t>
            </w:r>
          </w:p>
        </w:tc>
        <w:tc>
          <w:tcPr>
            <w:tcW w:w="3782" w:type="dxa"/>
          </w:tcPr>
          <w:p w:rsidR="00DA3F72" w:rsidRPr="00DA3F72" w:rsidRDefault="00DA3F72" w:rsidP="00DA3F72">
            <w:pPr>
              <w:rPr>
                <w:b/>
              </w:rPr>
            </w:pPr>
            <w:r w:rsidRPr="00DA3F72">
              <w:rPr>
                <w:b/>
              </w:rPr>
              <w:t>Beskrivning</w:t>
            </w:r>
          </w:p>
        </w:tc>
        <w:tc>
          <w:tcPr>
            <w:tcW w:w="910" w:type="dxa"/>
          </w:tcPr>
          <w:p w:rsidR="00DA3F72" w:rsidRPr="00DA3F72" w:rsidRDefault="00DA3F72" w:rsidP="00DA3F72">
            <w:pPr>
              <w:rPr>
                <w:b/>
              </w:rPr>
            </w:pPr>
            <w:r w:rsidRPr="00DA3F72">
              <w:rPr>
                <w:b/>
              </w:rPr>
              <w:t>Person</w:t>
            </w:r>
          </w:p>
        </w:tc>
      </w:tr>
      <w:tr w:rsidR="00DA3F72" w:rsidTr="008F73F8">
        <w:tc>
          <w:tcPr>
            <w:tcW w:w="3510" w:type="dxa"/>
          </w:tcPr>
          <w:p w:rsidR="00DA3F72" w:rsidRDefault="00D92E00" w:rsidP="00D92E00">
            <w:r>
              <w:t>Utvecklare l</w:t>
            </w:r>
            <w:r w:rsidR="004B2725">
              <w:t>astt</w:t>
            </w:r>
            <w:r w:rsidR="00DA3F72">
              <w:t>estskript</w:t>
            </w:r>
          </w:p>
        </w:tc>
        <w:tc>
          <w:tcPr>
            <w:tcW w:w="1180" w:type="dxa"/>
          </w:tcPr>
          <w:p w:rsidR="00DA3F72" w:rsidRDefault="00DA3F72" w:rsidP="008F73F8">
            <w:r>
              <w:t>JMeter</w:t>
            </w:r>
          </w:p>
        </w:tc>
        <w:tc>
          <w:tcPr>
            <w:tcW w:w="3782" w:type="dxa"/>
          </w:tcPr>
          <w:p w:rsidR="00DA3F72" w:rsidRDefault="00DA3F72" w:rsidP="008F73F8"/>
        </w:tc>
        <w:tc>
          <w:tcPr>
            <w:tcW w:w="910" w:type="dxa"/>
          </w:tcPr>
          <w:p w:rsidR="00DA3F72" w:rsidRDefault="00DA3F72" w:rsidP="008F73F8"/>
        </w:tc>
      </w:tr>
      <w:tr w:rsidR="00DA3F72" w:rsidTr="00DA3F72">
        <w:tc>
          <w:tcPr>
            <w:tcW w:w="3510" w:type="dxa"/>
          </w:tcPr>
          <w:p w:rsidR="00DA3F72" w:rsidRDefault="00DA3F72" w:rsidP="00DA3F72">
            <w:r>
              <w:t xml:space="preserve">Map cache utvecklare </w:t>
            </w:r>
          </w:p>
        </w:tc>
        <w:tc>
          <w:tcPr>
            <w:tcW w:w="1180" w:type="dxa"/>
          </w:tcPr>
          <w:p w:rsidR="00DA3F72" w:rsidRDefault="00DA3F72" w:rsidP="00DA3F72">
            <w:r>
              <w:t>AGS</w:t>
            </w:r>
          </w:p>
        </w:tc>
        <w:tc>
          <w:tcPr>
            <w:tcW w:w="3782" w:type="dxa"/>
          </w:tcPr>
          <w:p w:rsidR="00DA3F72" w:rsidRDefault="00DA3F72" w:rsidP="00DA3F72"/>
        </w:tc>
        <w:tc>
          <w:tcPr>
            <w:tcW w:w="910" w:type="dxa"/>
          </w:tcPr>
          <w:p w:rsidR="00DA3F72" w:rsidRDefault="00DA3F72" w:rsidP="00DA3F72"/>
        </w:tc>
      </w:tr>
      <w:tr w:rsidR="0075580A" w:rsidTr="00DA3F72">
        <w:tc>
          <w:tcPr>
            <w:tcW w:w="3510" w:type="dxa"/>
          </w:tcPr>
          <w:p w:rsidR="0075580A" w:rsidRDefault="0075580A" w:rsidP="008F73F8">
            <w:r>
              <w:t xml:space="preserve">Utvecklare av karttjänstkonfigurering </w:t>
            </w:r>
          </w:p>
        </w:tc>
        <w:tc>
          <w:tcPr>
            <w:tcW w:w="1180" w:type="dxa"/>
          </w:tcPr>
          <w:p w:rsidR="0075580A" w:rsidRDefault="0075580A" w:rsidP="008F73F8">
            <w:r>
              <w:t>AGS</w:t>
            </w:r>
          </w:p>
        </w:tc>
        <w:tc>
          <w:tcPr>
            <w:tcW w:w="3782" w:type="dxa"/>
          </w:tcPr>
          <w:p w:rsidR="0075580A" w:rsidRDefault="0075580A" w:rsidP="00DA3F72"/>
        </w:tc>
        <w:tc>
          <w:tcPr>
            <w:tcW w:w="910" w:type="dxa"/>
          </w:tcPr>
          <w:p w:rsidR="00126877" w:rsidRDefault="00126877" w:rsidP="00DA3F72"/>
        </w:tc>
      </w:tr>
      <w:tr w:rsidR="0075580A" w:rsidTr="008F73F8">
        <w:tc>
          <w:tcPr>
            <w:tcW w:w="3510" w:type="dxa"/>
          </w:tcPr>
          <w:p w:rsidR="0075580A" w:rsidRDefault="0075580A" w:rsidP="008F73F8">
            <w:r>
              <w:t>Utvecklare av kartmall för karttjänst</w:t>
            </w:r>
            <w:r w:rsidR="00491559">
              <w:t>er</w:t>
            </w:r>
          </w:p>
        </w:tc>
        <w:tc>
          <w:tcPr>
            <w:tcW w:w="1180" w:type="dxa"/>
          </w:tcPr>
          <w:p w:rsidR="0075580A" w:rsidRDefault="0075580A" w:rsidP="008F73F8">
            <w:r>
              <w:t>ArcMap mxd</w:t>
            </w:r>
          </w:p>
        </w:tc>
        <w:tc>
          <w:tcPr>
            <w:tcW w:w="3782" w:type="dxa"/>
          </w:tcPr>
          <w:p w:rsidR="0075580A" w:rsidRDefault="0075580A" w:rsidP="008F73F8"/>
        </w:tc>
        <w:tc>
          <w:tcPr>
            <w:tcW w:w="910" w:type="dxa"/>
          </w:tcPr>
          <w:p w:rsidR="0075580A" w:rsidRDefault="0075580A" w:rsidP="008F73F8"/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80"/>
        <w:gridCol w:w="3782"/>
        <w:gridCol w:w="910"/>
      </w:tblGrid>
      <w:tr w:rsidR="00C8432F" w:rsidTr="00C8432F">
        <w:tc>
          <w:tcPr>
            <w:tcW w:w="3510" w:type="dxa"/>
          </w:tcPr>
          <w:p w:rsidR="00C8432F" w:rsidRDefault="00C8432F" w:rsidP="006B3EEE">
            <w:r>
              <w:t xml:space="preserve">Utvecklare </w:t>
            </w:r>
            <w:r w:rsidR="006B3EEE">
              <w:t>metod hämta och spara mätvärden</w:t>
            </w:r>
          </w:p>
        </w:tc>
        <w:tc>
          <w:tcPr>
            <w:tcW w:w="1180" w:type="dxa"/>
          </w:tcPr>
          <w:p w:rsidR="00C8432F" w:rsidRDefault="00C8432F" w:rsidP="008F73F8"/>
        </w:tc>
        <w:tc>
          <w:tcPr>
            <w:tcW w:w="3782" w:type="dxa"/>
          </w:tcPr>
          <w:p w:rsidR="00C8432F" w:rsidRDefault="00C8432F" w:rsidP="008F73F8"/>
        </w:tc>
        <w:tc>
          <w:tcPr>
            <w:tcW w:w="910" w:type="dxa"/>
          </w:tcPr>
          <w:p w:rsidR="00C8432F" w:rsidRDefault="00C8432F" w:rsidP="008F73F8"/>
        </w:tc>
      </w:tr>
    </w:tbl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510"/>
        <w:gridCol w:w="1180"/>
        <w:gridCol w:w="3782"/>
        <w:gridCol w:w="910"/>
      </w:tblGrid>
      <w:tr w:rsidR="00DA3F72" w:rsidTr="00DA3F72">
        <w:tc>
          <w:tcPr>
            <w:tcW w:w="3510" w:type="dxa"/>
          </w:tcPr>
          <w:p w:rsidR="00DA3F72" w:rsidRDefault="00DF1C11" w:rsidP="00DA3F72">
            <w:r>
              <w:t>Testledare manuell testning</w:t>
            </w:r>
          </w:p>
        </w:tc>
        <w:tc>
          <w:tcPr>
            <w:tcW w:w="1180" w:type="dxa"/>
          </w:tcPr>
          <w:p w:rsidR="00DA3F72" w:rsidRDefault="00DA3F72" w:rsidP="00DA3F72"/>
        </w:tc>
        <w:tc>
          <w:tcPr>
            <w:tcW w:w="3782" w:type="dxa"/>
          </w:tcPr>
          <w:p w:rsidR="00DA3F72" w:rsidRDefault="00DF1C11" w:rsidP="00DA3F72">
            <w:r>
              <w:t>Ser till att alla utför rätt test på rätt sätt</w:t>
            </w:r>
          </w:p>
        </w:tc>
        <w:tc>
          <w:tcPr>
            <w:tcW w:w="910" w:type="dxa"/>
          </w:tcPr>
          <w:p w:rsidR="00DA3F72" w:rsidRDefault="00DA3F72" w:rsidP="00DA3F72">
            <w:bookmarkStart w:id="18" w:name="_GoBack"/>
            <w:bookmarkEnd w:id="18"/>
          </w:p>
        </w:tc>
      </w:tr>
      <w:tr w:rsidR="00DA3F72" w:rsidTr="00DA3F72">
        <w:tc>
          <w:tcPr>
            <w:tcW w:w="3510" w:type="dxa"/>
          </w:tcPr>
          <w:p w:rsidR="00DA3F72" w:rsidRDefault="00BD1F6C" w:rsidP="00EC2C11">
            <w:r>
              <w:t>Testtekniker</w:t>
            </w:r>
            <w:r w:rsidR="00EC2C11">
              <w:t xml:space="preserve"> vid manuell och automatisk testning</w:t>
            </w:r>
          </w:p>
        </w:tc>
        <w:tc>
          <w:tcPr>
            <w:tcW w:w="1180" w:type="dxa"/>
          </w:tcPr>
          <w:p w:rsidR="00DA3F72" w:rsidRDefault="00DA3F72" w:rsidP="00DA3F72"/>
        </w:tc>
        <w:tc>
          <w:tcPr>
            <w:tcW w:w="3782" w:type="dxa"/>
          </w:tcPr>
          <w:p w:rsidR="00DA3F72" w:rsidRDefault="00BD1F6C" w:rsidP="00BD1F6C">
            <w:r>
              <w:t>Ser till att server rätt konfigurerad för aktuellt test</w:t>
            </w:r>
          </w:p>
          <w:p w:rsidR="00BD1F6C" w:rsidRDefault="00BD1F6C" w:rsidP="00D321AC">
            <w:r>
              <w:t xml:space="preserve">Ser till att </w:t>
            </w:r>
            <w:r w:rsidR="00D321AC">
              <w:t xml:space="preserve">rätt </w:t>
            </w:r>
            <w:r w:rsidR="00CE25E3">
              <w:t xml:space="preserve">mätvärden från testverktyg och driftmiljö </w:t>
            </w:r>
            <w:r w:rsidR="00D321AC">
              <w:t>tas fram</w:t>
            </w:r>
          </w:p>
        </w:tc>
        <w:tc>
          <w:tcPr>
            <w:tcW w:w="910" w:type="dxa"/>
          </w:tcPr>
          <w:p w:rsidR="00EC2C11" w:rsidRDefault="00EC2C11" w:rsidP="00DA3F72"/>
        </w:tc>
      </w:tr>
      <w:tr w:rsidR="00DA3F72" w:rsidTr="00DA3F72">
        <w:tc>
          <w:tcPr>
            <w:tcW w:w="3510" w:type="dxa"/>
          </w:tcPr>
          <w:p w:rsidR="00DA3F72" w:rsidRDefault="00723439" w:rsidP="00DA3F72">
            <w:r>
              <w:t>Testutförare automatisk testning</w:t>
            </w:r>
          </w:p>
        </w:tc>
        <w:tc>
          <w:tcPr>
            <w:tcW w:w="1180" w:type="dxa"/>
          </w:tcPr>
          <w:p w:rsidR="00DA3F72" w:rsidRDefault="00531728" w:rsidP="00DA3F72">
            <w:r>
              <w:t>JMeter</w:t>
            </w:r>
          </w:p>
        </w:tc>
        <w:tc>
          <w:tcPr>
            <w:tcW w:w="3782" w:type="dxa"/>
          </w:tcPr>
          <w:p w:rsidR="00DA3F72" w:rsidRDefault="00DA3F72" w:rsidP="00DA3F72"/>
        </w:tc>
        <w:tc>
          <w:tcPr>
            <w:tcW w:w="910" w:type="dxa"/>
          </w:tcPr>
          <w:p w:rsidR="001F589A" w:rsidRDefault="001F589A" w:rsidP="00DA3F72"/>
        </w:tc>
      </w:tr>
    </w:tbl>
    <w:p w:rsidR="00DA3F72" w:rsidRDefault="00DA3F72" w:rsidP="00DA3F72"/>
    <w:p w:rsidR="009F6D3D" w:rsidRDefault="009F6D3D" w:rsidP="009F6D3D">
      <w:pPr>
        <w:pStyle w:val="Rubrik1"/>
      </w:pPr>
      <w:bookmarkStart w:id="19" w:name="_Toc348100943"/>
      <w:r>
        <w:t>Aktiviteter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3"/>
        <w:gridCol w:w="5322"/>
        <w:gridCol w:w="1553"/>
      </w:tblGrid>
      <w:tr w:rsidR="0064285C" w:rsidRPr="009F6D3D" w:rsidTr="00A80896">
        <w:tc>
          <w:tcPr>
            <w:tcW w:w="2583" w:type="dxa"/>
          </w:tcPr>
          <w:p w:rsidR="009F6D3D" w:rsidRPr="009F6D3D" w:rsidRDefault="009F6D3D" w:rsidP="008F73F8">
            <w:pPr>
              <w:rPr>
                <w:b/>
              </w:rPr>
            </w:pPr>
            <w:r w:rsidRPr="009F6D3D">
              <w:rPr>
                <w:b/>
              </w:rPr>
              <w:t>Aktivitet</w:t>
            </w:r>
          </w:p>
        </w:tc>
        <w:tc>
          <w:tcPr>
            <w:tcW w:w="5322" w:type="dxa"/>
          </w:tcPr>
          <w:p w:rsidR="009F6D3D" w:rsidRPr="009F6D3D" w:rsidRDefault="009F6D3D" w:rsidP="008F73F8">
            <w:pPr>
              <w:rPr>
                <w:b/>
              </w:rPr>
            </w:pPr>
            <w:r w:rsidRPr="009F6D3D">
              <w:rPr>
                <w:b/>
              </w:rPr>
              <w:t>Beskrivning</w:t>
            </w:r>
          </w:p>
        </w:tc>
        <w:tc>
          <w:tcPr>
            <w:tcW w:w="1553" w:type="dxa"/>
          </w:tcPr>
          <w:p w:rsidR="009F6D3D" w:rsidRPr="009F6D3D" w:rsidRDefault="009F6D3D" w:rsidP="008F73F8">
            <w:pPr>
              <w:rPr>
                <w:b/>
              </w:rPr>
            </w:pPr>
          </w:p>
        </w:tc>
      </w:tr>
      <w:tr w:rsidR="002247A6" w:rsidRPr="009F6D3D" w:rsidTr="00A80896">
        <w:tc>
          <w:tcPr>
            <w:tcW w:w="2583" w:type="dxa"/>
          </w:tcPr>
          <w:p w:rsidR="002247A6" w:rsidRPr="009F6D3D" w:rsidRDefault="002247A6" w:rsidP="002247A6">
            <w:pPr>
              <w:rPr>
                <w:b/>
              </w:rPr>
            </w:pPr>
            <w:r w:rsidRPr="009F6D3D">
              <w:rPr>
                <w:b/>
              </w:rPr>
              <w:t>Förbered testning</w:t>
            </w:r>
          </w:p>
        </w:tc>
        <w:tc>
          <w:tcPr>
            <w:tcW w:w="5322" w:type="dxa"/>
          </w:tcPr>
          <w:p w:rsidR="002247A6" w:rsidRPr="009F6D3D" w:rsidRDefault="002247A6" w:rsidP="008F73F8">
            <w:pPr>
              <w:rPr>
                <w:b/>
              </w:rPr>
            </w:pPr>
          </w:p>
        </w:tc>
        <w:tc>
          <w:tcPr>
            <w:tcW w:w="1553" w:type="dxa"/>
          </w:tcPr>
          <w:p w:rsidR="002247A6" w:rsidRPr="009F6D3D" w:rsidRDefault="002247A6" w:rsidP="008F73F8">
            <w:pPr>
              <w:rPr>
                <w:b/>
              </w:rPr>
            </w:pPr>
          </w:p>
        </w:tc>
      </w:tr>
      <w:tr w:rsidR="002247A6" w:rsidTr="00A80896">
        <w:tc>
          <w:tcPr>
            <w:tcW w:w="2583" w:type="dxa"/>
          </w:tcPr>
          <w:p w:rsidR="002247A6" w:rsidRDefault="002247A6" w:rsidP="008F73F8">
            <w:r>
              <w:t xml:space="preserve">Ta fram rutiner för att registrera </w:t>
            </w:r>
            <w:r w:rsidR="00E66CE4">
              <w:t>mätvärden från testverktyg och driftmiljö</w:t>
            </w:r>
          </w:p>
        </w:tc>
        <w:tc>
          <w:tcPr>
            <w:tcW w:w="5322" w:type="dxa"/>
          </w:tcPr>
          <w:p w:rsidR="002247A6" w:rsidRDefault="000B5FC1" w:rsidP="00444A17">
            <w:r>
              <w:t>Vilk</w:t>
            </w:r>
            <w:r w:rsidR="00444A17">
              <w:t>a</w:t>
            </w:r>
            <w:r>
              <w:t xml:space="preserve"> </w:t>
            </w:r>
            <w:r w:rsidR="00444A17">
              <w:t xml:space="preserve">mätvärden från testverktyg och driftmiljö </w:t>
            </w:r>
            <w:r>
              <w:t>ska sparas, t.ex. CPU-last, RAM-åtgång per process/processtyp/användare?</w:t>
            </w:r>
          </w:p>
          <w:p w:rsidR="00C11746" w:rsidRDefault="00C11746" w:rsidP="00444A17">
            <w:r>
              <w:t xml:space="preserve">Hur </w:t>
            </w:r>
            <w:r w:rsidR="003A7383">
              <w:t xml:space="preserve">samla in och </w:t>
            </w:r>
            <w:r>
              <w:t>spara undan mätvärden?</w:t>
            </w:r>
          </w:p>
        </w:tc>
        <w:tc>
          <w:tcPr>
            <w:tcW w:w="1553" w:type="dxa"/>
          </w:tcPr>
          <w:p w:rsidR="002247A6" w:rsidRDefault="002247A6" w:rsidP="008F73F8"/>
        </w:tc>
      </w:tr>
      <w:tr w:rsidR="00545024" w:rsidTr="00A80896">
        <w:tc>
          <w:tcPr>
            <w:tcW w:w="2583" w:type="dxa"/>
          </w:tcPr>
          <w:p w:rsidR="00545024" w:rsidRDefault="00545024" w:rsidP="008F73F8">
            <w:r>
              <w:t>Ta fram kartmallar</w:t>
            </w:r>
          </w:p>
        </w:tc>
        <w:tc>
          <w:tcPr>
            <w:tcW w:w="5322" w:type="dxa"/>
          </w:tcPr>
          <w:p w:rsidR="00545024" w:rsidRDefault="00545024" w:rsidP="008F73F8"/>
        </w:tc>
        <w:tc>
          <w:tcPr>
            <w:tcW w:w="1553" w:type="dxa"/>
          </w:tcPr>
          <w:p w:rsidR="00545024" w:rsidRDefault="00545024" w:rsidP="008F73F8"/>
        </w:tc>
      </w:tr>
      <w:tr w:rsidR="00545024" w:rsidTr="00A80896">
        <w:tc>
          <w:tcPr>
            <w:tcW w:w="2583" w:type="dxa"/>
          </w:tcPr>
          <w:p w:rsidR="00545024" w:rsidRDefault="00CD7775" w:rsidP="008F73F8">
            <w:r>
              <w:t>Ta fram testfall</w:t>
            </w:r>
          </w:p>
        </w:tc>
        <w:tc>
          <w:tcPr>
            <w:tcW w:w="5322" w:type="dxa"/>
          </w:tcPr>
          <w:p w:rsidR="00545024" w:rsidRDefault="00545024" w:rsidP="008F73F8"/>
        </w:tc>
        <w:tc>
          <w:tcPr>
            <w:tcW w:w="1553" w:type="dxa"/>
          </w:tcPr>
          <w:p w:rsidR="00545024" w:rsidRDefault="00545024" w:rsidP="008F73F8"/>
        </w:tc>
      </w:tr>
      <w:tr w:rsidR="00545024" w:rsidTr="00A80896">
        <w:tc>
          <w:tcPr>
            <w:tcW w:w="2583" w:type="dxa"/>
          </w:tcPr>
          <w:p w:rsidR="00545024" w:rsidRDefault="00545024" w:rsidP="008F73F8"/>
        </w:tc>
        <w:tc>
          <w:tcPr>
            <w:tcW w:w="5322" w:type="dxa"/>
          </w:tcPr>
          <w:p w:rsidR="00545024" w:rsidRDefault="00545024" w:rsidP="008F73F8"/>
        </w:tc>
        <w:tc>
          <w:tcPr>
            <w:tcW w:w="1553" w:type="dxa"/>
          </w:tcPr>
          <w:p w:rsidR="00545024" w:rsidRDefault="00545024" w:rsidP="008F73F8"/>
        </w:tc>
      </w:tr>
      <w:tr w:rsidR="00545024" w:rsidTr="00A80896">
        <w:tc>
          <w:tcPr>
            <w:tcW w:w="2583" w:type="dxa"/>
          </w:tcPr>
          <w:p w:rsidR="00545024" w:rsidRDefault="00545024" w:rsidP="008F73F8"/>
        </w:tc>
        <w:tc>
          <w:tcPr>
            <w:tcW w:w="5322" w:type="dxa"/>
          </w:tcPr>
          <w:p w:rsidR="00545024" w:rsidRDefault="00545024" w:rsidP="008F73F8"/>
        </w:tc>
        <w:tc>
          <w:tcPr>
            <w:tcW w:w="1553" w:type="dxa"/>
          </w:tcPr>
          <w:p w:rsidR="00545024" w:rsidRDefault="00545024" w:rsidP="008F73F8"/>
        </w:tc>
      </w:tr>
      <w:tr w:rsidR="002247A6" w:rsidTr="00A80896">
        <w:tc>
          <w:tcPr>
            <w:tcW w:w="2583" w:type="dxa"/>
          </w:tcPr>
          <w:p w:rsidR="002247A6" w:rsidRDefault="002247A6" w:rsidP="008F73F8"/>
        </w:tc>
        <w:tc>
          <w:tcPr>
            <w:tcW w:w="5322" w:type="dxa"/>
          </w:tcPr>
          <w:p w:rsidR="002247A6" w:rsidRDefault="002247A6" w:rsidP="008F73F8"/>
        </w:tc>
        <w:tc>
          <w:tcPr>
            <w:tcW w:w="1553" w:type="dxa"/>
          </w:tcPr>
          <w:p w:rsidR="002247A6" w:rsidRDefault="002247A6" w:rsidP="008F73F8"/>
        </w:tc>
      </w:tr>
      <w:tr w:rsidR="0064285C" w:rsidRPr="009F6D3D" w:rsidTr="00A80896">
        <w:tc>
          <w:tcPr>
            <w:tcW w:w="2583" w:type="dxa"/>
          </w:tcPr>
          <w:p w:rsidR="0064285C" w:rsidRPr="009F6D3D" w:rsidRDefault="0064285C" w:rsidP="0064285C">
            <w:pPr>
              <w:rPr>
                <w:b/>
              </w:rPr>
            </w:pPr>
            <w:r w:rsidRPr="009F6D3D">
              <w:rPr>
                <w:b/>
              </w:rPr>
              <w:t xml:space="preserve">Förbered </w:t>
            </w:r>
            <w:r>
              <w:rPr>
                <w:b/>
              </w:rPr>
              <w:t xml:space="preserve">automatisk </w:t>
            </w:r>
            <w:r w:rsidRPr="009F6D3D">
              <w:rPr>
                <w:b/>
              </w:rPr>
              <w:t>testning</w:t>
            </w:r>
          </w:p>
        </w:tc>
        <w:tc>
          <w:tcPr>
            <w:tcW w:w="5322" w:type="dxa"/>
          </w:tcPr>
          <w:p w:rsidR="0064285C" w:rsidRPr="009F6D3D" w:rsidRDefault="0064285C" w:rsidP="008F73F8">
            <w:pPr>
              <w:rPr>
                <w:b/>
              </w:rPr>
            </w:pPr>
          </w:p>
        </w:tc>
        <w:tc>
          <w:tcPr>
            <w:tcW w:w="1553" w:type="dxa"/>
          </w:tcPr>
          <w:p w:rsidR="0064285C" w:rsidRPr="009F6D3D" w:rsidRDefault="0064285C" w:rsidP="008F73F8">
            <w:pPr>
              <w:rPr>
                <w:b/>
              </w:rPr>
            </w:pPr>
          </w:p>
        </w:tc>
      </w:tr>
      <w:tr w:rsidR="0064285C" w:rsidTr="00A80896">
        <w:tc>
          <w:tcPr>
            <w:tcW w:w="2583" w:type="dxa"/>
          </w:tcPr>
          <w:p w:rsidR="0064285C" w:rsidRDefault="00DA288D" w:rsidP="008F73F8">
            <w:r>
              <w:t>Ta fram testskript</w:t>
            </w:r>
          </w:p>
        </w:tc>
        <w:tc>
          <w:tcPr>
            <w:tcW w:w="5322" w:type="dxa"/>
          </w:tcPr>
          <w:p w:rsidR="0064285C" w:rsidRDefault="00A80896" w:rsidP="00A80896">
            <w:r>
              <w:t>Utgå från exempelskr</w:t>
            </w:r>
            <w:r w:rsidR="00D00746">
              <w:t>ipt, t.ex. FOSS4G 2009 kartserve</w:t>
            </w:r>
            <w:r w:rsidR="007C1AB1">
              <w:t>r-</w:t>
            </w:r>
            <w:r w:rsidR="00D00746">
              <w:t>prestandatest</w:t>
            </w:r>
            <w:r w:rsidR="004B3B23">
              <w:t>:</w:t>
            </w:r>
          </w:p>
          <w:p w:rsidR="008759DD" w:rsidRDefault="006C3EFC" w:rsidP="00A80896">
            <w:hyperlink r:id="rId17" w:history="1">
              <w:r w:rsidR="004B3B23" w:rsidRPr="00B063C5">
                <w:rPr>
                  <w:rStyle w:val="Hyperlnk"/>
                </w:rPr>
                <w:t>http://svn.osgeo.org/osgeo/foss4g/benchmarking/</w:t>
              </w:r>
            </w:hyperlink>
          </w:p>
        </w:tc>
        <w:tc>
          <w:tcPr>
            <w:tcW w:w="1553" w:type="dxa"/>
          </w:tcPr>
          <w:p w:rsidR="0064285C" w:rsidRDefault="0064285C" w:rsidP="008F73F8"/>
        </w:tc>
      </w:tr>
      <w:tr w:rsidR="0064285C" w:rsidTr="00A80896">
        <w:tc>
          <w:tcPr>
            <w:tcW w:w="2583" w:type="dxa"/>
          </w:tcPr>
          <w:p w:rsidR="0064285C" w:rsidRDefault="0064285C" w:rsidP="008F73F8"/>
        </w:tc>
        <w:tc>
          <w:tcPr>
            <w:tcW w:w="5322" w:type="dxa"/>
          </w:tcPr>
          <w:p w:rsidR="0064285C" w:rsidRDefault="0064285C" w:rsidP="008F73F8"/>
        </w:tc>
        <w:tc>
          <w:tcPr>
            <w:tcW w:w="1553" w:type="dxa"/>
          </w:tcPr>
          <w:p w:rsidR="0064285C" w:rsidRDefault="0064285C" w:rsidP="008F73F8"/>
        </w:tc>
      </w:tr>
      <w:tr w:rsidR="002247A6" w:rsidRPr="009F6D3D" w:rsidTr="00A80896">
        <w:tc>
          <w:tcPr>
            <w:tcW w:w="2583" w:type="dxa"/>
          </w:tcPr>
          <w:p w:rsidR="0064285C" w:rsidRPr="009F6D3D" w:rsidRDefault="0053588D" w:rsidP="008F73F8">
            <w:pPr>
              <w:rPr>
                <w:b/>
              </w:rPr>
            </w:pPr>
            <w:r>
              <w:rPr>
                <w:b/>
              </w:rPr>
              <w:t xml:space="preserve">Utför </w:t>
            </w:r>
            <w:r w:rsidR="0064285C">
              <w:rPr>
                <w:b/>
              </w:rPr>
              <w:t xml:space="preserve">automatisk </w:t>
            </w:r>
            <w:r w:rsidR="0064285C" w:rsidRPr="009F6D3D">
              <w:rPr>
                <w:b/>
              </w:rPr>
              <w:t>testning</w:t>
            </w:r>
          </w:p>
        </w:tc>
        <w:tc>
          <w:tcPr>
            <w:tcW w:w="5322" w:type="dxa"/>
          </w:tcPr>
          <w:p w:rsidR="0064285C" w:rsidRPr="009F6D3D" w:rsidRDefault="0064285C" w:rsidP="008F73F8">
            <w:pPr>
              <w:rPr>
                <w:b/>
              </w:rPr>
            </w:pPr>
          </w:p>
        </w:tc>
        <w:tc>
          <w:tcPr>
            <w:tcW w:w="1553" w:type="dxa"/>
          </w:tcPr>
          <w:p w:rsidR="0064285C" w:rsidRPr="009F6D3D" w:rsidRDefault="0064285C" w:rsidP="008F73F8">
            <w:pPr>
              <w:rPr>
                <w:b/>
              </w:rPr>
            </w:pPr>
          </w:p>
        </w:tc>
      </w:tr>
      <w:tr w:rsidR="0064285C" w:rsidTr="00A80896">
        <w:tc>
          <w:tcPr>
            <w:tcW w:w="2583" w:type="dxa"/>
          </w:tcPr>
          <w:p w:rsidR="0064285C" w:rsidRDefault="00011C20" w:rsidP="00011C20">
            <w:r>
              <w:t>Ta fram rutiner för att automatisk testning</w:t>
            </w:r>
          </w:p>
        </w:tc>
        <w:tc>
          <w:tcPr>
            <w:tcW w:w="5322" w:type="dxa"/>
          </w:tcPr>
          <w:p w:rsidR="0064285C" w:rsidRDefault="00147D9F" w:rsidP="00BB28E4">
            <w:r>
              <w:t>När och hur ska de köras? Schemalagd</w:t>
            </w:r>
            <w:r w:rsidR="00C06B9B">
              <w:t>a</w:t>
            </w:r>
            <w:r>
              <w:t>?</w:t>
            </w:r>
          </w:p>
        </w:tc>
        <w:tc>
          <w:tcPr>
            <w:tcW w:w="1553" w:type="dxa"/>
          </w:tcPr>
          <w:p w:rsidR="0064285C" w:rsidRDefault="0064285C" w:rsidP="008F73F8"/>
        </w:tc>
      </w:tr>
      <w:tr w:rsidR="0064285C" w:rsidTr="00A80896">
        <w:tc>
          <w:tcPr>
            <w:tcW w:w="2583" w:type="dxa"/>
          </w:tcPr>
          <w:p w:rsidR="0064285C" w:rsidRDefault="0064285C" w:rsidP="008F73F8"/>
        </w:tc>
        <w:tc>
          <w:tcPr>
            <w:tcW w:w="5322" w:type="dxa"/>
          </w:tcPr>
          <w:p w:rsidR="0064285C" w:rsidRDefault="0064285C" w:rsidP="008F73F8"/>
        </w:tc>
        <w:tc>
          <w:tcPr>
            <w:tcW w:w="1553" w:type="dxa"/>
          </w:tcPr>
          <w:p w:rsidR="0064285C" w:rsidRDefault="0064285C" w:rsidP="008F73F8"/>
        </w:tc>
      </w:tr>
      <w:tr w:rsidR="0064285C" w:rsidRPr="009F6D3D" w:rsidTr="00A80896">
        <w:tc>
          <w:tcPr>
            <w:tcW w:w="2583" w:type="dxa"/>
          </w:tcPr>
          <w:p w:rsidR="009F6D3D" w:rsidRPr="009F6D3D" w:rsidRDefault="009F6D3D" w:rsidP="008F73F8">
            <w:pPr>
              <w:rPr>
                <w:b/>
              </w:rPr>
            </w:pPr>
            <w:r w:rsidRPr="009F6D3D">
              <w:rPr>
                <w:b/>
              </w:rPr>
              <w:t>Förbered manuell testning</w:t>
            </w:r>
          </w:p>
        </w:tc>
        <w:tc>
          <w:tcPr>
            <w:tcW w:w="5322" w:type="dxa"/>
          </w:tcPr>
          <w:p w:rsidR="009F6D3D" w:rsidRPr="009F6D3D" w:rsidRDefault="009F6D3D" w:rsidP="008F73F8">
            <w:pPr>
              <w:rPr>
                <w:b/>
              </w:rPr>
            </w:pPr>
          </w:p>
        </w:tc>
        <w:tc>
          <w:tcPr>
            <w:tcW w:w="1553" w:type="dxa"/>
          </w:tcPr>
          <w:p w:rsidR="009F6D3D" w:rsidRPr="009F6D3D" w:rsidRDefault="009F6D3D" w:rsidP="008F73F8">
            <w:pPr>
              <w:rPr>
                <w:b/>
              </w:rPr>
            </w:pPr>
          </w:p>
        </w:tc>
      </w:tr>
      <w:tr w:rsidR="009F6D3D" w:rsidTr="00A80896">
        <w:tc>
          <w:tcPr>
            <w:tcW w:w="2583" w:type="dxa"/>
          </w:tcPr>
          <w:p w:rsidR="009F6D3D" w:rsidRDefault="009F6D3D" w:rsidP="008F73F8">
            <w:r>
              <w:t>Boka lokal</w:t>
            </w:r>
          </w:p>
        </w:tc>
        <w:tc>
          <w:tcPr>
            <w:tcW w:w="5322" w:type="dxa"/>
          </w:tcPr>
          <w:p w:rsidR="009F6D3D" w:rsidRDefault="009F6D3D" w:rsidP="008F73F8"/>
        </w:tc>
        <w:tc>
          <w:tcPr>
            <w:tcW w:w="1553" w:type="dxa"/>
          </w:tcPr>
          <w:p w:rsidR="009F6D3D" w:rsidRDefault="009F6D3D" w:rsidP="008F73F8"/>
        </w:tc>
      </w:tr>
      <w:tr w:rsidR="009F6D3D" w:rsidTr="00A80896">
        <w:tc>
          <w:tcPr>
            <w:tcW w:w="2583" w:type="dxa"/>
          </w:tcPr>
          <w:p w:rsidR="009F6D3D" w:rsidRDefault="009F6D3D" w:rsidP="008F73F8">
            <w:r>
              <w:t>Boka testare</w:t>
            </w:r>
          </w:p>
        </w:tc>
        <w:tc>
          <w:tcPr>
            <w:tcW w:w="5322" w:type="dxa"/>
          </w:tcPr>
          <w:p w:rsidR="009F6D3D" w:rsidRDefault="00ED51D7" w:rsidP="008F73F8">
            <w:r>
              <w:t>20 st?</w:t>
            </w:r>
          </w:p>
        </w:tc>
        <w:tc>
          <w:tcPr>
            <w:tcW w:w="1553" w:type="dxa"/>
          </w:tcPr>
          <w:p w:rsidR="009F6D3D" w:rsidRDefault="009F6D3D" w:rsidP="008F73F8"/>
        </w:tc>
      </w:tr>
      <w:tr w:rsidR="009F6D3D" w:rsidTr="00A80896">
        <w:tc>
          <w:tcPr>
            <w:tcW w:w="2583" w:type="dxa"/>
          </w:tcPr>
          <w:p w:rsidR="009F6D3D" w:rsidRDefault="009F6D3D" w:rsidP="008F73F8">
            <w:r>
              <w:t>Kolla att applikationer fungerar på PC i lokal</w:t>
            </w:r>
          </w:p>
        </w:tc>
        <w:tc>
          <w:tcPr>
            <w:tcW w:w="5322" w:type="dxa"/>
          </w:tcPr>
          <w:p w:rsidR="009F6D3D" w:rsidRDefault="009F6D3D" w:rsidP="008F73F8"/>
        </w:tc>
        <w:tc>
          <w:tcPr>
            <w:tcW w:w="1553" w:type="dxa"/>
          </w:tcPr>
          <w:p w:rsidR="009F6D3D" w:rsidRDefault="009F6D3D" w:rsidP="008F73F8"/>
        </w:tc>
      </w:tr>
      <w:tr w:rsidR="003663E9" w:rsidTr="00A80896">
        <w:tc>
          <w:tcPr>
            <w:tcW w:w="2583" w:type="dxa"/>
          </w:tcPr>
          <w:p w:rsidR="009F6D3D" w:rsidRDefault="009F6D3D" w:rsidP="008F73F8"/>
        </w:tc>
        <w:tc>
          <w:tcPr>
            <w:tcW w:w="5322" w:type="dxa"/>
          </w:tcPr>
          <w:p w:rsidR="009F6D3D" w:rsidRDefault="009F6D3D" w:rsidP="008F73F8"/>
        </w:tc>
        <w:tc>
          <w:tcPr>
            <w:tcW w:w="1553" w:type="dxa"/>
          </w:tcPr>
          <w:p w:rsidR="009F6D3D" w:rsidRDefault="009F6D3D" w:rsidP="008F73F8"/>
        </w:tc>
      </w:tr>
      <w:tr w:rsidR="003663E9" w:rsidTr="00A80896">
        <w:tc>
          <w:tcPr>
            <w:tcW w:w="2583" w:type="dxa"/>
          </w:tcPr>
          <w:p w:rsidR="009F6D3D" w:rsidRDefault="009F6D3D" w:rsidP="008F73F8"/>
        </w:tc>
        <w:tc>
          <w:tcPr>
            <w:tcW w:w="5322" w:type="dxa"/>
          </w:tcPr>
          <w:p w:rsidR="009F6D3D" w:rsidRDefault="009F6D3D" w:rsidP="008F73F8"/>
        </w:tc>
        <w:tc>
          <w:tcPr>
            <w:tcW w:w="1553" w:type="dxa"/>
          </w:tcPr>
          <w:p w:rsidR="009F6D3D" w:rsidRDefault="009F6D3D" w:rsidP="008F73F8"/>
        </w:tc>
      </w:tr>
      <w:tr w:rsidR="003663E9" w:rsidTr="00A80896">
        <w:tc>
          <w:tcPr>
            <w:tcW w:w="2583" w:type="dxa"/>
          </w:tcPr>
          <w:p w:rsidR="009F6D3D" w:rsidRDefault="009F6D3D" w:rsidP="008F73F8"/>
        </w:tc>
        <w:tc>
          <w:tcPr>
            <w:tcW w:w="5322" w:type="dxa"/>
          </w:tcPr>
          <w:p w:rsidR="009F6D3D" w:rsidRDefault="009F6D3D" w:rsidP="008F73F8"/>
        </w:tc>
        <w:tc>
          <w:tcPr>
            <w:tcW w:w="1553" w:type="dxa"/>
          </w:tcPr>
          <w:p w:rsidR="009F6D3D" w:rsidRDefault="009F6D3D" w:rsidP="008F73F8"/>
        </w:tc>
      </w:tr>
      <w:tr w:rsidR="00A009D0" w:rsidRPr="009F6D3D" w:rsidTr="00A009D0"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D0" w:rsidRPr="00190C9C" w:rsidRDefault="00A009D0" w:rsidP="008F73F8">
            <w:pPr>
              <w:rPr>
                <w:b/>
              </w:rPr>
            </w:pPr>
            <w:r w:rsidRPr="00190C9C">
              <w:rPr>
                <w:b/>
              </w:rPr>
              <w:lastRenderedPageBreak/>
              <w:t>Utför manuell testning</w:t>
            </w:r>
          </w:p>
        </w:tc>
        <w:tc>
          <w:tcPr>
            <w:tcW w:w="5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D0" w:rsidRPr="00A009D0" w:rsidRDefault="00A009D0" w:rsidP="008F73F8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9D0" w:rsidRPr="00A009D0" w:rsidRDefault="00A009D0" w:rsidP="008F73F8"/>
        </w:tc>
      </w:tr>
    </w:tbl>
    <w:p w:rsidR="009F6D3D" w:rsidRPr="006D2C1F" w:rsidRDefault="009F6D3D" w:rsidP="006A323E"/>
    <w:p w:rsidR="002F7C36" w:rsidRDefault="00EE1FC4" w:rsidP="003C3A5F">
      <w:pPr>
        <w:pStyle w:val="Rubrik1"/>
      </w:pPr>
      <w:bookmarkStart w:id="20" w:name="_Toc348100944"/>
      <w:r>
        <w:t>T</w:t>
      </w:r>
      <w:r w:rsidR="003C3A5F">
        <w:t>estfall</w:t>
      </w:r>
      <w:r w:rsidR="00646534">
        <w:t xml:space="preserve"> för olika tekniska konfigureringar</w:t>
      </w:r>
      <w:bookmarkEnd w:id="20"/>
    </w:p>
    <w:p w:rsidR="007048A3" w:rsidRPr="007048A3" w:rsidRDefault="007048A3" w:rsidP="007048A3">
      <w:r>
        <w:t>Test av olika tekniska konfigureringar som bara innebär skillnad i prestanda men inte i fu</w:t>
      </w:r>
      <w:r w:rsidR="000271DA">
        <w:t>n</w:t>
      </w:r>
      <w:r>
        <w:t>ktionalitet.</w:t>
      </w:r>
    </w:p>
    <w:p w:rsidR="002F5CCA" w:rsidRDefault="002F5CCA" w:rsidP="002F5CCA">
      <w:pPr>
        <w:pStyle w:val="Rubrik2"/>
      </w:pPr>
      <w:bookmarkStart w:id="21" w:name="_Toc348100945"/>
      <w:r>
        <w:t>Konfigurering infrastruktur och nätverk</w:t>
      </w:r>
      <w:bookmarkEnd w:id="21"/>
    </w:p>
    <w:p w:rsidR="002F5CCA" w:rsidRDefault="002F5CCA" w:rsidP="002F5CCA">
      <w:r>
        <w:t>Konfigureringen av infrastruktur och nätverk påverkar miljön som testas. Ta redan på vad som kan påverka testresultaten i infrastruktur och nätverk som t.ex. bandbredd, eventuella proxy-servrar och lastbalasering. Säkerställ att:</w:t>
      </w:r>
    </w:p>
    <w:p w:rsidR="002F5CCA" w:rsidRDefault="002F5CCA" w:rsidP="002F5CCA">
      <w:pPr>
        <w:pStyle w:val="Liststycke"/>
        <w:numPr>
          <w:ilvl w:val="0"/>
          <w:numId w:val="46"/>
        </w:numPr>
      </w:pPr>
      <w:r>
        <w:t>Inga flaskhalsar finns i infrastruktur och nätverk som påverkar prestanda.</w:t>
      </w:r>
    </w:p>
    <w:p w:rsidR="002F5CCA" w:rsidRDefault="00CB7F73" w:rsidP="002F5CCA">
      <w:pPr>
        <w:pStyle w:val="Liststycke"/>
        <w:numPr>
          <w:ilvl w:val="0"/>
          <w:numId w:val="46"/>
        </w:numPr>
      </w:pPr>
      <w:r>
        <w:t>D</w:t>
      </w:r>
      <w:r w:rsidR="002F5CCA">
        <w:t xml:space="preserve">et som tänkt </w:t>
      </w:r>
      <w:proofErr w:type="gramStart"/>
      <w:r w:rsidR="002F5CCA">
        <w:t>testas</w:t>
      </w:r>
      <w:proofErr w:type="gramEnd"/>
      <w:r w:rsidR="002F5CCA">
        <w:t>.  T.ex</w:t>
      </w:r>
      <w:proofErr w:type="gramStart"/>
      <w:r w:rsidR="002F5CCA">
        <w:t>.:</w:t>
      </w:r>
      <w:proofErr w:type="gramEnd"/>
    </w:p>
    <w:p w:rsidR="002F5CCA" w:rsidRDefault="002F5CCA" w:rsidP="002F5CCA">
      <w:pPr>
        <w:pStyle w:val="Liststycke"/>
        <w:numPr>
          <w:ilvl w:val="1"/>
          <w:numId w:val="46"/>
        </w:numPr>
      </w:pPr>
      <w:r>
        <w:t>Filer, som rasterfiler från map cache, kan cachas på vägen av t.ex. proxy-server eller webbserver. Om proxyserver cachar filerna så testas inte webbservern alls.</w:t>
      </w:r>
    </w:p>
    <w:p w:rsidR="0022414B" w:rsidRDefault="00EE1FC4" w:rsidP="00646534">
      <w:pPr>
        <w:pStyle w:val="Rubrik2"/>
      </w:pPr>
      <w:bookmarkStart w:id="22" w:name="_Toc348100946"/>
      <w:r>
        <w:t>Exempel på k</w:t>
      </w:r>
      <w:r w:rsidR="00C96A1F">
        <w:t>onfigurering</w:t>
      </w:r>
      <w:r w:rsidR="00541A38">
        <w:t xml:space="preserve"> </w:t>
      </w:r>
      <w:r w:rsidR="0022414B">
        <w:t>server</w:t>
      </w:r>
      <w:bookmarkEnd w:id="22"/>
    </w:p>
    <w:tbl>
      <w:tblPr>
        <w:tblStyle w:val="Tabellrutnt"/>
        <w:tblW w:w="9840" w:type="dxa"/>
        <w:tblLook w:val="04A0" w:firstRow="1" w:lastRow="0" w:firstColumn="1" w:lastColumn="0" w:noHBand="0" w:noVBand="1"/>
      </w:tblPr>
      <w:tblGrid>
        <w:gridCol w:w="389"/>
        <w:gridCol w:w="783"/>
        <w:gridCol w:w="628"/>
        <w:gridCol w:w="1002"/>
        <w:gridCol w:w="1134"/>
        <w:gridCol w:w="3315"/>
        <w:gridCol w:w="1309"/>
        <w:gridCol w:w="1280"/>
      </w:tblGrid>
      <w:tr w:rsidR="004C6E4C" w:rsidRPr="0022414B" w:rsidTr="00FB070A">
        <w:tc>
          <w:tcPr>
            <w:tcW w:w="389" w:type="dxa"/>
          </w:tcPr>
          <w:p w:rsidR="004C6E4C" w:rsidRPr="0022414B" w:rsidRDefault="004C6E4C" w:rsidP="0022414B">
            <w:pPr>
              <w:rPr>
                <w:b/>
              </w:rPr>
            </w:pPr>
          </w:p>
        </w:tc>
        <w:tc>
          <w:tcPr>
            <w:tcW w:w="783" w:type="dxa"/>
          </w:tcPr>
          <w:p w:rsidR="004C6E4C" w:rsidRPr="0022414B" w:rsidRDefault="004C6E4C" w:rsidP="008F73F8">
            <w:pPr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628" w:type="dxa"/>
          </w:tcPr>
          <w:p w:rsidR="004C6E4C" w:rsidRPr="0022414B" w:rsidRDefault="004C6E4C" w:rsidP="0022414B">
            <w:pPr>
              <w:rPr>
                <w:b/>
              </w:rPr>
            </w:pPr>
            <w:r w:rsidRPr="0022414B">
              <w:rPr>
                <w:b/>
              </w:rPr>
              <w:t>CPU</w:t>
            </w:r>
          </w:p>
        </w:tc>
        <w:tc>
          <w:tcPr>
            <w:tcW w:w="1002" w:type="dxa"/>
          </w:tcPr>
          <w:p w:rsidR="004C6E4C" w:rsidRPr="0022414B" w:rsidRDefault="004C6E4C" w:rsidP="0022414B">
            <w:pPr>
              <w:rPr>
                <w:b/>
              </w:rPr>
            </w:pPr>
            <w:r>
              <w:rPr>
                <w:b/>
              </w:rPr>
              <w:t>RAM</w:t>
            </w:r>
          </w:p>
        </w:tc>
        <w:tc>
          <w:tcPr>
            <w:tcW w:w="1134" w:type="dxa"/>
          </w:tcPr>
          <w:p w:rsidR="004C6E4C" w:rsidRPr="0022414B" w:rsidRDefault="004C6E4C" w:rsidP="0022414B">
            <w:pPr>
              <w:rPr>
                <w:b/>
              </w:rPr>
            </w:pPr>
            <w:r>
              <w:rPr>
                <w:b/>
              </w:rPr>
              <w:t>Disk</w:t>
            </w:r>
          </w:p>
        </w:tc>
        <w:tc>
          <w:tcPr>
            <w:tcW w:w="3315" w:type="dxa"/>
          </w:tcPr>
          <w:p w:rsidR="004C6E4C" w:rsidRPr="0022414B" w:rsidRDefault="004C6E4C" w:rsidP="0022414B">
            <w:pPr>
              <w:rPr>
                <w:b/>
              </w:rPr>
            </w:pPr>
            <w:r>
              <w:rPr>
                <w:b/>
              </w:rPr>
              <w:t>Operativ</w:t>
            </w:r>
          </w:p>
        </w:tc>
        <w:tc>
          <w:tcPr>
            <w:tcW w:w="1309" w:type="dxa"/>
          </w:tcPr>
          <w:p w:rsidR="004C6E4C" w:rsidRPr="0022414B" w:rsidRDefault="004C6E4C" w:rsidP="0022414B">
            <w:pPr>
              <w:rPr>
                <w:b/>
              </w:rPr>
            </w:pPr>
            <w:r>
              <w:rPr>
                <w:b/>
              </w:rPr>
              <w:t>Virtuell</w:t>
            </w:r>
          </w:p>
        </w:tc>
        <w:tc>
          <w:tcPr>
            <w:tcW w:w="1280" w:type="dxa"/>
          </w:tcPr>
          <w:p w:rsidR="004C6E4C" w:rsidRPr="0022414B" w:rsidRDefault="004C6E4C" w:rsidP="0022414B">
            <w:pPr>
              <w:rPr>
                <w:b/>
              </w:rPr>
            </w:pPr>
          </w:p>
        </w:tc>
      </w:tr>
      <w:tr w:rsidR="004C6E4C" w:rsidTr="00FB070A">
        <w:tc>
          <w:tcPr>
            <w:tcW w:w="389" w:type="dxa"/>
          </w:tcPr>
          <w:p w:rsidR="004C6E4C" w:rsidRDefault="004C6E4C" w:rsidP="0022414B">
            <w:r>
              <w:t>1</w:t>
            </w:r>
          </w:p>
        </w:tc>
        <w:tc>
          <w:tcPr>
            <w:tcW w:w="783" w:type="dxa"/>
          </w:tcPr>
          <w:p w:rsidR="004C6E4C" w:rsidRDefault="004C6E4C" w:rsidP="008F73F8">
            <w:r>
              <w:t>gang</w:t>
            </w:r>
          </w:p>
        </w:tc>
        <w:tc>
          <w:tcPr>
            <w:tcW w:w="628" w:type="dxa"/>
          </w:tcPr>
          <w:p w:rsidR="004C6E4C" w:rsidRDefault="004C6E4C" w:rsidP="0022414B"/>
        </w:tc>
        <w:tc>
          <w:tcPr>
            <w:tcW w:w="1002" w:type="dxa"/>
          </w:tcPr>
          <w:p w:rsidR="004C6E4C" w:rsidRDefault="004C6E4C" w:rsidP="0022414B"/>
        </w:tc>
        <w:tc>
          <w:tcPr>
            <w:tcW w:w="1134" w:type="dxa"/>
          </w:tcPr>
          <w:p w:rsidR="004C6E4C" w:rsidRDefault="004C6E4C" w:rsidP="0022414B"/>
        </w:tc>
        <w:tc>
          <w:tcPr>
            <w:tcW w:w="3315" w:type="dxa"/>
          </w:tcPr>
          <w:p w:rsidR="004C6E4C" w:rsidRDefault="004C6E4C" w:rsidP="0022414B">
            <w:r>
              <w:t>Windows 2008 SP?</w:t>
            </w:r>
          </w:p>
        </w:tc>
        <w:tc>
          <w:tcPr>
            <w:tcW w:w="1309" w:type="dxa"/>
          </w:tcPr>
          <w:p w:rsidR="004C6E4C" w:rsidRDefault="0051116F" w:rsidP="0022414B">
            <w:r>
              <w:t>WMWare</w:t>
            </w:r>
            <w:r w:rsidR="00CE46BC">
              <w:t>?</w:t>
            </w:r>
          </w:p>
        </w:tc>
        <w:tc>
          <w:tcPr>
            <w:tcW w:w="1280" w:type="dxa"/>
          </w:tcPr>
          <w:p w:rsidR="004C6E4C" w:rsidRDefault="004C6E4C" w:rsidP="0022414B"/>
        </w:tc>
      </w:tr>
      <w:tr w:rsidR="004C6E4C" w:rsidTr="00FB070A">
        <w:tc>
          <w:tcPr>
            <w:tcW w:w="389" w:type="dxa"/>
          </w:tcPr>
          <w:p w:rsidR="004C6E4C" w:rsidRDefault="00C134F3" w:rsidP="0022414B">
            <w:r>
              <w:t>2</w:t>
            </w:r>
          </w:p>
        </w:tc>
        <w:tc>
          <w:tcPr>
            <w:tcW w:w="783" w:type="dxa"/>
          </w:tcPr>
          <w:p w:rsidR="004C6E4C" w:rsidRDefault="00C479AC" w:rsidP="008F73F8">
            <w:r>
              <w:t>Sol</w:t>
            </w:r>
          </w:p>
        </w:tc>
        <w:tc>
          <w:tcPr>
            <w:tcW w:w="628" w:type="dxa"/>
          </w:tcPr>
          <w:p w:rsidR="004C6E4C" w:rsidRDefault="004C6E4C" w:rsidP="0022414B"/>
        </w:tc>
        <w:tc>
          <w:tcPr>
            <w:tcW w:w="1002" w:type="dxa"/>
          </w:tcPr>
          <w:p w:rsidR="004C6E4C" w:rsidRDefault="004C6E4C" w:rsidP="0022414B"/>
        </w:tc>
        <w:tc>
          <w:tcPr>
            <w:tcW w:w="1134" w:type="dxa"/>
          </w:tcPr>
          <w:p w:rsidR="004C6E4C" w:rsidRDefault="004C6E4C" w:rsidP="0022414B"/>
        </w:tc>
        <w:tc>
          <w:tcPr>
            <w:tcW w:w="3315" w:type="dxa"/>
          </w:tcPr>
          <w:p w:rsidR="004C6E4C" w:rsidRDefault="004C6E4C" w:rsidP="0022414B"/>
        </w:tc>
        <w:tc>
          <w:tcPr>
            <w:tcW w:w="1309" w:type="dxa"/>
          </w:tcPr>
          <w:p w:rsidR="004C6E4C" w:rsidRDefault="004C6E4C" w:rsidP="0022414B"/>
        </w:tc>
        <w:tc>
          <w:tcPr>
            <w:tcW w:w="1280" w:type="dxa"/>
          </w:tcPr>
          <w:p w:rsidR="004C6E4C" w:rsidRDefault="004C6E4C" w:rsidP="0022414B"/>
        </w:tc>
      </w:tr>
    </w:tbl>
    <w:p w:rsidR="0022414B" w:rsidRPr="0022414B" w:rsidRDefault="0022414B" w:rsidP="0022414B"/>
    <w:p w:rsidR="0022414B" w:rsidRDefault="00EE1FC4" w:rsidP="00646534">
      <w:pPr>
        <w:pStyle w:val="Rubrik2"/>
      </w:pPr>
      <w:bookmarkStart w:id="23" w:name="_Toc348100947"/>
      <w:r>
        <w:t>Exempel på k</w:t>
      </w:r>
      <w:r w:rsidR="0022414B">
        <w:t>onfigurering databas</w:t>
      </w:r>
      <w:bookmarkEnd w:id="23"/>
    </w:p>
    <w:tbl>
      <w:tblPr>
        <w:tblStyle w:val="Tabellrutnt"/>
        <w:tblW w:w="8819" w:type="dxa"/>
        <w:tblLook w:val="04A0" w:firstRow="1" w:lastRow="0" w:firstColumn="1" w:lastColumn="0" w:noHBand="0" w:noVBand="1"/>
      </w:tblPr>
      <w:tblGrid>
        <w:gridCol w:w="380"/>
        <w:gridCol w:w="783"/>
        <w:gridCol w:w="1305"/>
        <w:gridCol w:w="1305"/>
        <w:gridCol w:w="2720"/>
        <w:gridCol w:w="1163"/>
        <w:gridCol w:w="1163"/>
      </w:tblGrid>
      <w:tr w:rsidR="00AE47FE" w:rsidRPr="0022414B" w:rsidTr="00AE47FE">
        <w:tc>
          <w:tcPr>
            <w:tcW w:w="380" w:type="dxa"/>
          </w:tcPr>
          <w:p w:rsidR="00AE47FE" w:rsidRPr="0022414B" w:rsidRDefault="00AE47FE" w:rsidP="008F73F8">
            <w:pPr>
              <w:rPr>
                <w:b/>
              </w:rPr>
            </w:pPr>
          </w:p>
        </w:tc>
        <w:tc>
          <w:tcPr>
            <w:tcW w:w="783" w:type="dxa"/>
          </w:tcPr>
          <w:p w:rsidR="00AE47FE" w:rsidRPr="0022414B" w:rsidRDefault="00AE47FE" w:rsidP="008F73F8">
            <w:pPr>
              <w:rPr>
                <w:b/>
              </w:rPr>
            </w:pPr>
            <w:r>
              <w:rPr>
                <w:b/>
              </w:rPr>
              <w:t>Server</w:t>
            </w:r>
          </w:p>
        </w:tc>
        <w:tc>
          <w:tcPr>
            <w:tcW w:w="1305" w:type="dxa"/>
          </w:tcPr>
          <w:p w:rsidR="00AE47FE" w:rsidRPr="0022414B" w:rsidRDefault="00AE47FE" w:rsidP="008F73F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5" w:type="dxa"/>
          </w:tcPr>
          <w:p w:rsidR="00AE47FE" w:rsidRPr="0022414B" w:rsidRDefault="00AE47FE" w:rsidP="008F73F8">
            <w:pPr>
              <w:rPr>
                <w:b/>
              </w:rPr>
            </w:pPr>
            <w:r>
              <w:rPr>
                <w:b/>
              </w:rPr>
              <w:t>Geometrityp</w:t>
            </w:r>
          </w:p>
        </w:tc>
        <w:tc>
          <w:tcPr>
            <w:tcW w:w="2720" w:type="dxa"/>
          </w:tcPr>
          <w:p w:rsidR="00AE47FE" w:rsidRPr="0022414B" w:rsidRDefault="00AE47FE" w:rsidP="00C159F4">
            <w:pPr>
              <w:rPr>
                <w:b/>
              </w:rPr>
            </w:pPr>
            <w:r>
              <w:rPr>
                <w:b/>
              </w:rPr>
              <w:t>Konfigurering spatiellt index</w:t>
            </w:r>
          </w:p>
        </w:tc>
        <w:tc>
          <w:tcPr>
            <w:tcW w:w="1163" w:type="dxa"/>
          </w:tcPr>
          <w:p w:rsidR="00AE47FE" w:rsidRPr="0022414B" w:rsidRDefault="00AE47FE" w:rsidP="008F73F8">
            <w:pPr>
              <w:rPr>
                <w:b/>
              </w:rPr>
            </w:pPr>
          </w:p>
        </w:tc>
        <w:tc>
          <w:tcPr>
            <w:tcW w:w="1163" w:type="dxa"/>
          </w:tcPr>
          <w:p w:rsidR="00AE47FE" w:rsidRPr="0022414B" w:rsidRDefault="00AE47FE" w:rsidP="008F73F8">
            <w:pPr>
              <w:rPr>
                <w:b/>
              </w:rPr>
            </w:pPr>
          </w:p>
        </w:tc>
      </w:tr>
      <w:tr w:rsidR="00AE47FE" w:rsidTr="00AE47FE">
        <w:tc>
          <w:tcPr>
            <w:tcW w:w="380" w:type="dxa"/>
          </w:tcPr>
          <w:p w:rsidR="00AE47FE" w:rsidRDefault="00AE47FE" w:rsidP="008F73F8">
            <w:r>
              <w:t>1</w:t>
            </w:r>
          </w:p>
        </w:tc>
        <w:tc>
          <w:tcPr>
            <w:tcW w:w="783" w:type="dxa"/>
          </w:tcPr>
          <w:p w:rsidR="00AE47FE" w:rsidRDefault="00AE47FE" w:rsidP="008F73F8">
            <w:r>
              <w:t>Sol</w:t>
            </w:r>
          </w:p>
        </w:tc>
        <w:tc>
          <w:tcPr>
            <w:tcW w:w="1305" w:type="dxa"/>
          </w:tcPr>
          <w:p w:rsidR="00AE47FE" w:rsidRDefault="00AE47FE" w:rsidP="008F73F8">
            <w:r>
              <w:t>Konfig av ESRI Peter</w:t>
            </w:r>
          </w:p>
        </w:tc>
        <w:tc>
          <w:tcPr>
            <w:tcW w:w="1305" w:type="dxa"/>
          </w:tcPr>
          <w:p w:rsidR="00AE47FE" w:rsidRDefault="00AE47FE" w:rsidP="008F73F8">
            <w:r>
              <w:t>SDE binary</w:t>
            </w:r>
            <w:r w:rsidR="00596152">
              <w:t>?</w:t>
            </w:r>
          </w:p>
        </w:tc>
        <w:tc>
          <w:tcPr>
            <w:tcW w:w="2720" w:type="dxa"/>
          </w:tcPr>
          <w:p w:rsidR="00AE47FE" w:rsidRDefault="00AE47FE" w:rsidP="008F73F8">
            <w:r>
              <w:t>NA</w:t>
            </w:r>
          </w:p>
        </w:tc>
        <w:tc>
          <w:tcPr>
            <w:tcW w:w="1163" w:type="dxa"/>
          </w:tcPr>
          <w:p w:rsidR="00AE47FE" w:rsidRDefault="00AE47FE" w:rsidP="008F73F8"/>
        </w:tc>
        <w:tc>
          <w:tcPr>
            <w:tcW w:w="1163" w:type="dxa"/>
          </w:tcPr>
          <w:p w:rsidR="00AE47FE" w:rsidRDefault="00AE47FE" w:rsidP="008F73F8"/>
        </w:tc>
      </w:tr>
      <w:tr w:rsidR="00AE47FE" w:rsidTr="00AE47FE">
        <w:tc>
          <w:tcPr>
            <w:tcW w:w="380" w:type="dxa"/>
          </w:tcPr>
          <w:p w:rsidR="00AE47FE" w:rsidRDefault="00B95740" w:rsidP="008F73F8">
            <w:r>
              <w:t>2</w:t>
            </w:r>
          </w:p>
        </w:tc>
        <w:tc>
          <w:tcPr>
            <w:tcW w:w="783" w:type="dxa"/>
          </w:tcPr>
          <w:p w:rsidR="00AE47FE" w:rsidRDefault="00B95740" w:rsidP="008F73F8">
            <w:r>
              <w:t>argent</w:t>
            </w:r>
          </w:p>
        </w:tc>
        <w:tc>
          <w:tcPr>
            <w:tcW w:w="1305" w:type="dxa"/>
          </w:tcPr>
          <w:p w:rsidR="00AE47FE" w:rsidRDefault="00AE47FE" w:rsidP="008F73F8"/>
        </w:tc>
        <w:tc>
          <w:tcPr>
            <w:tcW w:w="1305" w:type="dxa"/>
          </w:tcPr>
          <w:p w:rsidR="00AE47FE" w:rsidRDefault="00AE47FE" w:rsidP="008F73F8"/>
        </w:tc>
        <w:tc>
          <w:tcPr>
            <w:tcW w:w="2720" w:type="dxa"/>
          </w:tcPr>
          <w:p w:rsidR="00AE47FE" w:rsidRDefault="00AE47FE" w:rsidP="008F73F8"/>
        </w:tc>
        <w:tc>
          <w:tcPr>
            <w:tcW w:w="1163" w:type="dxa"/>
          </w:tcPr>
          <w:p w:rsidR="00AE47FE" w:rsidRDefault="00AE47FE" w:rsidP="008F73F8"/>
        </w:tc>
        <w:tc>
          <w:tcPr>
            <w:tcW w:w="1163" w:type="dxa"/>
          </w:tcPr>
          <w:p w:rsidR="00AE47FE" w:rsidRDefault="00AE47FE" w:rsidP="008F73F8"/>
        </w:tc>
      </w:tr>
    </w:tbl>
    <w:p w:rsidR="00667A03" w:rsidRPr="00667A03" w:rsidRDefault="00667A03" w:rsidP="00667A03"/>
    <w:p w:rsidR="0015300C" w:rsidRDefault="00EE1FC4" w:rsidP="0015300C">
      <w:pPr>
        <w:pStyle w:val="Rubrik2"/>
      </w:pPr>
      <w:bookmarkStart w:id="24" w:name="_Toc348100948"/>
      <w:r>
        <w:t xml:space="preserve">Exempel på </w:t>
      </w:r>
      <w:r w:rsidR="0015300C">
        <w:t>ArcGIS Server konfigurering: GIS server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0"/>
        <w:gridCol w:w="1741"/>
        <w:gridCol w:w="383"/>
        <w:gridCol w:w="383"/>
        <w:gridCol w:w="383"/>
        <w:gridCol w:w="383"/>
      </w:tblGrid>
      <w:tr w:rsidR="000B66B5" w:rsidRPr="003745B8" w:rsidTr="009546A9">
        <w:trPr>
          <w:cantSplit/>
          <w:trHeight w:val="2677"/>
        </w:trPr>
        <w:tc>
          <w:tcPr>
            <w:tcW w:w="740" w:type="dxa"/>
            <w:textDirection w:val="tbRl"/>
          </w:tcPr>
          <w:p w:rsidR="000B66B5" w:rsidRPr="003745B8" w:rsidRDefault="000B66B5" w:rsidP="009546A9">
            <w:pPr>
              <w:ind w:left="113" w:right="113"/>
              <w:rPr>
                <w:b/>
              </w:rPr>
            </w:pPr>
            <w:r w:rsidRPr="003745B8">
              <w:rPr>
                <w:b/>
              </w:rPr>
              <w:t xml:space="preserve">Konfigureringsid </w:t>
            </w:r>
          </w:p>
        </w:tc>
        <w:tc>
          <w:tcPr>
            <w:tcW w:w="1741" w:type="dxa"/>
          </w:tcPr>
          <w:p w:rsidR="000B66B5" w:rsidRPr="003745B8" w:rsidRDefault="000B66B5" w:rsidP="009546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383" w:type="dxa"/>
            <w:textDirection w:val="tbRl"/>
          </w:tcPr>
          <w:p w:rsidR="000B66B5" w:rsidRPr="003745B8" w:rsidRDefault="000B66B5" w:rsidP="009546A9">
            <w:pPr>
              <w:ind w:left="113" w:right="113"/>
              <w:rPr>
                <w:b/>
              </w:rPr>
            </w:pPr>
            <w:r>
              <w:rPr>
                <w:b/>
              </w:rPr>
              <w:t>Separat GIS-server</w:t>
            </w:r>
          </w:p>
        </w:tc>
        <w:tc>
          <w:tcPr>
            <w:tcW w:w="383" w:type="dxa"/>
            <w:textDirection w:val="tbRl"/>
          </w:tcPr>
          <w:p w:rsidR="000B66B5" w:rsidRPr="003745B8" w:rsidRDefault="000B66B5" w:rsidP="009546A9">
            <w:pPr>
              <w:ind w:left="113" w:right="113"/>
              <w:rPr>
                <w:b/>
              </w:rPr>
            </w:pPr>
            <w:r w:rsidRPr="003745B8">
              <w:rPr>
                <w:b/>
              </w:rPr>
              <w:t>Antal SOC start</w:t>
            </w:r>
          </w:p>
        </w:tc>
        <w:tc>
          <w:tcPr>
            <w:tcW w:w="383" w:type="dxa"/>
            <w:textDirection w:val="tbRl"/>
          </w:tcPr>
          <w:p w:rsidR="000B66B5" w:rsidRPr="003745B8" w:rsidRDefault="000B66B5" w:rsidP="009546A9">
            <w:pPr>
              <w:ind w:left="113" w:right="113"/>
              <w:rPr>
                <w:b/>
              </w:rPr>
            </w:pPr>
            <w:r w:rsidRPr="003745B8">
              <w:rPr>
                <w:b/>
              </w:rPr>
              <w:t>Antal SOC max</w:t>
            </w:r>
          </w:p>
        </w:tc>
        <w:tc>
          <w:tcPr>
            <w:tcW w:w="383" w:type="dxa"/>
            <w:textDirection w:val="tbRl"/>
          </w:tcPr>
          <w:p w:rsidR="000B66B5" w:rsidRPr="003745B8" w:rsidRDefault="000B66B5" w:rsidP="009546A9">
            <w:pPr>
              <w:ind w:left="113" w:right="113"/>
              <w:rPr>
                <w:b/>
              </w:rPr>
            </w:pPr>
            <w:r w:rsidRPr="003745B8">
              <w:rPr>
                <w:b/>
              </w:rPr>
              <w:t>SOC isolation (H=high)</w:t>
            </w:r>
          </w:p>
        </w:tc>
      </w:tr>
      <w:tr w:rsidR="000B66B5" w:rsidTr="009546A9">
        <w:tc>
          <w:tcPr>
            <w:tcW w:w="740" w:type="dxa"/>
          </w:tcPr>
          <w:p w:rsidR="000B66B5" w:rsidRDefault="000B66B5" w:rsidP="009546A9">
            <w:r>
              <w:t>Opt</w:t>
            </w:r>
          </w:p>
        </w:tc>
        <w:tc>
          <w:tcPr>
            <w:tcW w:w="1741" w:type="dxa"/>
          </w:tcPr>
          <w:p w:rsidR="000B66B5" w:rsidRDefault="000B66B5" w:rsidP="009546A9">
            <w:r>
              <w:t>#SOC optimal</w:t>
            </w:r>
          </w:p>
        </w:tc>
        <w:tc>
          <w:tcPr>
            <w:tcW w:w="383" w:type="dxa"/>
          </w:tcPr>
          <w:p w:rsidR="000B66B5" w:rsidRDefault="000B66B5" w:rsidP="009546A9">
            <w:r>
              <w:t>N</w:t>
            </w:r>
          </w:p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>
            <w:r>
              <w:t>H</w:t>
            </w:r>
          </w:p>
        </w:tc>
      </w:tr>
      <w:tr w:rsidR="000B66B5" w:rsidTr="009546A9">
        <w:tc>
          <w:tcPr>
            <w:tcW w:w="740" w:type="dxa"/>
          </w:tcPr>
          <w:p w:rsidR="000B66B5" w:rsidRDefault="000B66B5" w:rsidP="009546A9">
            <w:r>
              <w:t>Opt*02</w:t>
            </w:r>
          </w:p>
        </w:tc>
        <w:tc>
          <w:tcPr>
            <w:tcW w:w="1741" w:type="dxa"/>
          </w:tcPr>
          <w:p w:rsidR="000B66B5" w:rsidRDefault="000B66B5" w:rsidP="009546A9">
            <w:r>
              <w:t>#SOC optimal * 0,2</w:t>
            </w:r>
          </w:p>
        </w:tc>
        <w:tc>
          <w:tcPr>
            <w:tcW w:w="383" w:type="dxa"/>
          </w:tcPr>
          <w:p w:rsidR="000B66B5" w:rsidRDefault="000B66B5" w:rsidP="009546A9">
            <w:r>
              <w:t>N</w:t>
            </w:r>
          </w:p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>
            <w:r>
              <w:t>H</w:t>
            </w:r>
          </w:p>
        </w:tc>
      </w:tr>
      <w:tr w:rsidR="000B66B5" w:rsidTr="009546A9">
        <w:tc>
          <w:tcPr>
            <w:tcW w:w="740" w:type="dxa"/>
          </w:tcPr>
          <w:p w:rsidR="000B66B5" w:rsidRDefault="000B66B5" w:rsidP="009546A9">
            <w:r>
              <w:t>Opt*2</w:t>
            </w:r>
          </w:p>
        </w:tc>
        <w:tc>
          <w:tcPr>
            <w:tcW w:w="1741" w:type="dxa"/>
          </w:tcPr>
          <w:p w:rsidR="000B66B5" w:rsidRDefault="000B66B5" w:rsidP="009546A9">
            <w:r>
              <w:t>#SOC optimal * 2</w:t>
            </w:r>
          </w:p>
        </w:tc>
        <w:tc>
          <w:tcPr>
            <w:tcW w:w="383" w:type="dxa"/>
          </w:tcPr>
          <w:p w:rsidR="000B66B5" w:rsidRDefault="000B66B5" w:rsidP="009546A9">
            <w:r>
              <w:t>N</w:t>
            </w:r>
          </w:p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>
            <w:r>
              <w:t>H</w:t>
            </w:r>
          </w:p>
        </w:tc>
      </w:tr>
      <w:tr w:rsidR="000B66B5" w:rsidTr="009546A9">
        <w:tc>
          <w:tcPr>
            <w:tcW w:w="740" w:type="dxa"/>
          </w:tcPr>
          <w:p w:rsidR="000B66B5" w:rsidRDefault="000B66B5" w:rsidP="009546A9">
            <w:r>
              <w:t>SOC1</w:t>
            </w:r>
          </w:p>
        </w:tc>
        <w:tc>
          <w:tcPr>
            <w:tcW w:w="1741" w:type="dxa"/>
          </w:tcPr>
          <w:p w:rsidR="000B66B5" w:rsidRDefault="00BF2E75" w:rsidP="009546A9">
            <w:r>
              <w:t>#SOC = 1</w:t>
            </w:r>
          </w:p>
        </w:tc>
        <w:tc>
          <w:tcPr>
            <w:tcW w:w="383" w:type="dxa"/>
          </w:tcPr>
          <w:p w:rsidR="000B66B5" w:rsidRDefault="000B66B5" w:rsidP="009546A9">
            <w:r>
              <w:t>N</w:t>
            </w:r>
          </w:p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>
            <w:r>
              <w:t>H</w:t>
            </w:r>
          </w:p>
        </w:tc>
      </w:tr>
      <w:tr w:rsidR="000B66B5" w:rsidTr="009546A9">
        <w:tc>
          <w:tcPr>
            <w:tcW w:w="740" w:type="dxa"/>
          </w:tcPr>
          <w:p w:rsidR="000B66B5" w:rsidRDefault="000B66B5" w:rsidP="009546A9">
            <w:r>
              <w:t>SOC2</w:t>
            </w:r>
          </w:p>
        </w:tc>
        <w:tc>
          <w:tcPr>
            <w:tcW w:w="1741" w:type="dxa"/>
          </w:tcPr>
          <w:p w:rsidR="000B66B5" w:rsidRDefault="000B66B5" w:rsidP="009546A9">
            <w:r>
              <w:t>#SOC = 2</w:t>
            </w:r>
          </w:p>
        </w:tc>
        <w:tc>
          <w:tcPr>
            <w:tcW w:w="383" w:type="dxa"/>
          </w:tcPr>
          <w:p w:rsidR="000B66B5" w:rsidRDefault="000B66B5" w:rsidP="009546A9">
            <w:r>
              <w:t>N</w:t>
            </w:r>
          </w:p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>
            <w:r>
              <w:t>H</w:t>
            </w:r>
          </w:p>
        </w:tc>
      </w:tr>
      <w:tr w:rsidR="000B66B5" w:rsidTr="009546A9">
        <w:tc>
          <w:tcPr>
            <w:tcW w:w="740" w:type="dxa"/>
          </w:tcPr>
          <w:p w:rsidR="000B66B5" w:rsidRDefault="000B66B5" w:rsidP="009546A9">
            <w:r>
              <w:t>SOC4</w:t>
            </w:r>
          </w:p>
        </w:tc>
        <w:tc>
          <w:tcPr>
            <w:tcW w:w="1741" w:type="dxa"/>
          </w:tcPr>
          <w:p w:rsidR="000B66B5" w:rsidRDefault="00BF2E75" w:rsidP="009546A9">
            <w:r>
              <w:t>#SOC = 4</w:t>
            </w:r>
          </w:p>
        </w:tc>
        <w:tc>
          <w:tcPr>
            <w:tcW w:w="383" w:type="dxa"/>
          </w:tcPr>
          <w:p w:rsidR="000B66B5" w:rsidRDefault="000B66B5" w:rsidP="009546A9">
            <w:r>
              <w:t>N</w:t>
            </w:r>
          </w:p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>
            <w:r>
              <w:t>H</w:t>
            </w:r>
          </w:p>
        </w:tc>
      </w:tr>
      <w:tr w:rsidR="005B1768" w:rsidTr="009546A9">
        <w:tc>
          <w:tcPr>
            <w:tcW w:w="740" w:type="dxa"/>
          </w:tcPr>
          <w:p w:rsidR="005B1768" w:rsidRDefault="005B1768" w:rsidP="009546A9">
            <w:r>
              <w:t>SOC8</w:t>
            </w:r>
          </w:p>
        </w:tc>
        <w:tc>
          <w:tcPr>
            <w:tcW w:w="1741" w:type="dxa"/>
          </w:tcPr>
          <w:p w:rsidR="005B1768" w:rsidRDefault="005B1768" w:rsidP="009546A9">
            <w:r>
              <w:t>#SOC = 8</w:t>
            </w:r>
          </w:p>
        </w:tc>
        <w:tc>
          <w:tcPr>
            <w:tcW w:w="383" w:type="dxa"/>
          </w:tcPr>
          <w:p w:rsidR="005B1768" w:rsidRDefault="005B1768" w:rsidP="009546A9">
            <w:r>
              <w:t>N</w:t>
            </w:r>
          </w:p>
        </w:tc>
        <w:tc>
          <w:tcPr>
            <w:tcW w:w="383" w:type="dxa"/>
          </w:tcPr>
          <w:p w:rsidR="005B1768" w:rsidRDefault="005B1768" w:rsidP="009546A9"/>
        </w:tc>
        <w:tc>
          <w:tcPr>
            <w:tcW w:w="383" w:type="dxa"/>
          </w:tcPr>
          <w:p w:rsidR="005B1768" w:rsidRDefault="005B1768" w:rsidP="009546A9"/>
        </w:tc>
        <w:tc>
          <w:tcPr>
            <w:tcW w:w="383" w:type="dxa"/>
          </w:tcPr>
          <w:p w:rsidR="005B1768" w:rsidRDefault="005B1768" w:rsidP="009546A9">
            <w:r>
              <w:t>H</w:t>
            </w:r>
          </w:p>
        </w:tc>
      </w:tr>
      <w:tr w:rsidR="005B1768" w:rsidTr="009546A9">
        <w:tc>
          <w:tcPr>
            <w:tcW w:w="740" w:type="dxa"/>
          </w:tcPr>
          <w:p w:rsidR="005B1768" w:rsidRDefault="005B1768" w:rsidP="009546A9">
            <w:r>
              <w:t>SOC12</w:t>
            </w:r>
          </w:p>
        </w:tc>
        <w:tc>
          <w:tcPr>
            <w:tcW w:w="1741" w:type="dxa"/>
          </w:tcPr>
          <w:p w:rsidR="005B1768" w:rsidRDefault="005B1768" w:rsidP="009546A9">
            <w:r>
              <w:t>#SOC = 12</w:t>
            </w:r>
          </w:p>
        </w:tc>
        <w:tc>
          <w:tcPr>
            <w:tcW w:w="383" w:type="dxa"/>
          </w:tcPr>
          <w:p w:rsidR="005B1768" w:rsidRDefault="005B1768" w:rsidP="009546A9">
            <w:r>
              <w:t>N</w:t>
            </w:r>
          </w:p>
        </w:tc>
        <w:tc>
          <w:tcPr>
            <w:tcW w:w="383" w:type="dxa"/>
          </w:tcPr>
          <w:p w:rsidR="005B1768" w:rsidRDefault="005B1768" w:rsidP="009546A9"/>
        </w:tc>
        <w:tc>
          <w:tcPr>
            <w:tcW w:w="383" w:type="dxa"/>
          </w:tcPr>
          <w:p w:rsidR="005B1768" w:rsidRDefault="005B1768" w:rsidP="009546A9"/>
        </w:tc>
        <w:tc>
          <w:tcPr>
            <w:tcW w:w="383" w:type="dxa"/>
          </w:tcPr>
          <w:p w:rsidR="005B1768" w:rsidRDefault="005B1768" w:rsidP="009546A9">
            <w:r>
              <w:t>H</w:t>
            </w:r>
          </w:p>
        </w:tc>
      </w:tr>
      <w:tr w:rsidR="000B66B5" w:rsidTr="009546A9">
        <w:tc>
          <w:tcPr>
            <w:tcW w:w="740" w:type="dxa"/>
          </w:tcPr>
          <w:p w:rsidR="000B66B5" w:rsidRDefault="000B66B5" w:rsidP="009546A9">
            <w:r>
              <w:t>SOC</w:t>
            </w:r>
            <w:r w:rsidR="005B1768">
              <w:t>16</w:t>
            </w:r>
          </w:p>
        </w:tc>
        <w:tc>
          <w:tcPr>
            <w:tcW w:w="1741" w:type="dxa"/>
          </w:tcPr>
          <w:p w:rsidR="000B66B5" w:rsidRDefault="00BF2E75" w:rsidP="005B1768">
            <w:r>
              <w:t xml:space="preserve">#SOC = </w:t>
            </w:r>
            <w:r w:rsidR="005B1768">
              <w:t>16</w:t>
            </w:r>
          </w:p>
        </w:tc>
        <w:tc>
          <w:tcPr>
            <w:tcW w:w="383" w:type="dxa"/>
          </w:tcPr>
          <w:p w:rsidR="000B66B5" w:rsidRDefault="000B66B5" w:rsidP="009546A9">
            <w:r>
              <w:t>N</w:t>
            </w:r>
          </w:p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/>
        </w:tc>
        <w:tc>
          <w:tcPr>
            <w:tcW w:w="383" w:type="dxa"/>
          </w:tcPr>
          <w:p w:rsidR="000B66B5" w:rsidRDefault="000B66B5" w:rsidP="009546A9">
            <w:r>
              <w:t>H</w:t>
            </w:r>
          </w:p>
        </w:tc>
      </w:tr>
    </w:tbl>
    <w:p w:rsidR="0015300C" w:rsidRDefault="0015300C" w:rsidP="0015300C"/>
    <w:p w:rsidR="00D97DD6" w:rsidRDefault="00D97DD6" w:rsidP="0015300C">
      <w:r>
        <w:t>Antal SOC-processer optimalt</w:t>
      </w:r>
      <w:r w:rsidR="00CD22A8">
        <w:t>, enligt ESRI optimeringsdokumentation, REF</w:t>
      </w:r>
      <w:r w:rsidR="00BE6624">
        <w:t>ERENS</w:t>
      </w:r>
      <w:proofErr w:type="gramStart"/>
      <w:r w:rsidR="00CD22A8">
        <w:t>?</w:t>
      </w:r>
      <w:r>
        <w:t>:</w:t>
      </w:r>
      <w:proofErr w:type="gramEnd"/>
    </w:p>
    <w:p w:rsidR="00D97DD6" w:rsidRDefault="00D97DD6" w:rsidP="00D97DD6">
      <w:pPr>
        <w:numPr>
          <w:ilvl w:val="0"/>
          <w:numId w:val="18"/>
        </w:numPr>
        <w:overflowPunct w:val="0"/>
        <w:autoSpaceDE w:val="0"/>
        <w:autoSpaceDN w:val="0"/>
        <w:adjustRightInd w:val="0"/>
        <w:textAlignment w:val="baseline"/>
      </w:pPr>
      <w:r>
        <w:rPr>
          <w:szCs w:val="16"/>
        </w:rPr>
        <w:t xml:space="preserve">Minimum number of instances= </w:t>
      </w:r>
    </w:p>
    <w:p w:rsidR="00D97DD6" w:rsidRPr="007A55D3" w:rsidRDefault="00D97DD6" w:rsidP="00D97DD6">
      <w:pPr>
        <w:numPr>
          <w:ilvl w:val="1"/>
          <w:numId w:val="18"/>
        </w:numPr>
        <w:overflowPunct w:val="0"/>
        <w:autoSpaceDE w:val="0"/>
        <w:autoSpaceDN w:val="0"/>
        <w:adjustRightInd w:val="0"/>
        <w:textAlignment w:val="baseline"/>
        <w:rPr>
          <w:lang w:val="en-US"/>
        </w:rPr>
      </w:pPr>
      <w:r w:rsidRPr="007A55D3">
        <w:rPr>
          <w:szCs w:val="16"/>
          <w:lang w:val="en-US"/>
        </w:rPr>
        <w:t>(</w:t>
      </w:r>
      <w:r w:rsidRPr="007A55D3">
        <w:rPr>
          <w:lang w:val="en-US"/>
        </w:rPr>
        <w:t>N * 2 till 4</w:t>
      </w:r>
      <w:r w:rsidRPr="007A55D3">
        <w:rPr>
          <w:szCs w:val="16"/>
          <w:lang w:val="en-US"/>
        </w:rPr>
        <w:t xml:space="preserve">) * 0,4 (ca 40 % av </w:t>
      </w:r>
      <w:r w:rsidRPr="007A55D3">
        <w:rPr>
          <w:rFonts w:eastAsia="MS Mincho"/>
          <w:lang w:val="en-US"/>
        </w:rPr>
        <w:t xml:space="preserve">Maximum </w:t>
      </w:r>
      <w:r w:rsidRPr="007A55D3">
        <w:rPr>
          <w:szCs w:val="16"/>
          <w:lang w:val="en-US"/>
        </w:rPr>
        <w:t>number of instances)</w:t>
      </w:r>
    </w:p>
    <w:p w:rsidR="00D97DD6" w:rsidRDefault="00D97DD6" w:rsidP="00D97DD6">
      <w:pPr>
        <w:numPr>
          <w:ilvl w:val="0"/>
          <w:numId w:val="18"/>
        </w:numPr>
        <w:overflowPunct w:val="0"/>
        <w:autoSpaceDE w:val="0"/>
        <w:autoSpaceDN w:val="0"/>
        <w:adjustRightInd w:val="0"/>
        <w:textAlignment w:val="baseline"/>
        <w:rPr>
          <w:rFonts w:eastAsia="MS Mincho"/>
        </w:rPr>
      </w:pPr>
      <w:r>
        <w:rPr>
          <w:rFonts w:eastAsia="MS Mincho"/>
        </w:rPr>
        <w:t xml:space="preserve">Maximum </w:t>
      </w:r>
      <w:r>
        <w:rPr>
          <w:szCs w:val="16"/>
        </w:rPr>
        <w:t xml:space="preserve">number of instances= </w:t>
      </w:r>
    </w:p>
    <w:p w:rsidR="00D97DD6" w:rsidRDefault="00D97DD6" w:rsidP="00D97DD6">
      <w:pPr>
        <w:numPr>
          <w:ilvl w:val="1"/>
          <w:numId w:val="18"/>
        </w:numPr>
        <w:overflowPunct w:val="0"/>
        <w:autoSpaceDE w:val="0"/>
        <w:autoSpaceDN w:val="0"/>
        <w:adjustRightInd w:val="0"/>
        <w:textAlignment w:val="baseline"/>
        <w:rPr>
          <w:rFonts w:eastAsia="MS Mincho"/>
        </w:rPr>
      </w:pPr>
      <w:r>
        <w:t>N * 2 till 4 (N=antal CPU kärnor)</w:t>
      </w:r>
    </w:p>
    <w:p w:rsidR="00D97DD6" w:rsidRDefault="00D97DD6" w:rsidP="0015300C"/>
    <w:p w:rsidR="0015300C" w:rsidRDefault="00EE1FC4" w:rsidP="0015300C">
      <w:pPr>
        <w:pStyle w:val="Rubrik2"/>
      </w:pPr>
      <w:bookmarkStart w:id="25" w:name="_Toc348100949"/>
      <w:r>
        <w:t xml:space="preserve">Exempel på </w:t>
      </w:r>
      <w:r w:rsidR="0015300C">
        <w:t>ArcGIS Server konfigurering: Webb server/Web ADF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0"/>
        <w:gridCol w:w="1741"/>
        <w:gridCol w:w="383"/>
        <w:gridCol w:w="383"/>
        <w:gridCol w:w="383"/>
        <w:gridCol w:w="383"/>
        <w:gridCol w:w="383"/>
        <w:gridCol w:w="383"/>
        <w:gridCol w:w="621"/>
        <w:gridCol w:w="1417"/>
        <w:gridCol w:w="709"/>
      </w:tblGrid>
      <w:tr w:rsidR="003E1140" w:rsidRPr="003745B8" w:rsidTr="009546A9">
        <w:trPr>
          <w:cantSplit/>
          <w:trHeight w:val="2677"/>
        </w:trPr>
        <w:tc>
          <w:tcPr>
            <w:tcW w:w="740" w:type="dxa"/>
            <w:textDirection w:val="tbRl"/>
          </w:tcPr>
          <w:p w:rsidR="003E1140" w:rsidRPr="003745B8" w:rsidRDefault="003E1140" w:rsidP="009546A9">
            <w:pPr>
              <w:ind w:left="113" w:right="113"/>
              <w:rPr>
                <w:b/>
              </w:rPr>
            </w:pPr>
            <w:r w:rsidRPr="003745B8">
              <w:rPr>
                <w:b/>
              </w:rPr>
              <w:t xml:space="preserve">Konfigureringsid </w:t>
            </w:r>
          </w:p>
        </w:tc>
        <w:tc>
          <w:tcPr>
            <w:tcW w:w="1741" w:type="dxa"/>
          </w:tcPr>
          <w:p w:rsidR="003E1140" w:rsidRPr="003745B8" w:rsidRDefault="003E1140" w:rsidP="009546A9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383" w:type="dxa"/>
            <w:textDirection w:val="tbRl"/>
          </w:tcPr>
          <w:p w:rsidR="003E1140" w:rsidRPr="003745B8" w:rsidRDefault="003E1140" w:rsidP="009546A9">
            <w:pPr>
              <w:ind w:left="113" w:right="113"/>
              <w:rPr>
                <w:b/>
              </w:rPr>
            </w:pPr>
            <w:r w:rsidRPr="003745B8">
              <w:rPr>
                <w:b/>
              </w:rPr>
              <w:t>MultiSR</w:t>
            </w:r>
          </w:p>
        </w:tc>
        <w:tc>
          <w:tcPr>
            <w:tcW w:w="383" w:type="dxa"/>
            <w:textDirection w:val="tbRl"/>
          </w:tcPr>
          <w:p w:rsidR="003E1140" w:rsidRPr="003745B8" w:rsidRDefault="003E1140" w:rsidP="009546A9">
            <w:pPr>
              <w:ind w:left="113" w:right="113"/>
              <w:rPr>
                <w:b/>
              </w:rPr>
            </w:pPr>
            <w:r w:rsidRPr="003745B8">
              <w:rPr>
                <w:b/>
              </w:rPr>
              <w:t>Mimedata</w:t>
            </w:r>
          </w:p>
        </w:tc>
        <w:tc>
          <w:tcPr>
            <w:tcW w:w="383" w:type="dxa"/>
            <w:textDirection w:val="tbRl"/>
          </w:tcPr>
          <w:p w:rsidR="003E1140" w:rsidRPr="00680271" w:rsidRDefault="003E1140" w:rsidP="009546A9">
            <w:pPr>
              <w:ind w:left="113" w:right="113"/>
              <w:rPr>
                <w:b/>
              </w:rPr>
            </w:pPr>
            <w:r w:rsidRPr="00680271">
              <w:rPr>
                <w:b/>
                <w:color w:val="000000"/>
                <w:szCs w:val="16"/>
              </w:rPr>
              <w:t>ImageFormat</w:t>
            </w:r>
          </w:p>
        </w:tc>
        <w:tc>
          <w:tcPr>
            <w:tcW w:w="383" w:type="dxa"/>
            <w:textDirection w:val="tbRl"/>
          </w:tcPr>
          <w:p w:rsidR="003E1140" w:rsidRPr="00680271" w:rsidRDefault="003E1140" w:rsidP="009546A9">
            <w:pPr>
              <w:ind w:left="113" w:right="113"/>
              <w:rPr>
                <w:b/>
              </w:rPr>
            </w:pPr>
            <w:r>
              <w:rPr>
                <w:b/>
                <w:color w:val="000000"/>
                <w:szCs w:val="16"/>
              </w:rPr>
              <w:t>Image blendning mode</w:t>
            </w:r>
          </w:p>
        </w:tc>
        <w:tc>
          <w:tcPr>
            <w:tcW w:w="383" w:type="dxa"/>
            <w:textDirection w:val="tbRl"/>
          </w:tcPr>
          <w:p w:rsidR="003E1140" w:rsidRPr="003745B8" w:rsidRDefault="003E1140" w:rsidP="009546A9">
            <w:pPr>
              <w:ind w:left="113" w:right="113"/>
              <w:rPr>
                <w:b/>
              </w:rPr>
            </w:pPr>
            <w:r>
              <w:rPr>
                <w:b/>
              </w:rPr>
              <w:t>Dpi – vid kartutskrift</w:t>
            </w:r>
          </w:p>
        </w:tc>
        <w:tc>
          <w:tcPr>
            <w:tcW w:w="383" w:type="dxa"/>
            <w:textDirection w:val="tbRl"/>
          </w:tcPr>
          <w:p w:rsidR="003E1140" w:rsidRPr="003745B8" w:rsidRDefault="003E1140" w:rsidP="009546A9">
            <w:pPr>
              <w:ind w:left="113" w:right="113"/>
              <w:rPr>
                <w:b/>
              </w:rPr>
            </w:pPr>
            <w:r>
              <w:rPr>
                <w:b/>
              </w:rPr>
              <w:t>Geosecma Tile cachning?</w:t>
            </w:r>
          </w:p>
        </w:tc>
        <w:tc>
          <w:tcPr>
            <w:tcW w:w="621" w:type="dxa"/>
            <w:textDirection w:val="tbRl"/>
          </w:tcPr>
          <w:p w:rsidR="003E1140" w:rsidRPr="003745B8" w:rsidRDefault="003E1140" w:rsidP="009546A9">
            <w:pPr>
              <w:ind w:left="113" w:right="113"/>
              <w:rPr>
                <w:b/>
              </w:rPr>
            </w:pPr>
            <w:r w:rsidRPr="003745B8">
              <w:rPr>
                <w:b/>
              </w:rPr>
              <w:t xml:space="preserve">http eller </w:t>
            </w:r>
            <w:r>
              <w:rPr>
                <w:b/>
              </w:rPr>
              <w:t>local (</w:t>
            </w:r>
            <w:r w:rsidRPr="003745B8">
              <w:rPr>
                <w:b/>
              </w:rPr>
              <w:t>DCOM</w:t>
            </w:r>
            <w:r>
              <w:rPr>
                <w:b/>
              </w:rPr>
              <w:t>)</w:t>
            </w:r>
            <w:r w:rsidRPr="003745B8">
              <w:rPr>
                <w:b/>
              </w:rPr>
              <w:t xml:space="preserve"> mot SOC</w:t>
            </w:r>
          </w:p>
        </w:tc>
        <w:tc>
          <w:tcPr>
            <w:tcW w:w="1417" w:type="dxa"/>
            <w:textDirection w:val="tbRl"/>
          </w:tcPr>
          <w:p w:rsidR="003E1140" w:rsidRPr="003745B8" w:rsidRDefault="003E1140" w:rsidP="009546A9">
            <w:pPr>
              <w:ind w:left="113" w:right="113"/>
              <w:rPr>
                <w:b/>
              </w:rPr>
            </w:pPr>
          </w:p>
        </w:tc>
        <w:tc>
          <w:tcPr>
            <w:tcW w:w="709" w:type="dxa"/>
            <w:textDirection w:val="tbRl"/>
          </w:tcPr>
          <w:p w:rsidR="003E1140" w:rsidRPr="003745B8" w:rsidRDefault="003E1140" w:rsidP="009546A9">
            <w:pPr>
              <w:ind w:left="113" w:right="113"/>
              <w:rPr>
                <w:b/>
              </w:rPr>
            </w:pPr>
            <w:r w:rsidRPr="003745B8">
              <w:rPr>
                <w:b/>
              </w:rPr>
              <w:t xml:space="preserve">IIS </w:t>
            </w:r>
            <w:r>
              <w:rPr>
                <w:b/>
              </w:rPr>
              <w:t xml:space="preserve">konfig </w:t>
            </w:r>
            <w:proofErr w:type="gramStart"/>
            <w:r>
              <w:rPr>
                <w:b/>
              </w:rPr>
              <w:t>tex</w:t>
            </w:r>
            <w:proofErr w:type="gramEnd"/>
            <w:r>
              <w:rPr>
                <w:b/>
              </w:rPr>
              <w:t xml:space="preserve"> m</w:t>
            </w:r>
            <w:r w:rsidRPr="003745B8">
              <w:rPr>
                <w:b/>
              </w:rPr>
              <w:t>inne</w:t>
            </w:r>
            <w:r>
              <w:rPr>
                <w:b/>
              </w:rPr>
              <w:t>?</w:t>
            </w:r>
          </w:p>
        </w:tc>
      </w:tr>
      <w:tr w:rsidR="003E1140" w:rsidTr="009546A9">
        <w:tc>
          <w:tcPr>
            <w:tcW w:w="740" w:type="dxa"/>
          </w:tcPr>
          <w:p w:rsidR="003E1140" w:rsidRDefault="00BB1D74" w:rsidP="009546A9">
            <w:r>
              <w:t>1</w:t>
            </w:r>
          </w:p>
        </w:tc>
        <w:tc>
          <w:tcPr>
            <w:tcW w:w="1741" w:type="dxa"/>
          </w:tcPr>
          <w:p w:rsidR="003E1140" w:rsidRDefault="00785205" w:rsidP="009546A9">
            <w:r>
              <w:t>Default Geosecma Webbapp</w:t>
            </w:r>
          </w:p>
        </w:tc>
        <w:tc>
          <w:tcPr>
            <w:tcW w:w="383" w:type="dxa"/>
          </w:tcPr>
          <w:p w:rsidR="003E1140" w:rsidRDefault="00A53D6C" w:rsidP="009546A9">
            <w:r>
              <w:t>?</w:t>
            </w:r>
          </w:p>
        </w:tc>
        <w:tc>
          <w:tcPr>
            <w:tcW w:w="383" w:type="dxa"/>
          </w:tcPr>
          <w:p w:rsidR="003E1140" w:rsidRDefault="00A53D6C" w:rsidP="009546A9">
            <w:r>
              <w:t>J</w:t>
            </w:r>
          </w:p>
        </w:tc>
        <w:tc>
          <w:tcPr>
            <w:tcW w:w="383" w:type="dxa"/>
          </w:tcPr>
          <w:p w:rsidR="003E1140" w:rsidRDefault="00A53D6C" w:rsidP="009546A9">
            <w:r>
              <w:t>?</w:t>
            </w:r>
          </w:p>
        </w:tc>
        <w:tc>
          <w:tcPr>
            <w:tcW w:w="383" w:type="dxa"/>
          </w:tcPr>
          <w:p w:rsidR="003E1140" w:rsidRDefault="00A53D6C" w:rsidP="009546A9">
            <w:r>
              <w:t>?</w:t>
            </w:r>
          </w:p>
        </w:tc>
        <w:tc>
          <w:tcPr>
            <w:tcW w:w="383" w:type="dxa"/>
          </w:tcPr>
          <w:p w:rsidR="003E1140" w:rsidRDefault="00A53D6C" w:rsidP="009546A9">
            <w:r>
              <w:t>?</w:t>
            </w:r>
          </w:p>
        </w:tc>
        <w:tc>
          <w:tcPr>
            <w:tcW w:w="383" w:type="dxa"/>
          </w:tcPr>
          <w:p w:rsidR="003E1140" w:rsidRDefault="00A53D6C" w:rsidP="009546A9">
            <w:r>
              <w:t>?</w:t>
            </w:r>
          </w:p>
        </w:tc>
        <w:tc>
          <w:tcPr>
            <w:tcW w:w="621" w:type="dxa"/>
          </w:tcPr>
          <w:p w:rsidR="003E1140" w:rsidRDefault="003E1140" w:rsidP="009546A9">
            <w:r>
              <w:t>local</w:t>
            </w:r>
          </w:p>
        </w:tc>
        <w:tc>
          <w:tcPr>
            <w:tcW w:w="1417" w:type="dxa"/>
          </w:tcPr>
          <w:p w:rsidR="003E1140" w:rsidRDefault="003E1140" w:rsidP="009546A9"/>
        </w:tc>
        <w:tc>
          <w:tcPr>
            <w:tcW w:w="709" w:type="dxa"/>
          </w:tcPr>
          <w:p w:rsidR="003E1140" w:rsidRDefault="003E1140" w:rsidP="009546A9">
            <w:r>
              <w:t>?</w:t>
            </w:r>
          </w:p>
        </w:tc>
      </w:tr>
      <w:tr w:rsidR="003E1140" w:rsidTr="009546A9">
        <w:tc>
          <w:tcPr>
            <w:tcW w:w="740" w:type="dxa"/>
          </w:tcPr>
          <w:p w:rsidR="003E1140" w:rsidRDefault="003E1140" w:rsidP="009546A9"/>
        </w:tc>
        <w:tc>
          <w:tcPr>
            <w:tcW w:w="1741" w:type="dxa"/>
          </w:tcPr>
          <w:p w:rsidR="003E1140" w:rsidRDefault="003E1140" w:rsidP="009546A9"/>
        </w:tc>
        <w:tc>
          <w:tcPr>
            <w:tcW w:w="383" w:type="dxa"/>
          </w:tcPr>
          <w:p w:rsidR="003E1140" w:rsidRDefault="003E1140" w:rsidP="009546A9"/>
        </w:tc>
        <w:tc>
          <w:tcPr>
            <w:tcW w:w="383" w:type="dxa"/>
          </w:tcPr>
          <w:p w:rsidR="003E1140" w:rsidRDefault="003E1140" w:rsidP="009546A9"/>
        </w:tc>
        <w:tc>
          <w:tcPr>
            <w:tcW w:w="383" w:type="dxa"/>
          </w:tcPr>
          <w:p w:rsidR="003E1140" w:rsidRDefault="003E1140" w:rsidP="009546A9"/>
        </w:tc>
        <w:tc>
          <w:tcPr>
            <w:tcW w:w="383" w:type="dxa"/>
          </w:tcPr>
          <w:p w:rsidR="003E1140" w:rsidRDefault="003E1140" w:rsidP="009546A9"/>
        </w:tc>
        <w:tc>
          <w:tcPr>
            <w:tcW w:w="383" w:type="dxa"/>
          </w:tcPr>
          <w:p w:rsidR="003E1140" w:rsidRDefault="003E1140" w:rsidP="009546A9"/>
        </w:tc>
        <w:tc>
          <w:tcPr>
            <w:tcW w:w="383" w:type="dxa"/>
          </w:tcPr>
          <w:p w:rsidR="003E1140" w:rsidRDefault="003E1140" w:rsidP="009546A9"/>
        </w:tc>
        <w:tc>
          <w:tcPr>
            <w:tcW w:w="621" w:type="dxa"/>
          </w:tcPr>
          <w:p w:rsidR="003E1140" w:rsidRDefault="003E1140" w:rsidP="009546A9">
            <w:r>
              <w:t>Local</w:t>
            </w:r>
          </w:p>
        </w:tc>
        <w:tc>
          <w:tcPr>
            <w:tcW w:w="1417" w:type="dxa"/>
          </w:tcPr>
          <w:p w:rsidR="003E1140" w:rsidRDefault="003E1140" w:rsidP="009546A9"/>
        </w:tc>
        <w:tc>
          <w:tcPr>
            <w:tcW w:w="709" w:type="dxa"/>
          </w:tcPr>
          <w:p w:rsidR="003E1140" w:rsidRDefault="003E1140" w:rsidP="009546A9">
            <w:r>
              <w:t>?</w:t>
            </w:r>
          </w:p>
        </w:tc>
      </w:tr>
    </w:tbl>
    <w:p w:rsidR="0015300C" w:rsidRDefault="0015300C" w:rsidP="0015300C"/>
    <w:p w:rsidR="0015300C" w:rsidRDefault="0015300C" w:rsidP="0015300C">
      <w:r>
        <w:t xml:space="preserve">MimeData: ESRI Johnny Björk rekommenderade att inte använda MimeData </w:t>
      </w:r>
      <w:r w:rsidR="007D5CCE">
        <w:t xml:space="preserve">i Web ADF </w:t>
      </w:r>
      <w:r>
        <w:t xml:space="preserve">för AGS 9.2: Då </w:t>
      </w:r>
      <w:r w:rsidR="0029394E">
        <w:t xml:space="preserve">kan </w:t>
      </w:r>
      <w:r>
        <w:t xml:space="preserve">SOC-processen </w:t>
      </w:r>
      <w:r w:rsidR="0029394E">
        <w:t xml:space="preserve">frigöras </w:t>
      </w:r>
      <w:r>
        <w:t>för ny uppgift direkt efter den skrivit rasterfilen till disk och behöver inte vänta på klient-överföringen.</w:t>
      </w:r>
    </w:p>
    <w:p w:rsidR="0015300C" w:rsidRDefault="0015300C" w:rsidP="0015300C"/>
    <w:p w:rsidR="00B60EC9" w:rsidRDefault="00B60EC9" w:rsidP="00B60EC9">
      <w:pPr>
        <w:pStyle w:val="Rubrik2"/>
      </w:pPr>
      <w:bookmarkStart w:id="26" w:name="_Toc348100950"/>
      <w:r>
        <w:t>Run-time status inför test</w:t>
      </w:r>
      <w:bookmarkEnd w:id="26"/>
    </w:p>
    <w:p w:rsidR="00B60EC9" w:rsidRDefault="00B60EC9" w:rsidP="00B60EC9">
      <w:r>
        <w:t>Status på processer</w:t>
      </w:r>
      <w:r w:rsidR="00FB6D37">
        <w:t>:</w:t>
      </w:r>
    </w:p>
    <w:p w:rsidR="00B60EC9" w:rsidRDefault="00B60EC9" w:rsidP="00B60EC9">
      <w:r>
        <w:t>Hot/cold</w:t>
      </w:r>
    </w:p>
    <w:p w:rsidR="00B60EC9" w:rsidRDefault="00B60EC9" w:rsidP="00B60EC9">
      <w:r>
        <w:t>Omstart av databas, alla SOC, AGS, IIS?</w:t>
      </w:r>
    </w:p>
    <w:p w:rsidR="00B60EC9" w:rsidRDefault="00B60EC9" w:rsidP="00B60EC9">
      <w:r>
        <w:t>Enbart berörda SOC uppstartade.</w:t>
      </w:r>
    </w:p>
    <w:p w:rsidR="00B60EC9" w:rsidRPr="00B60EC9" w:rsidRDefault="00B60EC9" w:rsidP="00B60EC9">
      <w:r>
        <w:t>Hot: kör automatiskt test innan</w:t>
      </w:r>
      <w:r w:rsidR="00946432">
        <w:t>, för att ”värma upp” serverprocesser</w:t>
      </w:r>
      <w:r>
        <w:t>.</w:t>
      </w:r>
    </w:p>
    <w:p w:rsidR="008C0EFC" w:rsidRDefault="00195168" w:rsidP="00CC6D9B">
      <w:pPr>
        <w:pStyle w:val="Rubrik1"/>
      </w:pPr>
      <w:bookmarkStart w:id="27" w:name="_Toc348100951"/>
      <w:r>
        <w:t>Exempel på t</w:t>
      </w:r>
      <w:r w:rsidR="008C0EFC">
        <w:t>est</w:t>
      </w:r>
      <w:r w:rsidR="00CC6D9B">
        <w:t>fall</w:t>
      </w:r>
      <w:r w:rsidR="008C0EFC">
        <w:t xml:space="preserve"> </w:t>
      </w:r>
      <w:r w:rsidR="00CC6D9B">
        <w:t>för</w:t>
      </w:r>
      <w:r w:rsidR="008C0EFC">
        <w:t xml:space="preserve"> olika tjänster/funktioner</w:t>
      </w:r>
      <w:bookmarkEnd w:id="27"/>
    </w:p>
    <w:p w:rsidR="001A55B2" w:rsidRDefault="001A55B2" w:rsidP="00CC6D9B">
      <w:pPr>
        <w:pStyle w:val="Rubrik2"/>
      </w:pPr>
      <w:bookmarkStart w:id="28" w:name="_Toc348100952"/>
      <w:r>
        <w:t>Karttjänster/mxd</w:t>
      </w:r>
      <w:bookmarkEnd w:id="28"/>
    </w:p>
    <w:p w:rsidR="001A55B2" w:rsidRPr="001A55B2" w:rsidRDefault="001A55B2" w:rsidP="001A55B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1024"/>
      </w:tblGrid>
      <w:tr w:rsidR="001A55B2" w:rsidRPr="00524E21" w:rsidTr="00BE2988">
        <w:tc>
          <w:tcPr>
            <w:tcW w:w="2376" w:type="dxa"/>
          </w:tcPr>
          <w:p w:rsidR="001A55B2" w:rsidRPr="00524E21" w:rsidRDefault="001A55B2" w:rsidP="00BE2988">
            <w:pPr>
              <w:rPr>
                <w:b/>
              </w:rPr>
            </w:pPr>
            <w:r w:rsidRPr="00524E21">
              <w:rPr>
                <w:b/>
              </w:rPr>
              <w:t>Namn</w:t>
            </w:r>
          </w:p>
        </w:tc>
        <w:tc>
          <w:tcPr>
            <w:tcW w:w="5812" w:type="dxa"/>
          </w:tcPr>
          <w:p w:rsidR="001A55B2" w:rsidRPr="00524E21" w:rsidRDefault="001A55B2" w:rsidP="00BE2988">
            <w:pPr>
              <w:rPr>
                <w:b/>
              </w:rPr>
            </w:pPr>
            <w:r w:rsidRPr="00524E21">
              <w:rPr>
                <w:b/>
              </w:rPr>
              <w:t>Beskrivning</w:t>
            </w:r>
          </w:p>
        </w:tc>
        <w:tc>
          <w:tcPr>
            <w:tcW w:w="1024" w:type="dxa"/>
          </w:tcPr>
          <w:p w:rsidR="001A55B2" w:rsidRPr="00524E21" w:rsidRDefault="001A55B2" w:rsidP="00BE2988">
            <w:pPr>
              <w:rPr>
                <w:b/>
              </w:rPr>
            </w:pPr>
          </w:p>
        </w:tc>
      </w:tr>
      <w:tr w:rsidR="001A55B2" w:rsidTr="00BE2988">
        <w:tc>
          <w:tcPr>
            <w:tcW w:w="2376" w:type="dxa"/>
          </w:tcPr>
          <w:p w:rsidR="001A55B2" w:rsidRDefault="001A55B2" w:rsidP="00BE2988">
            <w:r>
              <w:t>SBK tätort</w:t>
            </w:r>
          </w:p>
        </w:tc>
        <w:tc>
          <w:tcPr>
            <w:tcW w:w="5812" w:type="dxa"/>
          </w:tcPr>
          <w:p w:rsidR="001A55B2" w:rsidRDefault="001A55B2" w:rsidP="00BE2988">
            <w:r>
              <w:t xml:space="preserve">SBK tätortskarta. </w:t>
            </w:r>
            <w:r w:rsidRPr="00C35F69">
              <w:t>layers=ReplTätortskarta</w:t>
            </w:r>
            <w:r>
              <w:t>, Group layer tätortskartan</w:t>
            </w:r>
          </w:p>
          <w:p w:rsidR="001A55B2" w:rsidRDefault="006C3EFC" w:rsidP="00BE2988">
            <w:hyperlink r:id="rId18" w:history="1">
              <w:r w:rsidR="001A55B2" w:rsidRPr="00694E02">
                <w:rPr>
                  <w:rStyle w:val="Hyperlnk"/>
                </w:rPr>
                <w:t>http://kartor.stockholm.se</w:t>
              </w:r>
            </w:hyperlink>
          </w:p>
          <w:p w:rsidR="001A55B2" w:rsidRDefault="001A55B2" w:rsidP="00BE2988">
            <w:r w:rsidRPr="00F95C91">
              <w:t>/bios/wms/app/baggis/web/WMS_STHLM_TATORTSKARTA?</w:t>
            </w:r>
          </w:p>
        </w:tc>
        <w:tc>
          <w:tcPr>
            <w:tcW w:w="1024" w:type="dxa"/>
          </w:tcPr>
          <w:p w:rsidR="001A55B2" w:rsidRDefault="001A55B2" w:rsidP="00BE2988"/>
        </w:tc>
      </w:tr>
      <w:tr w:rsidR="001A55B2" w:rsidRPr="006C3EFC" w:rsidTr="00BE2988">
        <w:tc>
          <w:tcPr>
            <w:tcW w:w="2376" w:type="dxa"/>
          </w:tcPr>
          <w:p w:rsidR="001A55B2" w:rsidRPr="007A55D3" w:rsidRDefault="001A55B2" w:rsidP="00BE2988">
            <w:pPr>
              <w:rPr>
                <w:b/>
                <w:lang w:val="en-US"/>
              </w:rPr>
            </w:pPr>
            <w:r w:rsidRPr="007A55D3">
              <w:rPr>
                <w:b/>
                <w:lang w:val="en-US"/>
              </w:rPr>
              <w:t>Cityworks map cache</w:t>
            </w:r>
          </w:p>
          <w:p w:rsidR="001A55B2" w:rsidRPr="007A55D3" w:rsidRDefault="001A55B2" w:rsidP="00BB7F2F">
            <w:pPr>
              <w:rPr>
                <w:lang w:val="en-US"/>
              </w:rPr>
            </w:pPr>
            <w:r w:rsidRPr="007A55D3">
              <w:rPr>
                <w:lang w:val="en-US"/>
              </w:rPr>
              <w:t xml:space="preserve">Manuellt test: </w:t>
            </w:r>
            <w:r w:rsidR="00BB7F2F" w:rsidRPr="007A55D3">
              <w:rPr>
                <w:lang w:val="en-US"/>
              </w:rPr>
              <w:t>ArcMap</w:t>
            </w:r>
            <w:r w:rsidR="009B4246" w:rsidRPr="007A55D3">
              <w:rPr>
                <w:lang w:val="en-US"/>
              </w:rPr>
              <w:t>?</w:t>
            </w:r>
          </w:p>
          <w:p w:rsidR="001B3B7A" w:rsidRPr="007A55D3" w:rsidRDefault="001B3B7A" w:rsidP="00BB7F2F">
            <w:pPr>
              <w:rPr>
                <w:lang w:val="en-US"/>
              </w:rPr>
            </w:pPr>
          </w:p>
        </w:tc>
        <w:tc>
          <w:tcPr>
            <w:tcW w:w="5812" w:type="dxa"/>
          </w:tcPr>
          <w:p w:rsidR="001A55B2" w:rsidRDefault="001A55B2" w:rsidP="00BE2988">
            <w:r>
              <w:t>Optimerad enkel kartjänst i AGS från map cache</w:t>
            </w:r>
          </w:p>
          <w:p w:rsidR="001A55B2" w:rsidRDefault="0094213E" w:rsidP="00BE2988">
            <w:r>
              <w:t>Kan a</w:t>
            </w:r>
            <w:r w:rsidR="001A55B2">
              <w:t>ntas vara max prestanda med aktuell hård och mjukvara.</w:t>
            </w:r>
          </w:p>
          <w:p w:rsidR="001A55B2" w:rsidRPr="007A55D3" w:rsidRDefault="001A55B2" w:rsidP="00BE2988">
            <w:pPr>
              <w:rPr>
                <w:lang w:val="en-US"/>
              </w:rPr>
            </w:pPr>
            <w:r w:rsidRPr="007A55D3">
              <w:rPr>
                <w:lang w:val="en-US"/>
              </w:rPr>
              <w:t>512*512, PNG8, 1:200000 till 1:1000</w:t>
            </w:r>
          </w:p>
          <w:p w:rsidR="00150F1C" w:rsidRPr="007A55D3" w:rsidRDefault="00150F1C" w:rsidP="00150F1C">
            <w:pPr>
              <w:rPr>
                <w:lang w:val="en-US"/>
              </w:rPr>
            </w:pPr>
            <w:r w:rsidRPr="007A55D3">
              <w:rPr>
                <w:lang w:val="en-US"/>
              </w:rPr>
              <w:t>Från argent no direct connect:</w:t>
            </w:r>
          </w:p>
          <w:p w:rsidR="001B3B7A" w:rsidRPr="007A55D3" w:rsidRDefault="000264EF" w:rsidP="00BE2988">
            <w:pPr>
              <w:rPr>
                <w:lang w:val="en-US"/>
              </w:rPr>
            </w:pPr>
            <w:r w:rsidRPr="007A55D3">
              <w:rPr>
                <w:lang w:val="en-US"/>
              </w:rPr>
              <w:t>Cityworks_argent_gdbgivas_nodc_cache.mxd</w:t>
            </w:r>
          </w:p>
        </w:tc>
        <w:tc>
          <w:tcPr>
            <w:tcW w:w="1024" w:type="dxa"/>
          </w:tcPr>
          <w:p w:rsidR="001A55B2" w:rsidRPr="007A55D3" w:rsidRDefault="001A55B2" w:rsidP="00BE2988">
            <w:pPr>
              <w:rPr>
                <w:lang w:val="en-US"/>
              </w:rPr>
            </w:pPr>
          </w:p>
        </w:tc>
      </w:tr>
      <w:tr w:rsidR="001A55B2" w:rsidTr="00BE2988">
        <w:tc>
          <w:tcPr>
            <w:tcW w:w="2376" w:type="dxa"/>
          </w:tcPr>
          <w:p w:rsidR="001A55B2" w:rsidRPr="00C42754" w:rsidRDefault="001A55B2" w:rsidP="00BE2988">
            <w:pPr>
              <w:rPr>
                <w:b/>
              </w:rPr>
            </w:pPr>
            <w:r w:rsidRPr="00C42754">
              <w:rPr>
                <w:b/>
              </w:rPr>
              <w:t>VAEnkel mxd</w:t>
            </w:r>
          </w:p>
          <w:p w:rsidR="001A55B2" w:rsidRDefault="001A55B2" w:rsidP="00BE2988">
            <w:r>
              <w:t xml:space="preserve">Manuellt test: </w:t>
            </w:r>
          </w:p>
          <w:p w:rsidR="001A55B2" w:rsidRDefault="001A55B2" w:rsidP="00BE2988">
            <w:proofErr w:type="gramStart"/>
            <w:r>
              <w:t>-</w:t>
            </w:r>
            <w:proofErr w:type="gramEnd"/>
            <w:r>
              <w:t>Desktop Geosecma</w:t>
            </w:r>
          </w:p>
          <w:p w:rsidR="001A55B2" w:rsidRDefault="001A55B2" w:rsidP="00BE2988">
            <w:r>
              <w:t>BakgrArgent.mxd?</w:t>
            </w:r>
          </w:p>
        </w:tc>
        <w:tc>
          <w:tcPr>
            <w:tcW w:w="5812" w:type="dxa"/>
          </w:tcPr>
          <w:p w:rsidR="001A55B2" w:rsidRDefault="001A55B2" w:rsidP="00BE2988">
            <w:r>
              <w:t>Optimerad enkel kartjänst i AGS/C# från mxd</w:t>
            </w:r>
          </w:p>
          <w:p w:rsidR="001A55B2" w:rsidRDefault="001A55B2" w:rsidP="00BE2988">
            <w:r>
              <w:t>Färre skikt</w:t>
            </w:r>
          </w:p>
          <w:p w:rsidR="001A55B2" w:rsidRDefault="001A55B2" w:rsidP="00BE2988">
            <w:r>
              <w:t>Fåtal symboltyper, få symbolfonter</w:t>
            </w:r>
          </w:p>
          <w:p w:rsidR="001A55B2" w:rsidRDefault="001A55B2" w:rsidP="00BE2988">
            <w:r>
              <w:t>Fåtal texter</w:t>
            </w:r>
          </w:p>
          <w:p w:rsidR="001A55B2" w:rsidRDefault="001A55B2" w:rsidP="00BE2988">
            <w:r>
              <w:t>”Liknande dagens cityworks-mall”</w:t>
            </w:r>
          </w:p>
          <w:p w:rsidR="001B3B7A" w:rsidRDefault="001B3B7A" w:rsidP="00BE2988">
            <w:r w:rsidRPr="001B3B7A">
              <w:t>VAEnkelBakgArgentDefQueriesRemoved</w:t>
            </w:r>
            <w:r w:rsidR="00C6697E">
              <w:t>.mxd</w:t>
            </w:r>
          </w:p>
        </w:tc>
        <w:tc>
          <w:tcPr>
            <w:tcW w:w="1024" w:type="dxa"/>
          </w:tcPr>
          <w:p w:rsidR="001A55B2" w:rsidRDefault="001A55B2" w:rsidP="00BE2988"/>
        </w:tc>
      </w:tr>
    </w:tbl>
    <w:p w:rsidR="001A55B2" w:rsidRPr="00524E21" w:rsidRDefault="001A55B2" w:rsidP="001A55B2"/>
    <w:p w:rsidR="001A55B2" w:rsidRPr="001A55B2" w:rsidRDefault="001A55B2" w:rsidP="001A55B2"/>
    <w:p w:rsidR="008C0EFC" w:rsidRDefault="001A55B2" w:rsidP="00CC6D9B">
      <w:pPr>
        <w:pStyle w:val="Rubrik2"/>
      </w:pPr>
      <w:bookmarkStart w:id="29" w:name="_Toc348100953"/>
      <w:r>
        <w:t>W</w:t>
      </w:r>
      <w:r w:rsidR="00300E3C">
        <w:t xml:space="preserve">ebb </w:t>
      </w:r>
      <w:r w:rsidR="00C40062">
        <w:t>applikation</w:t>
      </w:r>
      <w:r>
        <w:t>er</w:t>
      </w:r>
      <w:r w:rsidR="00F511D7">
        <w:t xml:space="preserve"> – Manuella test</w:t>
      </w:r>
      <w:bookmarkEnd w:id="29"/>
    </w:p>
    <w:p w:rsidR="001A55B2" w:rsidRDefault="00325136" w:rsidP="001A55B2">
      <w:r>
        <w:t>Svårare testa med prestandatestverktyg.</w:t>
      </w:r>
    </w:p>
    <w:p w:rsidR="005E039C" w:rsidRPr="001A55B2" w:rsidRDefault="005E039C" w:rsidP="001A55B2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1024"/>
      </w:tblGrid>
      <w:tr w:rsidR="008C0EFC" w:rsidRPr="00524E21" w:rsidTr="008F73F8">
        <w:tc>
          <w:tcPr>
            <w:tcW w:w="2376" w:type="dxa"/>
          </w:tcPr>
          <w:p w:rsidR="008C0EFC" w:rsidRPr="00524E21" w:rsidRDefault="008C0EFC" w:rsidP="008F73F8">
            <w:pPr>
              <w:rPr>
                <w:b/>
              </w:rPr>
            </w:pPr>
            <w:r w:rsidRPr="00524E21">
              <w:rPr>
                <w:b/>
              </w:rPr>
              <w:t>Namn</w:t>
            </w:r>
          </w:p>
        </w:tc>
        <w:tc>
          <w:tcPr>
            <w:tcW w:w="5812" w:type="dxa"/>
          </w:tcPr>
          <w:p w:rsidR="008C0EFC" w:rsidRPr="00524E21" w:rsidRDefault="008C0EFC" w:rsidP="008F73F8">
            <w:pPr>
              <w:rPr>
                <w:b/>
              </w:rPr>
            </w:pPr>
            <w:r w:rsidRPr="00524E21">
              <w:rPr>
                <w:b/>
              </w:rPr>
              <w:t>Beskrivning</w:t>
            </w:r>
          </w:p>
        </w:tc>
        <w:tc>
          <w:tcPr>
            <w:tcW w:w="1024" w:type="dxa"/>
          </w:tcPr>
          <w:p w:rsidR="008C0EFC" w:rsidRPr="00524E21" w:rsidRDefault="008C0EFC" w:rsidP="008F73F8">
            <w:pPr>
              <w:rPr>
                <w:b/>
              </w:rPr>
            </w:pPr>
          </w:p>
        </w:tc>
      </w:tr>
      <w:tr w:rsidR="00D27F53" w:rsidTr="00C16CA8">
        <w:tc>
          <w:tcPr>
            <w:tcW w:w="2376" w:type="dxa"/>
          </w:tcPr>
          <w:p w:rsidR="00D27F53" w:rsidRPr="00A63C09" w:rsidRDefault="00B74873" w:rsidP="00B74873">
            <w:pPr>
              <w:rPr>
                <w:b/>
              </w:rPr>
            </w:pPr>
            <w:r w:rsidRPr="00C42754">
              <w:rPr>
                <w:b/>
              </w:rPr>
              <w:t xml:space="preserve">VAEnkel </w:t>
            </w:r>
          </w:p>
        </w:tc>
        <w:tc>
          <w:tcPr>
            <w:tcW w:w="5812" w:type="dxa"/>
          </w:tcPr>
          <w:p w:rsidR="00D27F53" w:rsidRDefault="00D27F53" w:rsidP="00C16CA8">
            <w:r>
              <w:t xml:space="preserve">Hela kartan dynamisk </w:t>
            </w:r>
          </w:p>
        </w:tc>
        <w:tc>
          <w:tcPr>
            <w:tcW w:w="1024" w:type="dxa"/>
          </w:tcPr>
          <w:p w:rsidR="00D27F53" w:rsidRDefault="00D27F53" w:rsidP="00C16CA8"/>
        </w:tc>
      </w:tr>
      <w:tr w:rsidR="00B04F5A" w:rsidTr="00C16CA8">
        <w:tc>
          <w:tcPr>
            <w:tcW w:w="2376" w:type="dxa"/>
          </w:tcPr>
          <w:p w:rsidR="00B04F5A" w:rsidRPr="008C6F30" w:rsidRDefault="00B04F5A" w:rsidP="00C16CA8">
            <w:pPr>
              <w:rPr>
                <w:b/>
              </w:rPr>
            </w:pPr>
            <w:r w:rsidRPr="00A63C09">
              <w:rPr>
                <w:b/>
              </w:rPr>
              <w:lastRenderedPageBreak/>
              <w:t>VAEnkelSBKCache</w:t>
            </w:r>
          </w:p>
        </w:tc>
        <w:tc>
          <w:tcPr>
            <w:tcW w:w="5812" w:type="dxa"/>
          </w:tcPr>
          <w:p w:rsidR="00B04F5A" w:rsidRDefault="00B04F5A" w:rsidP="00C16CA8">
            <w:r>
              <w:t>Förgrund dynamisk och bakgrund som map cache</w:t>
            </w:r>
            <w:r w:rsidR="00FB4B80">
              <w:t>:</w:t>
            </w:r>
          </w:p>
        </w:tc>
        <w:tc>
          <w:tcPr>
            <w:tcW w:w="1024" w:type="dxa"/>
          </w:tcPr>
          <w:p w:rsidR="00B04F5A" w:rsidRDefault="00B04F5A" w:rsidP="00C16CA8"/>
        </w:tc>
      </w:tr>
    </w:tbl>
    <w:p w:rsidR="008C0EFC" w:rsidRPr="00524E21" w:rsidRDefault="008C0EFC" w:rsidP="008C0EFC"/>
    <w:p w:rsidR="005403CB" w:rsidRDefault="005403CB" w:rsidP="0017065F">
      <w:pPr>
        <w:pStyle w:val="Rubrik1"/>
      </w:pPr>
      <w:bookmarkStart w:id="30" w:name="_Toc348100954"/>
      <w:r>
        <w:t>Manuella test</w:t>
      </w:r>
      <w:bookmarkEnd w:id="30"/>
    </w:p>
    <w:p w:rsidR="009745EF" w:rsidRDefault="000A37A1" w:rsidP="00E521AB">
      <w:r>
        <w:t xml:space="preserve">Generera default AGS webbapplikation utan tasks för att enbart testa karttjänstprestanda och inte Geosecma-funktionalitet. Då </w:t>
      </w:r>
      <w:r w:rsidR="00366A37">
        <w:t xml:space="preserve">kan det </w:t>
      </w:r>
      <w:r>
        <w:t>bli lättare att jämföra resultat över tid.</w:t>
      </w:r>
      <w:r w:rsidR="00366A37">
        <w:t xml:space="preserve"> Alternativt konfigurera en Geosecma webbapplikation utan funktionalitet eller med ”lämplig” funktionalitet och testa hela tiden med samma funktionalitet – kopiera webbapplikation i AGS och byt ut karttjänsterna.</w:t>
      </w:r>
    </w:p>
    <w:p w:rsidR="000A37A1" w:rsidRPr="00E521AB" w:rsidRDefault="000A37A1" w:rsidP="00E521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0"/>
        <w:gridCol w:w="6620"/>
      </w:tblGrid>
      <w:tr w:rsidR="001F2E89" w:rsidRPr="009F6D3D" w:rsidTr="001F2E89">
        <w:tc>
          <w:tcPr>
            <w:tcW w:w="2560" w:type="dxa"/>
          </w:tcPr>
          <w:p w:rsidR="001F2E89" w:rsidRPr="009F6D3D" w:rsidRDefault="001F2E89" w:rsidP="00A009D0">
            <w:pPr>
              <w:rPr>
                <w:b/>
              </w:rPr>
            </w:pPr>
            <w:r>
              <w:rPr>
                <w:b/>
              </w:rPr>
              <w:t xml:space="preserve">Utför </w:t>
            </w:r>
          </w:p>
        </w:tc>
        <w:tc>
          <w:tcPr>
            <w:tcW w:w="6620" w:type="dxa"/>
          </w:tcPr>
          <w:p w:rsidR="001F2E89" w:rsidRPr="009F6D3D" w:rsidRDefault="001F2E89" w:rsidP="008F73F8">
            <w:pPr>
              <w:rPr>
                <w:b/>
              </w:rPr>
            </w:pPr>
          </w:p>
        </w:tc>
      </w:tr>
      <w:tr w:rsidR="001F2E89" w:rsidRPr="0058535C" w:rsidTr="001F2E89">
        <w:tc>
          <w:tcPr>
            <w:tcW w:w="2560" w:type="dxa"/>
          </w:tcPr>
          <w:p w:rsidR="001F2E89" w:rsidRPr="0058535C" w:rsidRDefault="001F2E89" w:rsidP="00BE2988">
            <w:pPr>
              <w:rPr>
                <w:b/>
              </w:rPr>
            </w:pPr>
            <w:r w:rsidRPr="0058535C">
              <w:rPr>
                <w:b/>
              </w:rPr>
              <w:t>Förberedelse</w:t>
            </w:r>
          </w:p>
        </w:tc>
        <w:tc>
          <w:tcPr>
            <w:tcW w:w="6620" w:type="dxa"/>
          </w:tcPr>
          <w:p w:rsidR="001F2E89" w:rsidRPr="0058535C" w:rsidRDefault="001F2E89" w:rsidP="00BE2988">
            <w:pPr>
              <w:rPr>
                <w:b/>
              </w:rPr>
            </w:pPr>
          </w:p>
        </w:tc>
      </w:tr>
      <w:tr w:rsidR="001F2E89" w:rsidTr="001F2E89">
        <w:tc>
          <w:tcPr>
            <w:tcW w:w="2560" w:type="dxa"/>
          </w:tcPr>
          <w:p w:rsidR="001F2E89" w:rsidRDefault="001F2E89" w:rsidP="00ED5756">
            <w:r>
              <w:t>Om möjligt skapa webbapplikation utan inloggning</w:t>
            </w:r>
          </w:p>
        </w:tc>
        <w:tc>
          <w:tcPr>
            <w:tcW w:w="6620" w:type="dxa"/>
          </w:tcPr>
          <w:p w:rsidR="001F2E89" w:rsidRDefault="001F2E89" w:rsidP="009106F9">
            <w:r>
              <w:t>Webbapplikation utan inloggning:</w:t>
            </w:r>
          </w:p>
          <w:p w:rsidR="001F2E89" w:rsidRDefault="001F2E89" w:rsidP="00BF05EF">
            <w:proofErr w:type="gramStart"/>
            <w:r>
              <w:t>-</w:t>
            </w:r>
            <w:proofErr w:type="gramEnd"/>
            <w:r>
              <w:t>Minskar risk för problem med inloggning</w:t>
            </w:r>
          </w:p>
          <w:p w:rsidR="001F2E89" w:rsidRDefault="001F2E89" w:rsidP="00BF05EF">
            <w:proofErr w:type="gramStart"/>
            <w:r>
              <w:t>-</w:t>
            </w:r>
            <w:proofErr w:type="gramEnd"/>
            <w:r>
              <w:t>Samma dator kan användas med flera browsers med samma applikation samtidigt.</w:t>
            </w:r>
          </w:p>
        </w:tc>
      </w:tr>
      <w:tr w:rsidR="001F2E89" w:rsidTr="001F2E89">
        <w:tc>
          <w:tcPr>
            <w:tcW w:w="2560" w:type="dxa"/>
          </w:tcPr>
          <w:p w:rsidR="001F2E89" w:rsidRDefault="001F2E89" w:rsidP="0061091C">
            <w:r>
              <w:t xml:space="preserve">Ta fram material </w:t>
            </w:r>
          </w:p>
        </w:tc>
        <w:tc>
          <w:tcPr>
            <w:tcW w:w="6620" w:type="dxa"/>
          </w:tcPr>
          <w:p w:rsidR="001F2E89" w:rsidRDefault="001F2E89" w:rsidP="00BE2988">
            <w:r>
              <w:t>Klocka på väggen? För de som inte har egen klocka.</w:t>
            </w:r>
          </w:p>
          <w:p w:rsidR="001F2E89" w:rsidRDefault="001F2E89" w:rsidP="00BE2988">
            <w:r>
              <w:t>Testprotokoll</w:t>
            </w:r>
          </w:p>
          <w:p w:rsidR="001F2E89" w:rsidRDefault="001F2E89" w:rsidP="00BE2988">
            <w:r>
              <w:t>Pennor</w:t>
            </w:r>
          </w:p>
        </w:tc>
      </w:tr>
      <w:tr w:rsidR="001F2E89" w:rsidTr="001F2E89">
        <w:tc>
          <w:tcPr>
            <w:tcW w:w="2560" w:type="dxa"/>
          </w:tcPr>
          <w:p w:rsidR="001F2E89" w:rsidRDefault="001F2E89" w:rsidP="00BE2988">
            <w:r>
              <w:t>Installera programvaror som krävs</w:t>
            </w:r>
          </w:p>
        </w:tc>
        <w:tc>
          <w:tcPr>
            <w:tcW w:w="6620" w:type="dxa"/>
          </w:tcPr>
          <w:p w:rsidR="001F2E89" w:rsidRDefault="001F2E89" w:rsidP="00BE2988">
            <w:r>
              <w:t>ArcMap, Geosecma, JMeter.</w:t>
            </w:r>
          </w:p>
        </w:tc>
      </w:tr>
      <w:tr w:rsidR="001F2E89" w:rsidTr="001F2E89">
        <w:tc>
          <w:tcPr>
            <w:tcW w:w="2560" w:type="dxa"/>
          </w:tcPr>
          <w:p w:rsidR="001F2E89" w:rsidRDefault="001F2E89" w:rsidP="00BE2988">
            <w:r>
              <w:t>Testa att testen fungerar på testdatorer</w:t>
            </w:r>
          </w:p>
        </w:tc>
        <w:tc>
          <w:tcPr>
            <w:tcW w:w="6620" w:type="dxa"/>
          </w:tcPr>
          <w:p w:rsidR="001F2E89" w:rsidRDefault="001F2E89" w:rsidP="00BE2988"/>
        </w:tc>
      </w:tr>
      <w:tr w:rsidR="00DD545B" w:rsidTr="00C16CA8">
        <w:tc>
          <w:tcPr>
            <w:tcW w:w="2560" w:type="dxa"/>
          </w:tcPr>
          <w:p w:rsidR="00DD545B" w:rsidRDefault="00DD545B" w:rsidP="00DD545B">
            <w:r>
              <w:t>Värm upp första testen</w:t>
            </w:r>
          </w:p>
        </w:tc>
        <w:tc>
          <w:tcPr>
            <w:tcW w:w="6620" w:type="dxa"/>
          </w:tcPr>
          <w:p w:rsidR="00DD545B" w:rsidRDefault="00DD545B" w:rsidP="00C16CA8">
            <w:r>
              <w:t>Värm upp första testen som inte kräver omstart av tjänster.</w:t>
            </w:r>
          </w:p>
        </w:tc>
      </w:tr>
      <w:tr w:rsidR="002C2516" w:rsidTr="00C16CA8">
        <w:tc>
          <w:tcPr>
            <w:tcW w:w="2560" w:type="dxa"/>
          </w:tcPr>
          <w:p w:rsidR="002C2516" w:rsidRDefault="002C2516" w:rsidP="002C2516">
            <w:r>
              <w:t>Starta servermätning</w:t>
            </w:r>
          </w:p>
        </w:tc>
        <w:tc>
          <w:tcPr>
            <w:tcW w:w="6620" w:type="dxa"/>
          </w:tcPr>
          <w:p w:rsidR="002C2516" w:rsidRDefault="00EB2BD5" w:rsidP="00C16CA8">
            <w:r>
              <w:t xml:space="preserve">Kontakta </w:t>
            </w:r>
            <w:r w:rsidR="002C2516">
              <w:t>joben</w:t>
            </w:r>
          </w:p>
        </w:tc>
      </w:tr>
      <w:tr w:rsidR="001F2E89" w:rsidTr="001F2E89">
        <w:tc>
          <w:tcPr>
            <w:tcW w:w="2560" w:type="dxa"/>
          </w:tcPr>
          <w:p w:rsidR="001F2E89" w:rsidRDefault="001F2E89" w:rsidP="00BE2988"/>
        </w:tc>
        <w:tc>
          <w:tcPr>
            <w:tcW w:w="6620" w:type="dxa"/>
          </w:tcPr>
          <w:p w:rsidR="001F2E89" w:rsidRDefault="001F2E89" w:rsidP="00BE2988"/>
        </w:tc>
      </w:tr>
      <w:tr w:rsidR="001F2E89" w:rsidRPr="0058535C" w:rsidTr="001F2E89">
        <w:tc>
          <w:tcPr>
            <w:tcW w:w="2560" w:type="dxa"/>
          </w:tcPr>
          <w:p w:rsidR="001F2E89" w:rsidRPr="0058535C" w:rsidRDefault="001F2E89" w:rsidP="00BE2988">
            <w:pPr>
              <w:rPr>
                <w:b/>
              </w:rPr>
            </w:pPr>
            <w:r w:rsidRPr="0058535C">
              <w:rPr>
                <w:b/>
              </w:rPr>
              <w:t>Test</w:t>
            </w:r>
          </w:p>
        </w:tc>
        <w:tc>
          <w:tcPr>
            <w:tcW w:w="6620" w:type="dxa"/>
          </w:tcPr>
          <w:p w:rsidR="001F2E89" w:rsidRPr="0058535C" w:rsidRDefault="001F2E89" w:rsidP="00BE2988">
            <w:pPr>
              <w:rPr>
                <w:b/>
              </w:rPr>
            </w:pPr>
          </w:p>
        </w:tc>
      </w:tr>
      <w:tr w:rsidR="001F2E89" w:rsidTr="001F2E89">
        <w:tc>
          <w:tcPr>
            <w:tcW w:w="2560" w:type="dxa"/>
          </w:tcPr>
          <w:p w:rsidR="001F2E89" w:rsidRDefault="001F2E89" w:rsidP="00ED5756">
            <w:r>
              <w:t>Konfigurera miljön korrekt för aktuellt test</w:t>
            </w:r>
          </w:p>
        </w:tc>
        <w:tc>
          <w:tcPr>
            <w:tcW w:w="6620" w:type="dxa"/>
          </w:tcPr>
          <w:p w:rsidR="001F2E89" w:rsidRDefault="001F2E89" w:rsidP="009106F9">
            <w:r>
              <w:t>Enligt avsnitt: Testfall för olika tekniska konfigureringar.</w:t>
            </w:r>
          </w:p>
          <w:p w:rsidR="001F2E89" w:rsidRDefault="001F2E89" w:rsidP="009106F9">
            <w:r>
              <w:t>T.ex</w:t>
            </w:r>
            <w:proofErr w:type="gramStart"/>
            <w:r>
              <w:t>.:</w:t>
            </w:r>
            <w:proofErr w:type="gramEnd"/>
            <w:r>
              <w:t xml:space="preserve"> Bara aktuella karttjänster/SOC startade.</w:t>
            </w:r>
          </w:p>
          <w:p w:rsidR="005F6A36" w:rsidRDefault="005F6A36" w:rsidP="005F6A36">
            <w:r>
              <w:t>Omstart A</w:t>
            </w:r>
            <w:r w:rsidR="006822F1">
              <w:t>rc</w:t>
            </w:r>
            <w:r>
              <w:t>G</w:t>
            </w:r>
            <w:r w:rsidR="006822F1">
              <w:t xml:space="preserve">IS </w:t>
            </w:r>
            <w:r>
              <w:t>S</w:t>
            </w:r>
            <w:r w:rsidR="006822F1">
              <w:t>erver</w:t>
            </w:r>
            <w:r>
              <w:t xml:space="preserve"> Object Manager</w:t>
            </w:r>
            <w:r w:rsidR="005442A1">
              <w:t xml:space="preserve"> för att nollställa statistik</w:t>
            </w:r>
            <w:r w:rsidR="006822F1">
              <w:t>?</w:t>
            </w:r>
          </w:p>
        </w:tc>
      </w:tr>
      <w:tr w:rsidR="001F2E89" w:rsidTr="001F2E89">
        <w:tc>
          <w:tcPr>
            <w:tcW w:w="2560" w:type="dxa"/>
          </w:tcPr>
          <w:p w:rsidR="001F2E89" w:rsidRDefault="001F2E89" w:rsidP="008F73F8">
            <w:r>
              <w:t>Värm upp testmiljö</w:t>
            </w:r>
          </w:p>
        </w:tc>
        <w:tc>
          <w:tcPr>
            <w:tcW w:w="6620" w:type="dxa"/>
          </w:tcPr>
          <w:p w:rsidR="001F2E89" w:rsidRDefault="001F2E89" w:rsidP="009106F9">
            <w:r>
              <w:t>T.ex</w:t>
            </w:r>
            <w:proofErr w:type="gramStart"/>
            <w:r>
              <w:t>.:</w:t>
            </w:r>
            <w:proofErr w:type="gramEnd"/>
            <w:r>
              <w:t xml:space="preserve"> Kör automatiskt test</w:t>
            </w:r>
          </w:p>
        </w:tc>
      </w:tr>
      <w:tr w:rsidR="001F2E89" w:rsidTr="001F2E89">
        <w:tc>
          <w:tcPr>
            <w:tcW w:w="2560" w:type="dxa"/>
          </w:tcPr>
          <w:p w:rsidR="001F2E89" w:rsidRDefault="001F2E89" w:rsidP="008F73F8">
            <w:r>
              <w:t>Gå igenom testprocedur</w:t>
            </w:r>
          </w:p>
        </w:tc>
        <w:tc>
          <w:tcPr>
            <w:tcW w:w="6620" w:type="dxa"/>
          </w:tcPr>
          <w:p w:rsidR="001F2E89" w:rsidRDefault="001F2E89" w:rsidP="009106F9">
            <w:r>
              <w:t>Gå igenom testprocedur med alla testare inför testet: Vad som ska testas och hur det ska utföras.</w:t>
            </w:r>
          </w:p>
          <w:p w:rsidR="00564AED" w:rsidRDefault="00564AED" w:rsidP="009106F9">
            <w:r>
              <w:t>Dela in i grupper med olika geografiskt område att zooma i, t.ex. norr och söder.</w:t>
            </w:r>
          </w:p>
          <w:p w:rsidR="00166654" w:rsidRDefault="00166654" w:rsidP="009106F9">
            <w:r>
              <w:t>Testledare säger till när testet börjar.</w:t>
            </w:r>
          </w:p>
        </w:tc>
      </w:tr>
      <w:tr w:rsidR="001F2E89" w:rsidTr="001F2E89">
        <w:tc>
          <w:tcPr>
            <w:tcW w:w="2560" w:type="dxa"/>
          </w:tcPr>
          <w:p w:rsidR="001F2E89" w:rsidRDefault="001F2E89" w:rsidP="008F73F8">
            <w:r>
              <w:t>Klocka uppstart</w:t>
            </w:r>
          </w:p>
        </w:tc>
        <w:tc>
          <w:tcPr>
            <w:tcW w:w="6620" w:type="dxa"/>
          </w:tcPr>
          <w:p w:rsidR="001F2E89" w:rsidRDefault="001F2E89" w:rsidP="0038070C">
            <w:r>
              <w:t>Upprampningstid? Fem användare i taget startar applikationen (med lagom mellanrum – 30 sek?) första gång för att inte riskera att kväva servern.</w:t>
            </w:r>
          </w:p>
          <w:p w:rsidR="001F2E89" w:rsidRDefault="001F2E89" w:rsidP="00C267B8">
            <w:r>
              <w:t>Mät tiden tills applikationen uppstartad</w:t>
            </w:r>
            <w:r w:rsidR="00C267B8">
              <w:t xml:space="preserve"> och kartbild visas.</w:t>
            </w:r>
          </w:p>
        </w:tc>
      </w:tr>
      <w:tr w:rsidR="001F2E89" w:rsidTr="001F2E89">
        <w:tc>
          <w:tcPr>
            <w:tcW w:w="2560" w:type="dxa"/>
          </w:tcPr>
          <w:p w:rsidR="001F2E89" w:rsidRDefault="001F2E89" w:rsidP="008F73F8">
            <w:r>
              <w:t>Ställ in kartlager som ska visas</w:t>
            </w:r>
          </w:p>
        </w:tc>
        <w:tc>
          <w:tcPr>
            <w:tcW w:w="6620" w:type="dxa"/>
          </w:tcPr>
          <w:p w:rsidR="008C7DA3" w:rsidRPr="008C7DA3" w:rsidRDefault="008C7DA3" w:rsidP="008C7DA3">
            <w:pPr>
              <w:rPr>
                <w:b/>
              </w:rPr>
            </w:pPr>
            <w:r w:rsidRPr="008C7DA3">
              <w:rPr>
                <w:b/>
              </w:rPr>
              <w:t xml:space="preserve">Använd </w:t>
            </w:r>
            <w:r w:rsidR="006F0201">
              <w:rPr>
                <w:b/>
              </w:rPr>
              <w:t>standard</w:t>
            </w:r>
            <w:r w:rsidRPr="008C7DA3">
              <w:rPr>
                <w:b/>
              </w:rPr>
              <w:t>inställningar</w:t>
            </w:r>
            <w:r w:rsidR="002264B8">
              <w:rPr>
                <w:b/>
              </w:rPr>
              <w:t xml:space="preserve"> för kartlager</w:t>
            </w:r>
            <w:r w:rsidRPr="008C7DA3">
              <w:rPr>
                <w:b/>
              </w:rPr>
              <w:t>.</w:t>
            </w:r>
          </w:p>
          <w:p w:rsidR="008C7DA3" w:rsidRDefault="008C7DA3" w:rsidP="008C7DA3">
            <w:r>
              <w:t>Visa a</w:t>
            </w:r>
            <w:r w:rsidR="001F2E89">
              <w:t>lla tillgängliga</w:t>
            </w:r>
            <w:r>
              <w:t xml:space="preserve"> kartlager – Kan ta för lång tid att aktivera?</w:t>
            </w:r>
          </w:p>
        </w:tc>
      </w:tr>
      <w:tr w:rsidR="001F2E89" w:rsidTr="001F2E89">
        <w:tc>
          <w:tcPr>
            <w:tcW w:w="2560" w:type="dxa"/>
          </w:tcPr>
          <w:p w:rsidR="001F2E89" w:rsidRDefault="001F2E89" w:rsidP="00D55743">
            <w:r>
              <w:t>Ställ in storlek på kartfönster i webbläsaren/applikationen</w:t>
            </w:r>
          </w:p>
        </w:tc>
        <w:tc>
          <w:tcPr>
            <w:tcW w:w="6620" w:type="dxa"/>
          </w:tcPr>
          <w:p w:rsidR="001F2E89" w:rsidRDefault="001F2E89" w:rsidP="00B77411">
            <w:r w:rsidRPr="008C7DA3">
              <w:rPr>
                <w:b/>
              </w:rPr>
              <w:t>Maximera webbfönster</w:t>
            </w:r>
            <w:r>
              <w:t>.</w:t>
            </w:r>
          </w:p>
          <w:p w:rsidR="001F2E89" w:rsidRDefault="001F2E89" w:rsidP="00B77411">
            <w:r>
              <w:t>Maximera kartfönster.</w:t>
            </w:r>
          </w:p>
          <w:p w:rsidR="001F2E89" w:rsidRDefault="001F2E89" w:rsidP="00B77411">
            <w:r>
              <w:t>(Normalstorlek kartfönster)</w:t>
            </w:r>
          </w:p>
        </w:tc>
      </w:tr>
      <w:tr w:rsidR="001F2E89" w:rsidTr="001F2E89">
        <w:tc>
          <w:tcPr>
            <w:tcW w:w="2560" w:type="dxa"/>
          </w:tcPr>
          <w:p w:rsidR="001F2E89" w:rsidRDefault="001F2E89" w:rsidP="008F73F8">
            <w:r>
              <w:t>Klocka zoom/in/ut/pan</w:t>
            </w:r>
          </w:p>
        </w:tc>
        <w:tc>
          <w:tcPr>
            <w:tcW w:w="6620" w:type="dxa"/>
          </w:tcPr>
          <w:p w:rsidR="001F2E89" w:rsidRDefault="001F2E89" w:rsidP="008F73F8">
            <w:r>
              <w:t xml:space="preserve">Zoom in/ut/pan på varierande geografisk utbredning med </w:t>
            </w:r>
            <w:r w:rsidR="0021465B">
              <w:t xml:space="preserve">från skala där </w:t>
            </w:r>
            <w:r>
              <w:t xml:space="preserve">ledningsnät </w:t>
            </w:r>
            <w:r w:rsidR="0021465B">
              <w:t xml:space="preserve">med symboler visas </w:t>
            </w:r>
            <w:r>
              <w:t xml:space="preserve">och </w:t>
            </w:r>
            <w:r w:rsidR="0021465B">
              <w:t>utåt</w:t>
            </w:r>
            <w:r>
              <w:t xml:space="preserve">: ca 1:400 till </w:t>
            </w:r>
            <w:proofErr w:type="gramStart"/>
            <w:r>
              <w:t>1:10000</w:t>
            </w:r>
            <w:proofErr w:type="gramEnd"/>
            <w:r>
              <w:t>.</w:t>
            </w:r>
          </w:p>
          <w:p w:rsidR="001F2E89" w:rsidRDefault="001F2E89" w:rsidP="008F73F8">
            <w:r>
              <w:t>2 minuter per test</w:t>
            </w:r>
          </w:p>
          <w:p w:rsidR="001F2E89" w:rsidRDefault="001F2E89" w:rsidP="008F73F8">
            <w:r>
              <w:t>Mät tiden tills kartan färdigritad</w:t>
            </w:r>
            <w:proofErr w:type="gramStart"/>
            <w:r>
              <w:t>.Uppskatta</w:t>
            </w:r>
            <w:proofErr w:type="gramEnd"/>
            <w:r>
              <w:t xml:space="preserve"> </w:t>
            </w:r>
            <w:r w:rsidR="00DC327A">
              <w:t xml:space="preserve">tiden, </w:t>
            </w:r>
            <w:r w:rsidR="00C6537C">
              <w:t xml:space="preserve">om möjligt </w:t>
            </w:r>
            <w:r>
              <w:t>med</w:t>
            </w:r>
            <w:r w:rsidR="00031A86">
              <w:t xml:space="preserve"> en noggrannhet på +/- 1 sekund. Uppskatta medelvärde</w:t>
            </w:r>
            <w:r>
              <w:t xml:space="preserve"> </w:t>
            </w:r>
            <w:r w:rsidR="00031A86">
              <w:t xml:space="preserve">och samt ange tiden för </w:t>
            </w:r>
            <w:r>
              <w:t>min</w:t>
            </w:r>
            <w:r w:rsidR="00031A86">
              <w:t xml:space="preserve">imum och </w:t>
            </w:r>
            <w:r>
              <w:t>max</w:t>
            </w:r>
            <w:r w:rsidR="00031A86">
              <w:t>imum om de tydligt avviker från medlevärdet.</w:t>
            </w:r>
          </w:p>
          <w:p w:rsidR="001F2E89" w:rsidRDefault="001F2E89" w:rsidP="008F73F8">
            <w:r>
              <w:t>Testfall:</w:t>
            </w:r>
          </w:p>
          <w:p w:rsidR="001F2E89" w:rsidRDefault="001F2E89" w:rsidP="004F39F3">
            <w:proofErr w:type="gramStart"/>
            <w:r>
              <w:t>-</w:t>
            </w:r>
            <w:proofErr w:type="gramEnd"/>
            <w:r>
              <w:t>Ny zoom när karta klar</w:t>
            </w:r>
          </w:p>
          <w:p w:rsidR="001F2E89" w:rsidRDefault="001F2E89" w:rsidP="008F73F8">
            <w:proofErr w:type="gramStart"/>
            <w:r>
              <w:t>-</w:t>
            </w:r>
            <w:proofErr w:type="gramEnd"/>
            <w:r>
              <w:t>Ny zoom efter 10 s</w:t>
            </w:r>
          </w:p>
          <w:p w:rsidR="001F2E89" w:rsidRDefault="001F2E89" w:rsidP="00271412">
            <w:proofErr w:type="gramStart"/>
            <w:r>
              <w:t>-</w:t>
            </w:r>
            <w:proofErr w:type="gramEnd"/>
            <w:r>
              <w:t>Ny zoom när karta klar: 2 browser per dator/person för att simulera fler användare än testare: En browser full expanderad, en browser dragen åt vänster</w:t>
            </w:r>
            <w:r w:rsidR="00B87513">
              <w:t xml:space="preserve"> i olika skala och olika område</w:t>
            </w:r>
            <w:r>
              <w:t>: panorera åt vänster i båda. Försök uppskatta tiden.</w:t>
            </w:r>
          </w:p>
          <w:p w:rsidR="001F2E89" w:rsidRDefault="001F2E89" w:rsidP="003F3A65">
            <w:proofErr w:type="gramStart"/>
            <w:r>
              <w:t>-</w:t>
            </w:r>
            <w:proofErr w:type="gramEnd"/>
            <w:r>
              <w:t>Alla zoomar exakt samtidigt efter nedräkning.</w:t>
            </w:r>
          </w:p>
        </w:tc>
      </w:tr>
      <w:tr w:rsidR="001F2E89" w:rsidTr="001F2E89">
        <w:tc>
          <w:tcPr>
            <w:tcW w:w="2560" w:type="dxa"/>
          </w:tcPr>
          <w:p w:rsidR="001F2E89" w:rsidRDefault="001F2E89" w:rsidP="008F73F8">
            <w:r>
              <w:t>Klocka info-verktyget?</w:t>
            </w:r>
          </w:p>
        </w:tc>
        <w:tc>
          <w:tcPr>
            <w:tcW w:w="6620" w:type="dxa"/>
          </w:tcPr>
          <w:p w:rsidR="001F2E89" w:rsidRDefault="001F2E89" w:rsidP="008F73F8">
            <w:r>
              <w:t>På samma ledningsobjekt?</w:t>
            </w:r>
          </w:p>
          <w:p w:rsidR="001F2E89" w:rsidRDefault="001F2E89" w:rsidP="00FB1856">
            <w:r>
              <w:t>Geosecma sök går genom geoprocessing task?</w:t>
            </w:r>
          </w:p>
        </w:tc>
      </w:tr>
      <w:tr w:rsidR="001F2E89" w:rsidTr="001F2E89">
        <w:tc>
          <w:tcPr>
            <w:tcW w:w="2560" w:type="dxa"/>
          </w:tcPr>
          <w:p w:rsidR="001F2E89" w:rsidRDefault="001F2E89" w:rsidP="008F73F8">
            <w:r>
              <w:t xml:space="preserve">Spara undan alla resultat </w:t>
            </w:r>
          </w:p>
        </w:tc>
        <w:tc>
          <w:tcPr>
            <w:tcW w:w="6620" w:type="dxa"/>
          </w:tcPr>
          <w:p w:rsidR="001F2E89" w:rsidRDefault="001F2E89" w:rsidP="00A400EC">
            <w:r>
              <w:t>Spara undan alla resultat som mätvärden från driftmiljö</w:t>
            </w:r>
            <w:r w:rsidR="00A400EC">
              <w:t>:</w:t>
            </w:r>
          </w:p>
          <w:p w:rsidR="00A400EC" w:rsidRDefault="00A400EC" w:rsidP="00A400EC">
            <w:r>
              <w:lastRenderedPageBreak/>
              <w:t>ArcCatalog: ArcGIS Server Statistics för aktuella karttjänster.</w:t>
            </w:r>
          </w:p>
        </w:tc>
      </w:tr>
    </w:tbl>
    <w:p w:rsidR="00A009D0" w:rsidRPr="00A009D0" w:rsidRDefault="00A009D0" w:rsidP="00A009D0"/>
    <w:p w:rsidR="005403CB" w:rsidRDefault="005403CB" w:rsidP="0017065F">
      <w:pPr>
        <w:pStyle w:val="Rubrik1"/>
      </w:pPr>
      <w:bookmarkStart w:id="31" w:name="_Toc348100955"/>
      <w:r>
        <w:t>Automatiska test</w:t>
      </w:r>
      <w:bookmarkEnd w:id="31"/>
    </w:p>
    <w:p w:rsidR="00A41655" w:rsidRDefault="00A41655" w:rsidP="006351D9"/>
    <w:p w:rsidR="009218A9" w:rsidRDefault="009218A9" w:rsidP="0017065F">
      <w:pPr>
        <w:pStyle w:val="Rubrik2"/>
      </w:pPr>
      <w:bookmarkStart w:id="32" w:name="_Toc348100956"/>
      <w:r>
        <w:t>Logga testdata</w:t>
      </w:r>
      <w:bookmarkEnd w:id="32"/>
    </w:p>
    <w:p w:rsidR="00EA5F08" w:rsidRDefault="00EA5F08" w:rsidP="0017065F">
      <w:pPr>
        <w:pStyle w:val="Rubrik3"/>
      </w:pPr>
      <w:bookmarkStart w:id="33" w:name="_Toc348100957"/>
      <w:r>
        <w:t>Skapa logganvändare</w:t>
      </w:r>
    </w:p>
    <w:p w:rsidR="00E02073" w:rsidRPr="00E02073" w:rsidRDefault="00E02073" w:rsidP="00E02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6"/>
          <w:szCs w:val="26"/>
          <w:lang w:val="en"/>
        </w:rPr>
      </w:pPr>
      <w:r w:rsidRPr="00E02073">
        <w:rPr>
          <w:rFonts w:ascii="Courier New" w:hAnsi="Courier New" w:cs="Courier New"/>
          <w:color w:val="222222"/>
          <w:sz w:val="26"/>
          <w:szCs w:val="26"/>
          <w:lang w:val="en"/>
        </w:rPr>
        <w:t xml:space="preserve">CREATE USER </w:t>
      </w:r>
      <w:r>
        <w:rPr>
          <w:rFonts w:ascii="Courier New" w:hAnsi="Courier New" w:cs="Courier New"/>
          <w:color w:val="222222"/>
          <w:sz w:val="26"/>
          <w:szCs w:val="26"/>
          <w:lang w:val="en"/>
        </w:rPr>
        <w:t>gisovervak</w:t>
      </w:r>
      <w:r w:rsidRPr="00E02073">
        <w:rPr>
          <w:rFonts w:ascii="Courier New" w:hAnsi="Courier New" w:cs="Courier New"/>
          <w:color w:val="222222"/>
          <w:sz w:val="26"/>
          <w:szCs w:val="26"/>
          <w:lang w:val="en"/>
        </w:rPr>
        <w:t xml:space="preserve"> </w:t>
      </w:r>
    </w:p>
    <w:p w:rsidR="00E02073" w:rsidRPr="00E02073" w:rsidRDefault="00E02073" w:rsidP="00E02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6"/>
          <w:szCs w:val="26"/>
          <w:lang w:val="en"/>
        </w:rPr>
      </w:pPr>
      <w:r w:rsidRPr="00E02073">
        <w:rPr>
          <w:rFonts w:ascii="Courier New" w:hAnsi="Courier New" w:cs="Courier New"/>
          <w:color w:val="222222"/>
          <w:sz w:val="26"/>
          <w:szCs w:val="26"/>
          <w:lang w:val="en"/>
        </w:rPr>
        <w:t xml:space="preserve">    IDENTIFIED BY </w:t>
      </w:r>
      <w:r>
        <w:rPr>
          <w:rFonts w:ascii="Courier New" w:hAnsi="Courier New" w:cs="Courier New"/>
          <w:color w:val="222222"/>
          <w:sz w:val="26"/>
          <w:szCs w:val="26"/>
          <w:lang w:val="en"/>
        </w:rPr>
        <w:t>watchOut13</w:t>
      </w:r>
      <w:r w:rsidRPr="00E02073">
        <w:rPr>
          <w:rFonts w:ascii="Courier New" w:hAnsi="Courier New" w:cs="Courier New"/>
          <w:color w:val="222222"/>
          <w:sz w:val="26"/>
          <w:szCs w:val="26"/>
          <w:lang w:val="en"/>
        </w:rPr>
        <w:t xml:space="preserve"> </w:t>
      </w:r>
    </w:p>
    <w:p w:rsidR="00E02073" w:rsidRPr="00E02073" w:rsidRDefault="00E02073" w:rsidP="00E02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6"/>
          <w:szCs w:val="26"/>
          <w:lang w:val="en"/>
        </w:rPr>
      </w:pPr>
      <w:r w:rsidRPr="00E02073">
        <w:rPr>
          <w:rFonts w:ascii="Courier New" w:hAnsi="Courier New" w:cs="Courier New"/>
          <w:color w:val="222222"/>
          <w:sz w:val="26"/>
          <w:szCs w:val="26"/>
          <w:lang w:val="en"/>
        </w:rPr>
        <w:t xml:space="preserve">    DEFAULT TABLESPACE </w:t>
      </w:r>
      <w:r>
        <w:rPr>
          <w:rFonts w:ascii="Courier New" w:hAnsi="Courier New" w:cs="Courier New"/>
          <w:color w:val="222222"/>
          <w:sz w:val="26"/>
          <w:szCs w:val="26"/>
          <w:lang w:val="en"/>
        </w:rPr>
        <w:t>KARTDATA</w:t>
      </w:r>
    </w:p>
    <w:p w:rsidR="00E02073" w:rsidRPr="00E02073" w:rsidRDefault="00E02073" w:rsidP="00E02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22222"/>
          <w:sz w:val="26"/>
          <w:szCs w:val="26"/>
          <w:lang w:val="en"/>
        </w:rPr>
      </w:pPr>
      <w:r w:rsidRPr="00E02073">
        <w:rPr>
          <w:rFonts w:ascii="Courier New" w:hAnsi="Courier New" w:cs="Courier New"/>
          <w:color w:val="222222"/>
          <w:sz w:val="26"/>
          <w:szCs w:val="26"/>
          <w:lang w:val="en"/>
        </w:rPr>
        <w:t xml:space="preserve">    TEMPORARY TABLESPACE temp;</w:t>
      </w:r>
    </w:p>
    <w:p w:rsidR="00E02073" w:rsidRDefault="00E02073" w:rsidP="00E02073">
      <w:pPr>
        <w:rPr>
          <w:lang w:val="en"/>
        </w:rPr>
      </w:pPr>
    </w:p>
    <w:p w:rsidR="001E721D" w:rsidRPr="00E02073" w:rsidRDefault="001E721D" w:rsidP="001E721D">
      <w:pPr>
        <w:rPr>
          <w:lang w:val="en"/>
        </w:rPr>
      </w:pPr>
      <w:proofErr w:type="gramStart"/>
      <w:r w:rsidRPr="00CB56DF">
        <w:rPr>
          <w:lang w:val="en"/>
        </w:rPr>
        <w:t>grant</w:t>
      </w:r>
      <w:proofErr w:type="gramEnd"/>
      <w:r w:rsidRPr="00CB56DF">
        <w:rPr>
          <w:lang w:val="en"/>
        </w:rPr>
        <w:t xml:space="preserve"> create session to gisovervak;</w:t>
      </w:r>
    </w:p>
    <w:p w:rsidR="001E721D" w:rsidRPr="00E02073" w:rsidRDefault="001E721D" w:rsidP="001E721D">
      <w:pPr>
        <w:rPr>
          <w:lang w:val="en"/>
        </w:rPr>
      </w:pPr>
      <w:proofErr w:type="gramStart"/>
      <w:r w:rsidRPr="00CB56DF">
        <w:rPr>
          <w:lang w:val="en"/>
        </w:rPr>
        <w:t>grant</w:t>
      </w:r>
      <w:proofErr w:type="gramEnd"/>
      <w:r w:rsidRPr="00CB56DF">
        <w:rPr>
          <w:lang w:val="en"/>
        </w:rPr>
        <w:t xml:space="preserve"> create </w:t>
      </w:r>
      <w:r>
        <w:rPr>
          <w:lang w:val="en"/>
        </w:rPr>
        <w:t xml:space="preserve">procedure </w:t>
      </w:r>
      <w:r w:rsidRPr="00CB56DF">
        <w:rPr>
          <w:lang w:val="en"/>
        </w:rPr>
        <w:t>to gisovervak;</w:t>
      </w:r>
    </w:p>
    <w:p w:rsidR="00776BAD" w:rsidRPr="00E02073" w:rsidRDefault="00776BAD" w:rsidP="00776BAD">
      <w:pPr>
        <w:rPr>
          <w:lang w:val="en"/>
        </w:rPr>
      </w:pPr>
      <w:proofErr w:type="gramStart"/>
      <w:r w:rsidRPr="00CB56DF">
        <w:rPr>
          <w:lang w:val="en"/>
        </w:rPr>
        <w:t>grant</w:t>
      </w:r>
      <w:proofErr w:type="gramEnd"/>
      <w:r w:rsidRPr="00CB56DF">
        <w:rPr>
          <w:lang w:val="en"/>
        </w:rPr>
        <w:t xml:space="preserve"> create </w:t>
      </w:r>
      <w:r>
        <w:rPr>
          <w:lang w:val="en"/>
        </w:rPr>
        <w:t xml:space="preserve">table </w:t>
      </w:r>
      <w:r w:rsidRPr="00CB56DF">
        <w:rPr>
          <w:lang w:val="en"/>
        </w:rPr>
        <w:t>to gisovervak;</w:t>
      </w:r>
    </w:p>
    <w:p w:rsidR="00776BAD" w:rsidRPr="00E02073" w:rsidRDefault="00776BAD" w:rsidP="00776BAD">
      <w:pPr>
        <w:rPr>
          <w:lang w:val="en"/>
        </w:rPr>
      </w:pPr>
      <w:proofErr w:type="gramStart"/>
      <w:r w:rsidRPr="00CB56DF">
        <w:rPr>
          <w:lang w:val="en"/>
        </w:rPr>
        <w:t>grant</w:t>
      </w:r>
      <w:proofErr w:type="gramEnd"/>
      <w:r w:rsidRPr="00CB56DF">
        <w:rPr>
          <w:lang w:val="en"/>
        </w:rPr>
        <w:t xml:space="preserve"> create </w:t>
      </w:r>
      <w:r>
        <w:rPr>
          <w:lang w:val="en"/>
        </w:rPr>
        <w:t xml:space="preserve">view </w:t>
      </w:r>
      <w:r w:rsidRPr="00CB56DF">
        <w:rPr>
          <w:lang w:val="en"/>
        </w:rPr>
        <w:t>to gisovervak;</w:t>
      </w:r>
    </w:p>
    <w:p w:rsidR="009450D1" w:rsidRPr="00E02073" w:rsidRDefault="009450D1" w:rsidP="009450D1">
      <w:pPr>
        <w:rPr>
          <w:lang w:val="en"/>
        </w:rPr>
      </w:pPr>
      <w:proofErr w:type="gramStart"/>
      <w:r w:rsidRPr="00CB56DF">
        <w:rPr>
          <w:lang w:val="en"/>
        </w:rPr>
        <w:t>grant</w:t>
      </w:r>
      <w:proofErr w:type="gramEnd"/>
      <w:r w:rsidRPr="00CB56DF">
        <w:rPr>
          <w:lang w:val="en"/>
        </w:rPr>
        <w:t xml:space="preserve"> create </w:t>
      </w:r>
      <w:r>
        <w:rPr>
          <w:lang w:val="en"/>
        </w:rPr>
        <w:t xml:space="preserve">sequence </w:t>
      </w:r>
      <w:r w:rsidRPr="00CB56DF">
        <w:rPr>
          <w:lang w:val="en"/>
        </w:rPr>
        <w:t>to gisovervak;</w:t>
      </w:r>
    </w:p>
    <w:p w:rsidR="009450D1" w:rsidRPr="00E02073" w:rsidRDefault="009450D1" w:rsidP="009450D1">
      <w:pPr>
        <w:rPr>
          <w:lang w:val="en"/>
        </w:rPr>
      </w:pPr>
      <w:proofErr w:type="gramStart"/>
      <w:r w:rsidRPr="00CB56DF">
        <w:rPr>
          <w:lang w:val="en"/>
        </w:rPr>
        <w:t>grant</w:t>
      </w:r>
      <w:proofErr w:type="gramEnd"/>
      <w:r w:rsidRPr="00CB56DF">
        <w:rPr>
          <w:lang w:val="en"/>
        </w:rPr>
        <w:t xml:space="preserve"> </w:t>
      </w:r>
      <w:r>
        <w:rPr>
          <w:lang w:val="en"/>
        </w:rPr>
        <w:t xml:space="preserve">unlimited tablespace </w:t>
      </w:r>
      <w:r w:rsidRPr="00CB56DF">
        <w:rPr>
          <w:lang w:val="en"/>
        </w:rPr>
        <w:t>to gisovervak;</w:t>
      </w:r>
    </w:p>
    <w:p w:rsidR="00EA5F08" w:rsidRDefault="00EA5F08" w:rsidP="0017065F">
      <w:pPr>
        <w:pStyle w:val="Rubrik3"/>
      </w:pPr>
      <w:r>
        <w:t>Skapa import-tabell</w:t>
      </w:r>
    </w:p>
    <w:p w:rsidR="00631553" w:rsidRPr="002408DB" w:rsidRDefault="00631553" w:rsidP="00631553">
      <w:pPr>
        <w:rPr>
          <w:lang w:val="en-US"/>
        </w:rPr>
      </w:pPr>
      <w:r>
        <w:rPr>
          <w:lang w:val="en-US"/>
        </w:rPr>
        <w:t xml:space="preserve">DROP </w:t>
      </w:r>
      <w:r w:rsidRPr="002408DB">
        <w:rPr>
          <w:lang w:val="en-US"/>
        </w:rPr>
        <w:t>SEQUENCE DRIFT_</w:t>
      </w:r>
      <w:r>
        <w:rPr>
          <w:lang w:val="en-US"/>
        </w:rPr>
        <w:t>LOAD_TEST</w:t>
      </w:r>
      <w:r w:rsidRPr="002408DB">
        <w:rPr>
          <w:lang w:val="en-US"/>
        </w:rPr>
        <w:t>_</w:t>
      </w:r>
      <w:r>
        <w:rPr>
          <w:lang w:val="en-US"/>
        </w:rPr>
        <w:t>LOG_</w:t>
      </w:r>
      <w:r w:rsidRPr="002408DB">
        <w:rPr>
          <w:lang w:val="en-US"/>
        </w:rPr>
        <w:t>SEQ</w:t>
      </w:r>
      <w:r>
        <w:rPr>
          <w:lang w:val="en-US"/>
        </w:rPr>
        <w:t>;</w:t>
      </w:r>
    </w:p>
    <w:p w:rsidR="00EA5F08" w:rsidRPr="002408DB" w:rsidRDefault="00EA5F08" w:rsidP="00EA5F08">
      <w:pPr>
        <w:rPr>
          <w:lang w:val="en-US"/>
        </w:rPr>
      </w:pPr>
      <w:r w:rsidRPr="002408DB">
        <w:rPr>
          <w:lang w:val="en-US"/>
        </w:rPr>
        <w:t>CREATE SEQUENCE DRIFT_</w:t>
      </w:r>
      <w:r w:rsidR="004D125C">
        <w:rPr>
          <w:lang w:val="en-US"/>
        </w:rPr>
        <w:t>LOAD_TEST</w:t>
      </w:r>
      <w:r w:rsidRPr="002408DB">
        <w:rPr>
          <w:lang w:val="en-US"/>
        </w:rPr>
        <w:t>_</w:t>
      </w:r>
      <w:r w:rsidR="00210E0F">
        <w:rPr>
          <w:lang w:val="en-US"/>
        </w:rPr>
        <w:t>LOG_</w:t>
      </w:r>
      <w:r w:rsidRPr="002408DB">
        <w:rPr>
          <w:lang w:val="en-US"/>
        </w:rPr>
        <w:t>SEQ</w:t>
      </w:r>
    </w:p>
    <w:p w:rsidR="00EA5F08" w:rsidRPr="002408DB" w:rsidRDefault="00EA5F08" w:rsidP="00EA5F08">
      <w:pPr>
        <w:rPr>
          <w:lang w:val="en-US"/>
        </w:rPr>
      </w:pPr>
      <w:r w:rsidRPr="002408DB">
        <w:rPr>
          <w:lang w:val="en-US"/>
        </w:rPr>
        <w:t xml:space="preserve"> START WITH     1</w:t>
      </w:r>
    </w:p>
    <w:p w:rsidR="00EA5F08" w:rsidRDefault="00EA5F08" w:rsidP="00EA5F08">
      <w:pPr>
        <w:rPr>
          <w:lang w:val="en-US"/>
        </w:rPr>
      </w:pPr>
      <w:r w:rsidRPr="002408DB">
        <w:rPr>
          <w:lang w:val="en-US"/>
        </w:rPr>
        <w:t xml:space="preserve"> INCREMENT BY   1;</w:t>
      </w:r>
    </w:p>
    <w:p w:rsidR="00EA5F08" w:rsidRDefault="00EA5F08" w:rsidP="00EA5F08">
      <w:pPr>
        <w:rPr>
          <w:lang w:val="en-US"/>
        </w:rPr>
      </w:pPr>
    </w:p>
    <w:p w:rsidR="00EA5F08" w:rsidRPr="002408DB" w:rsidRDefault="00EA5F08" w:rsidP="00EA5F08">
      <w:pPr>
        <w:rPr>
          <w:lang w:val="en-US"/>
        </w:rPr>
      </w:pPr>
      <w:r w:rsidRPr="002408DB">
        <w:rPr>
          <w:lang w:val="en-US"/>
        </w:rPr>
        <w:t>DROP TABLE DRIFT_</w:t>
      </w:r>
      <w:r>
        <w:rPr>
          <w:lang w:val="en-US"/>
        </w:rPr>
        <w:t>IMP</w:t>
      </w:r>
      <w:r w:rsidRPr="002408DB">
        <w:rPr>
          <w:lang w:val="en-US"/>
        </w:rPr>
        <w:t>;</w:t>
      </w:r>
    </w:p>
    <w:p w:rsidR="005E0C8C" w:rsidRPr="005E0C8C" w:rsidRDefault="005E0C8C" w:rsidP="005E0C8C">
      <w:pPr>
        <w:rPr>
          <w:lang w:val="en-US"/>
        </w:rPr>
      </w:pPr>
      <w:r w:rsidRPr="005E0C8C">
        <w:rPr>
          <w:lang w:val="en-US"/>
        </w:rPr>
        <w:t>CREATE TABLE DRIFT_IMP</w:t>
      </w:r>
    </w:p>
    <w:p w:rsidR="005E0C8C" w:rsidRPr="005E0C8C" w:rsidRDefault="005E0C8C" w:rsidP="005E0C8C">
      <w:pPr>
        <w:rPr>
          <w:lang w:val="en-US"/>
        </w:rPr>
      </w:pPr>
      <w:r w:rsidRPr="005E0C8C">
        <w:rPr>
          <w:lang w:val="en-US"/>
        </w:rPr>
        <w:t>(</w:t>
      </w:r>
    </w:p>
    <w:p w:rsidR="005E0C8C" w:rsidRPr="005E0C8C" w:rsidRDefault="005E0C8C" w:rsidP="005E0C8C">
      <w:pPr>
        <w:rPr>
          <w:lang w:val="en-US"/>
        </w:rPr>
      </w:pPr>
      <w:r w:rsidRPr="005E0C8C">
        <w:rPr>
          <w:lang w:val="en-US"/>
        </w:rPr>
        <w:t xml:space="preserve">  IMPID    </w:t>
      </w:r>
      <w:r w:rsidRPr="005E0C8C">
        <w:rPr>
          <w:lang w:val="en-US"/>
        </w:rPr>
        <w:tab/>
      </w:r>
      <w:r w:rsidRPr="005E0C8C">
        <w:rPr>
          <w:lang w:val="en-US"/>
        </w:rPr>
        <w:tab/>
        <w:t>INTEGER NOT NULL UNIQUE,</w:t>
      </w:r>
    </w:p>
    <w:p w:rsidR="009450D1" w:rsidRPr="005E0C8C" w:rsidRDefault="009450D1" w:rsidP="009450D1">
      <w:pPr>
        <w:rPr>
          <w:lang w:val="en-US"/>
        </w:rPr>
      </w:pPr>
      <w:r w:rsidRPr="005E0C8C">
        <w:rPr>
          <w:lang w:val="en-US"/>
        </w:rPr>
        <w:t xml:space="preserve">  </w:t>
      </w:r>
      <w:r>
        <w:rPr>
          <w:lang w:val="en-US"/>
        </w:rPr>
        <w:t>TESTID</w:t>
      </w:r>
      <w:r w:rsidRPr="005E0C8C">
        <w:rPr>
          <w:lang w:val="en-US"/>
        </w:rPr>
        <w:t xml:space="preserve"> </w:t>
      </w:r>
      <w:proofErr w:type="gramStart"/>
      <w:r w:rsidRPr="005E0C8C">
        <w:rPr>
          <w:lang w:val="en-US"/>
        </w:rPr>
        <w:t>VARCHAR2(</w:t>
      </w:r>
      <w:proofErr w:type="gramEnd"/>
      <w:r w:rsidRPr="005E0C8C">
        <w:rPr>
          <w:lang w:val="en-US"/>
        </w:rPr>
        <w:t>200),</w:t>
      </w:r>
    </w:p>
    <w:p w:rsidR="009450D1" w:rsidRPr="005E0C8C" w:rsidRDefault="009450D1" w:rsidP="009450D1">
      <w:pPr>
        <w:rPr>
          <w:lang w:val="en-US"/>
        </w:rPr>
      </w:pPr>
      <w:r w:rsidRPr="005E0C8C">
        <w:rPr>
          <w:lang w:val="en-US"/>
        </w:rPr>
        <w:t xml:space="preserve">  DATASTR </w:t>
      </w:r>
      <w:proofErr w:type="gramStart"/>
      <w:r w:rsidRPr="005E0C8C">
        <w:rPr>
          <w:lang w:val="en-US"/>
        </w:rPr>
        <w:t>VARCHAR2(</w:t>
      </w:r>
      <w:proofErr w:type="gramEnd"/>
      <w:r w:rsidRPr="005E0C8C">
        <w:rPr>
          <w:lang w:val="en-US"/>
        </w:rPr>
        <w:t>2000),</w:t>
      </w:r>
    </w:p>
    <w:p w:rsidR="005E0C8C" w:rsidRPr="005E0C8C" w:rsidRDefault="005E0C8C" w:rsidP="005E0C8C">
      <w:pPr>
        <w:rPr>
          <w:lang w:val="en-US"/>
        </w:rPr>
      </w:pPr>
      <w:r w:rsidRPr="005E0C8C">
        <w:rPr>
          <w:lang w:val="en-US"/>
        </w:rPr>
        <w:t xml:space="preserve">  STARTTIME TIMESTAMP </w:t>
      </w:r>
    </w:p>
    <w:p w:rsidR="005E0C8C" w:rsidRPr="005E0C8C" w:rsidRDefault="005E0C8C" w:rsidP="005E0C8C">
      <w:pPr>
        <w:rPr>
          <w:lang w:val="en-US"/>
        </w:rPr>
      </w:pPr>
      <w:r w:rsidRPr="005E0C8C">
        <w:rPr>
          <w:lang w:val="en-US"/>
        </w:rPr>
        <w:t>);</w:t>
      </w:r>
    </w:p>
    <w:p w:rsidR="005E0C8C" w:rsidRPr="005E0C8C" w:rsidRDefault="005E0C8C" w:rsidP="005E0C8C">
      <w:pPr>
        <w:rPr>
          <w:lang w:val="en-US"/>
        </w:rPr>
      </w:pP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>DROP TABLE DRIFT_LOAD_TEST_LOG;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>CREATE TABLE DRIFT_LOAD_TEST_LOG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>(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LOGID    </w:t>
      </w:r>
      <w:r w:rsidRPr="002D6B8A">
        <w:rPr>
          <w:lang w:val="en-US"/>
        </w:rPr>
        <w:tab/>
      </w:r>
      <w:r w:rsidRPr="002D6B8A">
        <w:rPr>
          <w:lang w:val="en-US"/>
        </w:rPr>
        <w:tab/>
        <w:t>INTEGER NOT NULL UNIQUE,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TESTID           INTEGER NOT NULL,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TESTTYPE  </w:t>
      </w:r>
      <w:r w:rsidRPr="002D6B8A">
        <w:rPr>
          <w:lang w:val="en-US"/>
        </w:rPr>
        <w:tab/>
      </w:r>
      <w:r w:rsidRPr="002D6B8A">
        <w:rPr>
          <w:lang w:val="en-US"/>
        </w:rPr>
        <w:tab/>
      </w:r>
      <w:proofErr w:type="gramStart"/>
      <w:r w:rsidRPr="002D6B8A">
        <w:rPr>
          <w:lang w:val="en-US"/>
        </w:rPr>
        <w:t>VARCHAR2(</w:t>
      </w:r>
      <w:proofErr w:type="gramEnd"/>
      <w:r w:rsidRPr="002D6B8A">
        <w:rPr>
          <w:lang w:val="en-US"/>
        </w:rPr>
        <w:t xml:space="preserve">32) </w:t>
      </w:r>
      <w:r w:rsidRPr="002D6B8A">
        <w:rPr>
          <w:lang w:val="en-US"/>
        </w:rPr>
        <w:tab/>
      </w:r>
      <w:r w:rsidRPr="002D6B8A">
        <w:rPr>
          <w:lang w:val="en-US"/>
        </w:rPr>
        <w:tab/>
        <w:t>NOT NULL,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TEST_DESCRIPTION </w:t>
      </w:r>
      <w:proofErr w:type="gramStart"/>
      <w:r w:rsidRPr="002D6B8A">
        <w:rPr>
          <w:lang w:val="en-US"/>
        </w:rPr>
        <w:t>VARCHAR2(</w:t>
      </w:r>
      <w:proofErr w:type="gramEnd"/>
      <w:r w:rsidRPr="002D6B8A">
        <w:rPr>
          <w:lang w:val="en-US"/>
        </w:rPr>
        <w:t>100),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OBJ_COUNT </w:t>
      </w:r>
      <w:proofErr w:type="gramStart"/>
      <w:r w:rsidRPr="002D6B8A">
        <w:rPr>
          <w:lang w:val="en-US"/>
        </w:rPr>
        <w:t>NUMBER(</w:t>
      </w:r>
      <w:proofErr w:type="gramEnd"/>
      <w:r w:rsidRPr="002D6B8A">
        <w:rPr>
          <w:lang w:val="en-US"/>
        </w:rPr>
        <w:t>10),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MEASURE </w:t>
      </w:r>
      <w:proofErr w:type="gramStart"/>
      <w:r w:rsidRPr="002D6B8A">
        <w:rPr>
          <w:lang w:val="en-US"/>
        </w:rPr>
        <w:t>NUMBER(</w:t>
      </w:r>
      <w:proofErr w:type="gramEnd"/>
      <w:r w:rsidRPr="002D6B8A">
        <w:rPr>
          <w:lang w:val="en-US"/>
        </w:rPr>
        <w:t>10,4),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ERRORS </w:t>
      </w:r>
      <w:proofErr w:type="gramStart"/>
      <w:r w:rsidRPr="002D6B8A">
        <w:rPr>
          <w:lang w:val="en-US"/>
        </w:rPr>
        <w:t>NUMBER(</w:t>
      </w:r>
      <w:proofErr w:type="gramEnd"/>
      <w:r w:rsidRPr="002D6B8A">
        <w:rPr>
          <w:lang w:val="en-US"/>
        </w:rPr>
        <w:t>10),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</w:t>
      </w:r>
      <w:proofErr w:type="gramStart"/>
      <w:r w:rsidRPr="002D6B8A">
        <w:rPr>
          <w:lang w:val="en-US"/>
        </w:rPr>
        <w:t>STATUS  VARCHAR2</w:t>
      </w:r>
      <w:proofErr w:type="gramEnd"/>
      <w:r w:rsidRPr="002D6B8A">
        <w:rPr>
          <w:lang w:val="en-US"/>
        </w:rPr>
        <w:t>(32),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CLIENT_</w:t>
      </w:r>
      <w:proofErr w:type="gramStart"/>
      <w:r w:rsidRPr="002D6B8A">
        <w:rPr>
          <w:lang w:val="en-US"/>
        </w:rPr>
        <w:t>NAME  VARCHAR2</w:t>
      </w:r>
      <w:proofErr w:type="gramEnd"/>
      <w:r w:rsidRPr="002D6B8A">
        <w:rPr>
          <w:lang w:val="en-US"/>
        </w:rPr>
        <w:t>(32),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SERVER_</w:t>
      </w:r>
      <w:proofErr w:type="gramStart"/>
      <w:r w:rsidRPr="002D6B8A">
        <w:rPr>
          <w:lang w:val="en-US"/>
        </w:rPr>
        <w:t>NAME  VARCHAR2</w:t>
      </w:r>
      <w:proofErr w:type="gramEnd"/>
      <w:r w:rsidRPr="002D6B8A">
        <w:rPr>
          <w:lang w:val="en-US"/>
        </w:rPr>
        <w:t>(32),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</w:t>
      </w:r>
      <w:proofErr w:type="gramStart"/>
      <w:r w:rsidRPr="002D6B8A">
        <w:rPr>
          <w:lang w:val="en-US"/>
        </w:rPr>
        <w:t>SERVICE  VARCHAR2</w:t>
      </w:r>
      <w:proofErr w:type="gramEnd"/>
      <w:r w:rsidRPr="002D6B8A">
        <w:rPr>
          <w:lang w:val="en-US"/>
        </w:rPr>
        <w:t>(32),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DB_</w:t>
      </w:r>
      <w:proofErr w:type="gramStart"/>
      <w:r w:rsidRPr="002D6B8A">
        <w:rPr>
          <w:lang w:val="en-US"/>
        </w:rPr>
        <w:t>NAME  VARCHAR2</w:t>
      </w:r>
      <w:proofErr w:type="gramEnd"/>
      <w:r w:rsidRPr="002D6B8A">
        <w:rPr>
          <w:lang w:val="en-US"/>
        </w:rPr>
        <w:t>(32),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</w:t>
      </w:r>
      <w:proofErr w:type="gramStart"/>
      <w:r w:rsidRPr="002D6B8A">
        <w:rPr>
          <w:lang w:val="en-US"/>
        </w:rPr>
        <w:t>USERNAME  VARCHAR2</w:t>
      </w:r>
      <w:proofErr w:type="gramEnd"/>
      <w:r w:rsidRPr="002D6B8A">
        <w:rPr>
          <w:lang w:val="en-US"/>
        </w:rPr>
        <w:t>(32),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STARTTIME TIMESTAMP NOT NULL,                    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STOPTIME TIMESTAMP,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 xml:space="preserve">  TIME_SEC </w:t>
      </w:r>
      <w:proofErr w:type="gramStart"/>
      <w:r w:rsidRPr="002D6B8A">
        <w:rPr>
          <w:lang w:val="en-US"/>
        </w:rPr>
        <w:t>NUMBER(</w:t>
      </w:r>
      <w:proofErr w:type="gramEnd"/>
      <w:r w:rsidRPr="002D6B8A">
        <w:rPr>
          <w:lang w:val="en-US"/>
        </w:rPr>
        <w:t>3,3)</w:t>
      </w:r>
    </w:p>
    <w:p w:rsidR="002D6B8A" w:rsidRPr="002D6B8A" w:rsidRDefault="002D6B8A" w:rsidP="002D6B8A">
      <w:pPr>
        <w:rPr>
          <w:lang w:val="en-US"/>
        </w:rPr>
      </w:pPr>
      <w:r w:rsidRPr="002D6B8A">
        <w:rPr>
          <w:lang w:val="en-US"/>
        </w:rPr>
        <w:t>);</w:t>
      </w:r>
    </w:p>
    <w:p w:rsidR="002D6B8A" w:rsidRPr="002D6B8A" w:rsidRDefault="002D6B8A" w:rsidP="002D6B8A">
      <w:pPr>
        <w:rPr>
          <w:lang w:val="en-US"/>
        </w:rPr>
      </w:pPr>
    </w:p>
    <w:p w:rsidR="002D6B8A" w:rsidRPr="002D6B8A" w:rsidRDefault="002D6B8A" w:rsidP="002D6B8A">
      <w:pPr>
        <w:rPr>
          <w:lang w:val="en-US"/>
        </w:rPr>
      </w:pPr>
      <w:proofErr w:type="gramStart"/>
      <w:r w:rsidRPr="002D6B8A">
        <w:rPr>
          <w:lang w:val="en-US"/>
        </w:rPr>
        <w:t>grant</w:t>
      </w:r>
      <w:proofErr w:type="gramEnd"/>
      <w:r w:rsidRPr="002D6B8A">
        <w:rPr>
          <w:lang w:val="en-US"/>
        </w:rPr>
        <w:t xml:space="preserve"> select, insert, update, delete on UPPSALA.DRIFT_IMP to gisovervak;</w:t>
      </w:r>
    </w:p>
    <w:p w:rsidR="00321D63" w:rsidRDefault="00321D63" w:rsidP="005E0C8C">
      <w:pPr>
        <w:rPr>
          <w:lang w:val="en-US"/>
        </w:rPr>
      </w:pPr>
      <w:proofErr w:type="gramStart"/>
      <w:r w:rsidRPr="002D6B8A">
        <w:rPr>
          <w:lang w:val="en-US"/>
        </w:rPr>
        <w:lastRenderedPageBreak/>
        <w:t>grant</w:t>
      </w:r>
      <w:proofErr w:type="gramEnd"/>
      <w:r w:rsidRPr="002D6B8A">
        <w:rPr>
          <w:lang w:val="en-US"/>
        </w:rPr>
        <w:t xml:space="preserve"> select, insert, update, delete on UPPSALA. DRIFT_LOAD_TEST_LOG to gisovervak;</w:t>
      </w:r>
      <w:r w:rsidRPr="00321D63">
        <w:rPr>
          <w:lang w:val="en-US"/>
        </w:rPr>
        <w:t xml:space="preserve"> </w:t>
      </w:r>
    </w:p>
    <w:p w:rsidR="002308B1" w:rsidRDefault="00321D63" w:rsidP="005E0C8C">
      <w:pPr>
        <w:rPr>
          <w:lang w:val="en-US"/>
        </w:rPr>
      </w:pPr>
      <w:proofErr w:type="gramStart"/>
      <w:r w:rsidRPr="002D6B8A">
        <w:rPr>
          <w:lang w:val="en-US"/>
        </w:rPr>
        <w:t>grant</w:t>
      </w:r>
      <w:proofErr w:type="gramEnd"/>
      <w:r w:rsidRPr="002D6B8A">
        <w:rPr>
          <w:lang w:val="en-US"/>
        </w:rPr>
        <w:t xml:space="preserve"> select, insert, update, delete on UPPSALA. </w:t>
      </w:r>
      <w:proofErr w:type="gramStart"/>
      <w:r w:rsidRPr="00FD79EE">
        <w:rPr>
          <w:lang w:val="en-US"/>
        </w:rPr>
        <w:t>drift_stat_loadtest_dag</w:t>
      </w:r>
      <w:r w:rsidR="0076011E">
        <w:rPr>
          <w:lang w:val="en-US"/>
        </w:rPr>
        <w:t>_vy</w:t>
      </w:r>
      <w:proofErr w:type="gramEnd"/>
      <w:r w:rsidRPr="002D6B8A">
        <w:rPr>
          <w:lang w:val="en-US"/>
        </w:rPr>
        <w:t xml:space="preserve"> to gisovervak;</w:t>
      </w:r>
    </w:p>
    <w:p w:rsidR="002308B1" w:rsidRPr="005E0C8C" w:rsidRDefault="002308B1" w:rsidP="005E0C8C">
      <w:pPr>
        <w:rPr>
          <w:lang w:val="en-US"/>
        </w:rPr>
      </w:pPr>
    </w:p>
    <w:p w:rsidR="003C6882" w:rsidRDefault="00286F3A" w:rsidP="0017065F">
      <w:pPr>
        <w:pStyle w:val="Rubrik3"/>
      </w:pPr>
      <w:r>
        <w:t xml:space="preserve">Python33 </w:t>
      </w:r>
      <w:r w:rsidR="003C6882">
        <w:t>Importera</w:t>
      </w:r>
    </w:p>
    <w:p w:rsidR="00165CFC" w:rsidRDefault="00797CA4" w:rsidP="00776BAD">
      <w:pPr>
        <w:rPr>
          <w:lang w:val="en-US"/>
        </w:rPr>
      </w:pPr>
      <w:r>
        <w:rPr>
          <w:lang w:val="en-US"/>
        </w:rPr>
        <w:t xml:space="preserve">PC </w:t>
      </w:r>
      <w:r w:rsidR="00165CFC">
        <w:rPr>
          <w:lang w:val="en-US"/>
        </w:rPr>
        <w:t>Win 7</w:t>
      </w:r>
      <w:r>
        <w:rPr>
          <w:lang w:val="en-US"/>
        </w:rPr>
        <w:t>:</w:t>
      </w:r>
    </w:p>
    <w:p w:rsidR="00D03B44" w:rsidRDefault="00D03B44" w:rsidP="00776BAD">
      <w:pPr>
        <w:rPr>
          <w:lang w:val="en-US"/>
        </w:rPr>
      </w:pPr>
      <w:proofErr w:type="gramStart"/>
      <w:r w:rsidRPr="00D03B44">
        <w:rPr>
          <w:lang w:val="en-US"/>
        </w:rPr>
        <w:t>python-3.3.0.msi</w:t>
      </w:r>
      <w:proofErr w:type="gramEnd"/>
    </w:p>
    <w:p w:rsidR="00D03B44" w:rsidRPr="00D03B44" w:rsidRDefault="00D03B44" w:rsidP="00776BAD">
      <w:pPr>
        <w:rPr>
          <w:lang w:val="en-US"/>
        </w:rPr>
      </w:pPr>
      <w:proofErr w:type="gramStart"/>
      <w:r w:rsidRPr="00D03B44">
        <w:rPr>
          <w:lang w:val="en-US"/>
        </w:rPr>
        <w:t>cx_Oracle-5.1.2-11g.win32-py3.3.msi</w:t>
      </w:r>
      <w:proofErr w:type="gramEnd"/>
    </w:p>
    <w:p w:rsidR="00D03B44" w:rsidRDefault="00D03B44" w:rsidP="00776BAD">
      <w:pPr>
        <w:rPr>
          <w:lang w:val="en-US"/>
        </w:rPr>
      </w:pPr>
    </w:p>
    <w:p w:rsidR="00165CFC" w:rsidRDefault="00165CFC" w:rsidP="00776BAD">
      <w:pPr>
        <w:rPr>
          <w:lang w:val="en-US"/>
        </w:rPr>
      </w:pPr>
      <w:r>
        <w:rPr>
          <w:lang w:val="en-US"/>
        </w:rPr>
        <w:t>Server</w:t>
      </w:r>
      <w:r w:rsidR="00797CA4">
        <w:rPr>
          <w:lang w:val="en-US"/>
        </w:rPr>
        <w:t>:</w:t>
      </w:r>
    </w:p>
    <w:p w:rsidR="00165CFC" w:rsidRDefault="00165CFC" w:rsidP="00776BAD">
      <w:pPr>
        <w:rPr>
          <w:lang w:val="en-US"/>
        </w:rPr>
      </w:pPr>
      <w:proofErr w:type="gramStart"/>
      <w:r w:rsidRPr="00165CFC">
        <w:rPr>
          <w:lang w:val="en-US"/>
        </w:rPr>
        <w:t>python-3.3.0.amd64.msi</w:t>
      </w:r>
      <w:proofErr w:type="gramEnd"/>
    </w:p>
    <w:p w:rsidR="00165CFC" w:rsidRDefault="00165CFC" w:rsidP="00776BAD">
      <w:pPr>
        <w:rPr>
          <w:lang w:val="en-US"/>
        </w:rPr>
      </w:pPr>
      <w:proofErr w:type="gramStart"/>
      <w:r w:rsidRPr="00165CFC">
        <w:rPr>
          <w:lang w:val="en-US"/>
        </w:rPr>
        <w:t>cx_Oracle-5.1.2-11g.win-amd64-py3.3.msi</w:t>
      </w:r>
      <w:proofErr w:type="gramEnd"/>
    </w:p>
    <w:p w:rsidR="00165CFC" w:rsidRPr="00D03B44" w:rsidRDefault="00165CFC" w:rsidP="00776BAD">
      <w:pPr>
        <w:rPr>
          <w:lang w:val="en-US"/>
        </w:rPr>
      </w:pPr>
    </w:p>
    <w:p w:rsidR="00776BAD" w:rsidRPr="00D03B44" w:rsidRDefault="00776BAD" w:rsidP="00776BAD">
      <w:pPr>
        <w:rPr>
          <w:lang w:val="en-US"/>
        </w:rPr>
      </w:pPr>
      <w:proofErr w:type="gramStart"/>
      <w:r w:rsidRPr="00D03B44">
        <w:rPr>
          <w:lang w:val="en-US"/>
        </w:rPr>
        <w:t>import</w:t>
      </w:r>
      <w:proofErr w:type="gramEnd"/>
      <w:r w:rsidRPr="00D03B44">
        <w:rPr>
          <w:lang w:val="en-US"/>
        </w:rPr>
        <w:t xml:space="preserve"> time, cx_Oracle</w:t>
      </w:r>
    </w:p>
    <w:p w:rsidR="00776BAD" w:rsidRPr="00D03B44" w:rsidRDefault="00776BAD" w:rsidP="00776BAD">
      <w:pPr>
        <w:rPr>
          <w:lang w:val="en-US"/>
        </w:rPr>
      </w:pPr>
      <w:proofErr w:type="gramStart"/>
      <w:r w:rsidRPr="00D03B44">
        <w:rPr>
          <w:lang w:val="en-US"/>
        </w:rPr>
        <w:t>testserver</w:t>
      </w:r>
      <w:proofErr w:type="gramEnd"/>
      <w:r w:rsidRPr="00D03B44">
        <w:rPr>
          <w:lang w:val="en-US"/>
        </w:rPr>
        <w:t xml:space="preserve"> = 'PerPC'</w:t>
      </w:r>
    </w:p>
    <w:p w:rsidR="00776BAD" w:rsidRPr="00D03B44" w:rsidRDefault="00776BAD" w:rsidP="00776BAD">
      <w:pPr>
        <w:rPr>
          <w:lang w:val="en-US"/>
        </w:rPr>
      </w:pPr>
      <w:proofErr w:type="gramStart"/>
      <w:r w:rsidRPr="00D03B44">
        <w:rPr>
          <w:lang w:val="en-US"/>
        </w:rPr>
        <w:t>print(</w:t>
      </w:r>
      <w:proofErr w:type="gramEnd"/>
      <w:r w:rsidRPr="00D03B44">
        <w:rPr>
          <w:lang w:val="en-US"/>
        </w:rPr>
        <w:t>"Hello")</w:t>
      </w:r>
    </w:p>
    <w:p w:rsidR="00776BAD" w:rsidRPr="00D03B44" w:rsidRDefault="00776BAD" w:rsidP="00776BAD">
      <w:pPr>
        <w:rPr>
          <w:lang w:val="en-US"/>
        </w:rPr>
      </w:pPr>
    </w:p>
    <w:p w:rsidR="00776BAD" w:rsidRPr="00776BAD" w:rsidRDefault="00776BAD" w:rsidP="00776BAD">
      <w:pPr>
        <w:rPr>
          <w:lang w:val="en-US"/>
        </w:rPr>
      </w:pPr>
      <w:proofErr w:type="gramStart"/>
      <w:r w:rsidRPr="00776BAD">
        <w:rPr>
          <w:lang w:val="en-US"/>
        </w:rPr>
        <w:t>con</w:t>
      </w:r>
      <w:proofErr w:type="gramEnd"/>
      <w:r w:rsidRPr="00776BAD">
        <w:rPr>
          <w:lang w:val="en-US"/>
        </w:rPr>
        <w:t xml:space="preserve"> = cx_Oracle.connect('gisovervak/watchOut13@uaoratest08:1521/gist.uppsala.se')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 xml:space="preserve"># </w:t>
      </w:r>
      <w:proofErr w:type="gramStart"/>
      <w:r w:rsidRPr="00776BAD">
        <w:rPr>
          <w:lang w:val="en-US"/>
        </w:rPr>
        <w:t>con</w:t>
      </w:r>
      <w:proofErr w:type="gramEnd"/>
      <w:r w:rsidRPr="00776BAD">
        <w:rPr>
          <w:lang w:val="en-US"/>
        </w:rPr>
        <w:t xml:space="preserve"> = cx_Oracle.Connection(user='gisovervak',password='watchOut13',dsn='gist')</w:t>
      </w:r>
    </w:p>
    <w:p w:rsidR="00776BAD" w:rsidRPr="00776BAD" w:rsidRDefault="00776BAD" w:rsidP="00776BAD">
      <w:pPr>
        <w:rPr>
          <w:lang w:val="en-US"/>
        </w:rPr>
      </w:pPr>
      <w:proofErr w:type="gramStart"/>
      <w:r w:rsidRPr="00776BAD">
        <w:rPr>
          <w:lang w:val="en-US"/>
        </w:rPr>
        <w:t>cur</w:t>
      </w:r>
      <w:proofErr w:type="gramEnd"/>
      <w:r w:rsidRPr="00776BAD">
        <w:rPr>
          <w:lang w:val="en-US"/>
        </w:rPr>
        <w:t xml:space="preserve"> = con.cursor()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>#</w:t>
      </w:r>
      <w:proofErr w:type="gramStart"/>
      <w:r w:rsidRPr="00776BAD">
        <w:rPr>
          <w:lang w:val="en-US"/>
        </w:rPr>
        <w:t>cur.execute(</w:t>
      </w:r>
      <w:proofErr w:type="gramEnd"/>
      <w:r w:rsidRPr="00776BAD">
        <w:rPr>
          <w:lang w:val="en-US"/>
        </w:rPr>
        <w:t>'select * from uppsala.drift_imp')</w:t>
      </w:r>
    </w:p>
    <w:p w:rsidR="00776BAD" w:rsidRPr="00776BAD" w:rsidRDefault="00776BAD" w:rsidP="00776BAD">
      <w:pPr>
        <w:rPr>
          <w:lang w:val="en-US"/>
        </w:rPr>
      </w:pPr>
      <w:proofErr w:type="gramStart"/>
      <w:r w:rsidRPr="00776BAD">
        <w:rPr>
          <w:lang w:val="en-US"/>
        </w:rPr>
        <w:t>cur.prepare(</w:t>
      </w:r>
      <w:proofErr w:type="gramEnd"/>
      <w:r w:rsidRPr="00776BAD">
        <w:rPr>
          <w:lang w:val="en-US"/>
        </w:rPr>
        <w:t>"INSERT /* no array */ INTO drift_imp (impid,testid,datastr) " +\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ab/>
        <w:t>" VALUES (:1</w:t>
      </w:r>
      <w:proofErr w:type="gramStart"/>
      <w:r w:rsidRPr="00776BAD">
        <w:rPr>
          <w:lang w:val="en-US"/>
        </w:rPr>
        <w:t>,:</w:t>
      </w:r>
      <w:proofErr w:type="gramEnd"/>
      <w:r w:rsidRPr="00776BAD">
        <w:rPr>
          <w:lang w:val="en-US"/>
        </w:rPr>
        <w:t>2,:3)")</w:t>
      </w:r>
    </w:p>
    <w:p w:rsidR="00776BAD" w:rsidRPr="00776BAD" w:rsidRDefault="00776BAD" w:rsidP="00776BAD">
      <w:pPr>
        <w:rPr>
          <w:lang w:val="en-US"/>
        </w:rPr>
      </w:pP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 xml:space="preserve"># f = </w:t>
      </w:r>
      <w:proofErr w:type="gramStart"/>
      <w:r w:rsidRPr="00776BAD">
        <w:rPr>
          <w:lang w:val="en-US"/>
        </w:rPr>
        <w:t>open(</w:t>
      </w:r>
      <w:proofErr w:type="gramEnd"/>
      <w:r w:rsidRPr="00776BAD">
        <w:rPr>
          <w:lang w:val="en-US"/>
        </w:rPr>
        <w:t>'..\\bin\\Lasttest\\loadtest\\logs\\loadtest_summary.txt', 'r')</w:t>
      </w:r>
    </w:p>
    <w:p w:rsidR="00776BAD" w:rsidRPr="00776BAD" w:rsidRDefault="00776BAD" w:rsidP="00776BAD">
      <w:pPr>
        <w:rPr>
          <w:lang w:val="en-US"/>
        </w:rPr>
      </w:pPr>
      <w:proofErr w:type="gramStart"/>
      <w:r w:rsidRPr="00776BAD">
        <w:rPr>
          <w:lang w:val="en-US"/>
        </w:rPr>
        <w:t>arrayValues</w:t>
      </w:r>
      <w:proofErr w:type="gramEnd"/>
      <w:r w:rsidRPr="00776BAD">
        <w:rPr>
          <w:lang w:val="en-US"/>
        </w:rPr>
        <w:t>=[]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>i = 0</w:t>
      </w:r>
    </w:p>
    <w:p w:rsidR="00776BAD" w:rsidRPr="00776BAD" w:rsidRDefault="00776BAD" w:rsidP="00776BAD">
      <w:pPr>
        <w:rPr>
          <w:lang w:val="en-US"/>
        </w:rPr>
      </w:pPr>
      <w:proofErr w:type="gramStart"/>
      <w:r w:rsidRPr="00776BAD">
        <w:rPr>
          <w:lang w:val="en-US"/>
        </w:rPr>
        <w:t>with</w:t>
      </w:r>
      <w:proofErr w:type="gramEnd"/>
      <w:r w:rsidRPr="00776BAD">
        <w:rPr>
          <w:lang w:val="en-US"/>
        </w:rPr>
        <w:t xml:space="preserve"> open('..\\bin\\Lasttest\\loadtest\\logs\\loadtest_summary.txt', 'r') as f: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ab/>
      </w:r>
      <w:proofErr w:type="gramStart"/>
      <w:r w:rsidRPr="00776BAD">
        <w:rPr>
          <w:lang w:val="en-US"/>
        </w:rPr>
        <w:t>for</w:t>
      </w:r>
      <w:proofErr w:type="gramEnd"/>
      <w:r w:rsidRPr="00776BAD">
        <w:rPr>
          <w:lang w:val="en-US"/>
        </w:rPr>
        <w:t xml:space="preserve"> line in f: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ab/>
      </w:r>
      <w:r w:rsidRPr="00776BAD">
        <w:rPr>
          <w:lang w:val="en-US"/>
        </w:rPr>
        <w:tab/>
        <w:t>i = i + 1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ab/>
      </w:r>
      <w:r w:rsidRPr="00776BAD">
        <w:rPr>
          <w:lang w:val="en-US"/>
        </w:rPr>
        <w:tab/>
      </w:r>
      <w:proofErr w:type="gramStart"/>
      <w:r w:rsidRPr="00776BAD">
        <w:rPr>
          <w:lang w:val="en-US"/>
        </w:rPr>
        <w:t>if</w:t>
      </w:r>
      <w:proofErr w:type="gramEnd"/>
      <w:r w:rsidRPr="00776BAD">
        <w:rPr>
          <w:lang w:val="en-US"/>
        </w:rPr>
        <w:t xml:space="preserve"> i &gt; 6: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ab/>
      </w:r>
      <w:r w:rsidRPr="00776BAD">
        <w:rPr>
          <w:lang w:val="en-US"/>
        </w:rPr>
        <w:tab/>
      </w:r>
      <w:r w:rsidRPr="00776BAD">
        <w:rPr>
          <w:lang w:val="en-US"/>
        </w:rPr>
        <w:tab/>
      </w:r>
      <w:proofErr w:type="gramStart"/>
      <w:r w:rsidRPr="00776BAD">
        <w:rPr>
          <w:lang w:val="en-US"/>
        </w:rPr>
        <w:t>print(</w:t>
      </w:r>
      <w:proofErr w:type="gramEnd"/>
      <w:r w:rsidRPr="00776BAD">
        <w:rPr>
          <w:lang w:val="en-US"/>
        </w:rPr>
        <w:t>len(line))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ab/>
      </w:r>
      <w:r w:rsidRPr="00776BAD">
        <w:rPr>
          <w:lang w:val="en-US"/>
        </w:rPr>
        <w:tab/>
      </w:r>
      <w:r w:rsidRPr="00776BAD">
        <w:rPr>
          <w:lang w:val="en-US"/>
        </w:rPr>
        <w:tab/>
      </w:r>
      <w:proofErr w:type="gramStart"/>
      <w:r w:rsidRPr="00776BAD">
        <w:rPr>
          <w:lang w:val="en-US"/>
        </w:rPr>
        <w:t>print(</w:t>
      </w:r>
      <w:proofErr w:type="gramEnd"/>
      <w:r w:rsidRPr="00776BAD">
        <w:rPr>
          <w:lang w:val="en-US"/>
        </w:rPr>
        <w:t>line)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ab/>
      </w:r>
      <w:r w:rsidRPr="00776BAD">
        <w:rPr>
          <w:lang w:val="en-US"/>
        </w:rPr>
        <w:tab/>
      </w:r>
      <w:r w:rsidRPr="00776BAD">
        <w:rPr>
          <w:lang w:val="en-US"/>
        </w:rPr>
        <w:tab/>
      </w:r>
      <w:proofErr w:type="gramStart"/>
      <w:r w:rsidRPr="00776BAD">
        <w:rPr>
          <w:lang w:val="en-US"/>
        </w:rPr>
        <w:t>if</w:t>
      </w:r>
      <w:proofErr w:type="gramEnd"/>
      <w:r w:rsidRPr="00776BAD">
        <w:rPr>
          <w:lang w:val="en-US"/>
        </w:rPr>
        <w:t xml:space="preserve"> len(line) &gt; 1: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ab/>
      </w:r>
      <w:r w:rsidRPr="00776BAD">
        <w:rPr>
          <w:lang w:val="en-US"/>
        </w:rPr>
        <w:tab/>
      </w:r>
      <w:r w:rsidRPr="00776BAD">
        <w:rPr>
          <w:lang w:val="en-US"/>
        </w:rPr>
        <w:tab/>
      </w:r>
      <w:r w:rsidRPr="00776BAD">
        <w:rPr>
          <w:lang w:val="en-US"/>
        </w:rPr>
        <w:tab/>
      </w:r>
      <w:proofErr w:type="gramStart"/>
      <w:r w:rsidRPr="00776BAD">
        <w:rPr>
          <w:lang w:val="en-US"/>
        </w:rPr>
        <w:t>arrayValues.append(</w:t>
      </w:r>
      <w:proofErr w:type="gramEnd"/>
      <w:r w:rsidRPr="00776BAD">
        <w:rPr>
          <w:lang w:val="en-US"/>
        </w:rPr>
        <w:t>(line))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ab/>
      </w:r>
      <w:r w:rsidRPr="00776BAD">
        <w:rPr>
          <w:lang w:val="en-US"/>
        </w:rPr>
        <w:tab/>
      </w:r>
      <w:r w:rsidRPr="00776BAD">
        <w:rPr>
          <w:lang w:val="en-US"/>
        </w:rPr>
        <w:tab/>
      </w:r>
      <w:r w:rsidRPr="00776BAD">
        <w:rPr>
          <w:lang w:val="en-US"/>
        </w:rPr>
        <w:tab/>
      </w:r>
      <w:proofErr w:type="gramStart"/>
      <w:r w:rsidRPr="00776BAD">
        <w:rPr>
          <w:lang w:val="en-US"/>
        </w:rPr>
        <w:t>cur.execute(</w:t>
      </w:r>
      <w:proofErr w:type="gramEnd"/>
      <w:r w:rsidRPr="00776BAD">
        <w:rPr>
          <w:lang w:val="en-US"/>
        </w:rPr>
        <w:t>None,(i,testserver,line.strip()))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>f.closed</w:t>
      </w:r>
    </w:p>
    <w:p w:rsidR="00776BAD" w:rsidRPr="00776BAD" w:rsidRDefault="00776BAD" w:rsidP="00776BAD">
      <w:pPr>
        <w:rPr>
          <w:lang w:val="en-US"/>
        </w:rPr>
      </w:pPr>
      <w:proofErr w:type="gramStart"/>
      <w:r w:rsidRPr="00776BAD">
        <w:rPr>
          <w:lang w:val="en-US"/>
        </w:rPr>
        <w:t>print(</w:t>
      </w:r>
      <w:proofErr w:type="gramEnd"/>
      <w:r w:rsidRPr="00776BAD">
        <w:rPr>
          <w:lang w:val="en-US"/>
        </w:rPr>
        <w:t>"Rowcount=%d"%i)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 xml:space="preserve"># </w:t>
      </w:r>
      <w:proofErr w:type="gramStart"/>
      <w:r w:rsidRPr="00776BAD">
        <w:rPr>
          <w:lang w:val="en-US"/>
        </w:rPr>
        <w:t>print</w:t>
      </w:r>
      <w:proofErr w:type="gramEnd"/>
      <w:r w:rsidRPr="00776BAD">
        <w:rPr>
          <w:lang w:val="en-US"/>
        </w:rPr>
        <w:t xml:space="preserve"> con.version</w:t>
      </w:r>
    </w:p>
    <w:p w:rsidR="00776BAD" w:rsidRPr="00776BAD" w:rsidRDefault="00776BAD" w:rsidP="00776BAD">
      <w:pPr>
        <w:rPr>
          <w:lang w:val="en-US"/>
        </w:rPr>
      </w:pPr>
      <w:proofErr w:type="gramStart"/>
      <w:r w:rsidRPr="00776BAD">
        <w:rPr>
          <w:lang w:val="en-US"/>
        </w:rPr>
        <w:t>startTime=</w:t>
      </w:r>
      <w:proofErr w:type="gramEnd"/>
      <w:r w:rsidRPr="00776BAD">
        <w:rPr>
          <w:lang w:val="en-US"/>
        </w:rPr>
        <w:t>time.clock()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>#</w:t>
      </w:r>
      <w:proofErr w:type="gramStart"/>
      <w:r w:rsidRPr="00776BAD">
        <w:rPr>
          <w:lang w:val="en-US"/>
        </w:rPr>
        <w:t>cur.prepare(</w:t>
      </w:r>
      <w:proofErr w:type="gramEnd"/>
      <w:r w:rsidRPr="00776BAD">
        <w:rPr>
          <w:lang w:val="en-US"/>
        </w:rPr>
        <w:t>"INSERT /* array */ INTO uppsala.drift_imp (impid,datastr) " +\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>#</w:t>
      </w:r>
      <w:r w:rsidRPr="00776BAD">
        <w:rPr>
          <w:lang w:val="en-US"/>
        </w:rPr>
        <w:tab/>
        <w:t>" VALUES (:1</w:t>
      </w:r>
      <w:proofErr w:type="gramStart"/>
      <w:r w:rsidRPr="00776BAD">
        <w:rPr>
          <w:lang w:val="en-US"/>
        </w:rPr>
        <w:t>,:</w:t>
      </w:r>
      <w:proofErr w:type="gramEnd"/>
      <w:r w:rsidRPr="00776BAD">
        <w:rPr>
          <w:lang w:val="en-US"/>
        </w:rPr>
        <w:t>2)")</w:t>
      </w:r>
    </w:p>
    <w:p w:rsidR="00776BAD" w:rsidRPr="00776BAD" w:rsidRDefault="00776BAD" w:rsidP="00776BAD">
      <w:pPr>
        <w:rPr>
          <w:lang w:val="en-US"/>
        </w:rPr>
      </w:pPr>
      <w:r w:rsidRPr="00776BAD">
        <w:rPr>
          <w:lang w:val="en-US"/>
        </w:rPr>
        <w:t>#</w:t>
      </w:r>
      <w:proofErr w:type="gramStart"/>
      <w:r w:rsidRPr="00776BAD">
        <w:rPr>
          <w:lang w:val="en-US"/>
        </w:rPr>
        <w:t>cur.executemany(</w:t>
      </w:r>
      <w:proofErr w:type="gramEnd"/>
      <w:r w:rsidRPr="00776BAD">
        <w:rPr>
          <w:lang w:val="en-US"/>
        </w:rPr>
        <w:t>None,arrayValues)</w:t>
      </w:r>
    </w:p>
    <w:p w:rsidR="00776BAD" w:rsidRPr="00776BAD" w:rsidRDefault="00776BAD" w:rsidP="00776BAD">
      <w:pPr>
        <w:rPr>
          <w:lang w:val="en-US"/>
        </w:rPr>
      </w:pPr>
      <w:proofErr w:type="gramStart"/>
      <w:r w:rsidRPr="00776BAD">
        <w:rPr>
          <w:lang w:val="en-US"/>
        </w:rPr>
        <w:t>con.commit()</w:t>
      </w:r>
      <w:proofErr w:type="gramEnd"/>
    </w:p>
    <w:p w:rsidR="00776BAD" w:rsidRPr="00776BAD" w:rsidRDefault="00776BAD" w:rsidP="00776BAD">
      <w:pPr>
        <w:rPr>
          <w:lang w:val="en-US"/>
        </w:rPr>
      </w:pPr>
      <w:proofErr w:type="gramStart"/>
      <w:r w:rsidRPr="00776BAD">
        <w:rPr>
          <w:lang w:val="en-US"/>
        </w:rPr>
        <w:t>cur.execute(</w:t>
      </w:r>
      <w:proofErr w:type="gramEnd"/>
      <w:r w:rsidRPr="00776BAD">
        <w:rPr>
          <w:lang w:val="en-US"/>
        </w:rPr>
        <w:t>'call drift_imp_loadtest()')</w:t>
      </w:r>
    </w:p>
    <w:p w:rsidR="00776BAD" w:rsidRDefault="00776BAD" w:rsidP="00776BAD">
      <w:r>
        <w:t>con.commit()</w:t>
      </w:r>
    </w:p>
    <w:p w:rsidR="00776BAD" w:rsidRDefault="00776BAD" w:rsidP="00776BAD">
      <w:r>
        <w:t>con.close()</w:t>
      </w:r>
    </w:p>
    <w:p w:rsidR="003C6882" w:rsidRPr="003C6882" w:rsidRDefault="003C6882" w:rsidP="003C6882"/>
    <w:p w:rsidR="003C6882" w:rsidRDefault="00F57977" w:rsidP="0017065F">
      <w:pPr>
        <w:pStyle w:val="Rubrik3"/>
      </w:pPr>
      <w:r>
        <w:t xml:space="preserve">Uppdatera </w:t>
      </w:r>
      <w:r w:rsidR="003C6882">
        <w:t>loadtest</w:t>
      </w:r>
      <w:r>
        <w:t xml:space="preserve"> loggtabell</w:t>
      </w:r>
    </w:p>
    <w:p w:rsidR="001E721D" w:rsidRDefault="001E721D" w:rsidP="001E721D">
      <w:r>
        <w:t xml:space="preserve">create or replace </w:t>
      </w:r>
    </w:p>
    <w:p w:rsidR="001E721D" w:rsidRDefault="001E721D" w:rsidP="001E721D">
      <w:r>
        <w:t>PROCEDURE drift_imp_loadtest AS</w:t>
      </w:r>
    </w:p>
    <w:p w:rsidR="001E721D" w:rsidRDefault="001E721D" w:rsidP="001E721D">
      <w:proofErr w:type="gramStart"/>
      <w:r>
        <w:t>--</w:t>
      </w:r>
      <w:proofErr w:type="gramEnd"/>
      <w:r>
        <w:t xml:space="preserve">DECLARE </w:t>
      </w:r>
    </w:p>
    <w:p w:rsidR="001E721D" w:rsidRDefault="001E721D" w:rsidP="001E721D">
      <w:r>
        <w:t xml:space="preserve">BEGIN </w:t>
      </w:r>
    </w:p>
    <w:p w:rsidR="001E721D" w:rsidRDefault="001E721D" w:rsidP="001E721D">
      <w:proofErr w:type="gramStart"/>
      <w:r>
        <w:t>--</w:t>
      </w:r>
      <w:proofErr w:type="gramEnd"/>
      <w:r>
        <w:t>Städa bort redan inlästa rader:</w:t>
      </w:r>
    </w:p>
    <w:p w:rsidR="001E721D" w:rsidRPr="001E721D" w:rsidRDefault="001E721D" w:rsidP="001E721D">
      <w:pPr>
        <w:rPr>
          <w:lang w:val="en-US"/>
        </w:rPr>
      </w:pPr>
      <w:proofErr w:type="gramStart"/>
      <w:r w:rsidRPr="001E721D">
        <w:rPr>
          <w:lang w:val="en-US"/>
        </w:rPr>
        <w:t>delete</w:t>
      </w:r>
      <w:proofErr w:type="gramEnd"/>
      <w:r w:rsidRPr="001E721D">
        <w:rPr>
          <w:lang w:val="en-US"/>
        </w:rPr>
        <w:t xml:space="preserve"> from DRIFT_IMP </w:t>
      </w:r>
    </w:p>
    <w:p w:rsidR="001E721D" w:rsidRPr="001E721D" w:rsidRDefault="001E721D" w:rsidP="001E721D">
      <w:pPr>
        <w:rPr>
          <w:lang w:val="en-US"/>
        </w:rPr>
      </w:pPr>
      <w:proofErr w:type="gramStart"/>
      <w:r w:rsidRPr="001E721D">
        <w:rPr>
          <w:lang w:val="en-US"/>
        </w:rPr>
        <w:t>where</w:t>
      </w:r>
      <w:proofErr w:type="gramEnd"/>
      <w:r w:rsidRPr="001E721D">
        <w:rPr>
          <w:lang w:val="en-US"/>
        </w:rPr>
        <w:t xml:space="preserve"> impid in (</w:t>
      </w:r>
    </w:p>
    <w:p w:rsidR="001E721D" w:rsidRPr="001E721D" w:rsidRDefault="001E721D" w:rsidP="001E721D">
      <w:pPr>
        <w:rPr>
          <w:lang w:val="en-US"/>
        </w:rPr>
      </w:pPr>
      <w:proofErr w:type="gramStart"/>
      <w:r w:rsidRPr="001E721D">
        <w:rPr>
          <w:lang w:val="en-US"/>
        </w:rPr>
        <w:t>select</w:t>
      </w:r>
      <w:proofErr w:type="gramEnd"/>
      <w:r w:rsidRPr="001E721D">
        <w:rPr>
          <w:lang w:val="en-US"/>
        </w:rPr>
        <w:t xml:space="preserve"> impid from DRIFT_IMP, DRIFT_LOAD_TEST_LOG l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where l.testid = to_number(regexp_substr(regexp_substr(datastr,'[^;]+', 1, 2),'[^_]+', 1, 3)||regexp_substr(regexp_substr(regexp_substr(datastr,'[^;]+', 1, 2),'[^_]+', 1, 4),'[^.]+', 1, 1))</w:t>
      </w:r>
    </w:p>
    <w:p w:rsidR="001E721D" w:rsidRPr="001E721D" w:rsidRDefault="001E721D" w:rsidP="001E721D">
      <w:pPr>
        <w:rPr>
          <w:lang w:val="en-US"/>
        </w:rPr>
      </w:pPr>
      <w:proofErr w:type="gramStart"/>
      <w:r w:rsidRPr="001E721D">
        <w:rPr>
          <w:lang w:val="en-US"/>
        </w:rPr>
        <w:lastRenderedPageBreak/>
        <w:t>and</w:t>
      </w:r>
      <w:proofErr w:type="gramEnd"/>
      <w:r w:rsidRPr="001E721D">
        <w:rPr>
          <w:lang w:val="en-US"/>
        </w:rPr>
        <w:t xml:space="preserve"> l.client_name = impid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);</w:t>
      </w:r>
    </w:p>
    <w:p w:rsidR="001E721D" w:rsidRPr="001E721D" w:rsidRDefault="001E721D" w:rsidP="001E721D">
      <w:pPr>
        <w:rPr>
          <w:lang w:val="en-US"/>
        </w:rPr>
      </w:pP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--Uppdatera drift_load_test_log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INSERT INTO drift_load_test_log (logid</w:t>
      </w:r>
      <w:proofErr w:type="gramStart"/>
      <w:r w:rsidRPr="001E721D">
        <w:rPr>
          <w:lang w:val="en-US"/>
        </w:rPr>
        <w:t>,testid,testtype,client</w:t>
      </w:r>
      <w:proofErr w:type="gramEnd"/>
      <w:r w:rsidRPr="001E721D">
        <w:rPr>
          <w:lang w:val="en-US"/>
        </w:rPr>
        <w:t xml:space="preserve">_name,server_name,service,starttime,obj_count,measure,errors) 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(</w:t>
      </w:r>
      <w:proofErr w:type="gramStart"/>
      <w:r w:rsidRPr="001E721D">
        <w:rPr>
          <w:lang w:val="en-US"/>
        </w:rPr>
        <w:t>select</w:t>
      </w:r>
      <w:proofErr w:type="gramEnd"/>
      <w:r w:rsidRPr="001E721D">
        <w:rPr>
          <w:lang w:val="en-US"/>
        </w:rPr>
        <w:t xml:space="preserve"> 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DRIFT_LOAD_TEST_LOG_SEQ.NEXTVAL,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 xml:space="preserve">to_number(regexp_substr(regexp_substr(datastr,'[^;]+', 1, 2),'[^_]+', 1, 3)||regexp_substr(regexp_substr(regexp_substr(datastr,'[^;]+', 1, 2),'[^_]+', 1, 4),'[^.]+', 1, 1)) testid, 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'</w:t>
      </w:r>
      <w:proofErr w:type="gramStart"/>
      <w:r w:rsidRPr="001E721D">
        <w:rPr>
          <w:lang w:val="en-US"/>
        </w:rPr>
        <w:t>load</w:t>
      </w:r>
      <w:proofErr w:type="gramEnd"/>
      <w:r w:rsidRPr="001E721D">
        <w:rPr>
          <w:lang w:val="en-US"/>
        </w:rPr>
        <w:t>' testtype,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i.testid,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regexp_</w:t>
      </w:r>
      <w:proofErr w:type="gramStart"/>
      <w:r w:rsidRPr="001E721D">
        <w:rPr>
          <w:lang w:val="en-US"/>
        </w:rPr>
        <w:t>substr(</w:t>
      </w:r>
      <w:proofErr w:type="gramEnd"/>
      <w:r w:rsidRPr="001E721D">
        <w:rPr>
          <w:lang w:val="en-US"/>
        </w:rPr>
        <w:t xml:space="preserve">regexp_substr(datastr,'[^;]+', 1, 2),'[^_]+', 1, 1) server_name, regexp_substr(regexp_substr(datastr,'[^;]+', 1, 2),'[^_]+', 1, 2) service, 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 xml:space="preserve">--regexp_substr(regexp_substr(datastr,'[^;]+', 1, 2),'[^_]+', 1, 3)||regexp_substr(regexp_substr(regexp_substr(datastr,'[^;]+', 1, 2),'[^_]+', 1, 4),'[^.]+', 1, 1) </w:t>
      </w:r>
      <w:proofErr w:type="gramStart"/>
      <w:r w:rsidRPr="001E721D">
        <w:rPr>
          <w:lang w:val="en-US"/>
        </w:rPr>
        <w:t>tim</w:t>
      </w:r>
      <w:proofErr w:type="gramEnd"/>
      <w:r w:rsidRPr="001E721D">
        <w:rPr>
          <w:lang w:val="en-US"/>
        </w:rPr>
        <w:t xml:space="preserve">, 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 xml:space="preserve">to_timestamp(regexp_substr(regexp_substr(datastr,'[^;]+', 1, 2),'[^_]+', 1, 3)||regexp_substr(regexp_substr(regexp_substr(datastr,'[^;]+', 1, 2),'[^_]+', 1, 4),'[^.]+', 1, 1),'YYYYMMDDHH24ssmi') starttime, 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to_</w:t>
      </w:r>
      <w:proofErr w:type="gramStart"/>
      <w:r w:rsidRPr="001E721D">
        <w:rPr>
          <w:lang w:val="en-US"/>
        </w:rPr>
        <w:t>number(</w:t>
      </w:r>
      <w:proofErr w:type="gramEnd"/>
      <w:r w:rsidRPr="001E721D">
        <w:rPr>
          <w:lang w:val="en-US"/>
        </w:rPr>
        <w:t xml:space="preserve">regexp_substr(datastr,'[^ ]+', 1, 6)) obj_count, 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to_</w:t>
      </w:r>
      <w:proofErr w:type="gramStart"/>
      <w:r w:rsidRPr="001E721D">
        <w:rPr>
          <w:lang w:val="en-US"/>
        </w:rPr>
        <w:t>number(</w:t>
      </w:r>
      <w:proofErr w:type="gramEnd"/>
      <w:r w:rsidRPr="001E721D">
        <w:rPr>
          <w:lang w:val="en-US"/>
        </w:rPr>
        <w:t xml:space="preserve">regexp_substr(regexp_substr(datastr,'[^ ]+', 1, 10),'[^/]+', 1, 1)) measure, 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to_</w:t>
      </w:r>
      <w:proofErr w:type="gramStart"/>
      <w:r w:rsidRPr="001E721D">
        <w:rPr>
          <w:lang w:val="en-US"/>
        </w:rPr>
        <w:t>number(</w:t>
      </w:r>
      <w:proofErr w:type="gramEnd"/>
      <w:r w:rsidRPr="001E721D">
        <w:rPr>
          <w:lang w:val="en-US"/>
        </w:rPr>
        <w:t xml:space="preserve">regexp_substr(datastr,'[^ ]+', 1, 18)) errors </w:t>
      </w:r>
    </w:p>
    <w:p w:rsidR="001E721D" w:rsidRDefault="001E721D" w:rsidP="001E721D">
      <w:proofErr w:type="gramStart"/>
      <w:r>
        <w:t>--</w:t>
      </w:r>
      <w:proofErr w:type="gramEnd"/>
      <w:r>
        <w:t xml:space="preserve">,datastr </w:t>
      </w:r>
    </w:p>
    <w:p w:rsidR="001E721D" w:rsidRDefault="001E721D" w:rsidP="001E721D">
      <w:proofErr w:type="gramStart"/>
      <w:r>
        <w:t>from uppsala.drift_imp i</w:t>
      </w:r>
      <w:proofErr w:type="gramEnd"/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--minus select logid</w:t>
      </w:r>
      <w:proofErr w:type="gramStart"/>
      <w:r w:rsidRPr="001E721D">
        <w:rPr>
          <w:lang w:val="en-US"/>
        </w:rPr>
        <w:t>,testid,testtype,client</w:t>
      </w:r>
      <w:proofErr w:type="gramEnd"/>
      <w:r w:rsidRPr="001E721D">
        <w:rPr>
          <w:lang w:val="en-US"/>
        </w:rPr>
        <w:t>_name,server_name,service,starttime,obj_count,measure,errors from drift_load_test_log l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 xml:space="preserve">--where l.logid &lt;&gt; to_number(regexp_substr(regexp_substr(datastr,'[^;]+', 1, 2),'[^_]+', 1, 3)||regexp_substr(regexp_substr(regexp_substr(datastr,'[^;]+', 1, 2),'[^_]+', 1, 4),'[^.]+', 1, 1)) 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);</w:t>
      </w:r>
    </w:p>
    <w:p w:rsidR="001E721D" w:rsidRPr="001E721D" w:rsidRDefault="001E721D" w:rsidP="001E721D">
      <w:pPr>
        <w:rPr>
          <w:lang w:val="en-US"/>
        </w:rPr>
      </w:pP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--Töm import-tabell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--truncate table DRIFT_IMP;</w:t>
      </w:r>
    </w:p>
    <w:p w:rsidR="001E721D" w:rsidRPr="001E721D" w:rsidRDefault="001E721D" w:rsidP="001E721D">
      <w:pPr>
        <w:rPr>
          <w:lang w:val="en-US"/>
        </w:rPr>
      </w:pPr>
      <w:proofErr w:type="gramStart"/>
      <w:r w:rsidRPr="001E721D">
        <w:rPr>
          <w:lang w:val="en-US"/>
        </w:rPr>
        <w:t>execute</w:t>
      </w:r>
      <w:proofErr w:type="gramEnd"/>
      <w:r w:rsidRPr="001E721D">
        <w:rPr>
          <w:lang w:val="en-US"/>
        </w:rPr>
        <w:t xml:space="preserve"> immediate 'truncate table DRIFT_IMP';</w:t>
      </w:r>
    </w:p>
    <w:p w:rsidR="001E721D" w:rsidRPr="001E721D" w:rsidRDefault="001E721D" w:rsidP="001E721D">
      <w:pPr>
        <w:rPr>
          <w:lang w:val="en-US"/>
        </w:rPr>
      </w:pPr>
    </w:p>
    <w:p w:rsidR="001E721D" w:rsidRDefault="001E721D" w:rsidP="001E721D">
      <w:proofErr w:type="gramStart"/>
      <w:r>
        <w:t>--</w:t>
      </w:r>
      <w:proofErr w:type="gramEnd"/>
      <w:r>
        <w:t>Skapa lämpliga testtypes</w:t>
      </w:r>
    </w:p>
    <w:p w:rsidR="001E721D" w:rsidRDefault="001E721D" w:rsidP="001E721D">
      <w:r>
        <w:t>update drift_load_test_log set testtype = substr(</w:t>
      </w:r>
      <w:proofErr w:type="gramStart"/>
      <w:r>
        <w:t>testid,9</w:t>
      </w:r>
      <w:proofErr w:type="gramEnd"/>
      <w:r>
        <w:t>,4);</w:t>
      </w:r>
    </w:p>
    <w:p w:rsidR="001E721D" w:rsidRDefault="001E721D" w:rsidP="001E721D"/>
    <w:p w:rsidR="001E721D" w:rsidRDefault="001E721D" w:rsidP="001E721D">
      <w:proofErr w:type="gramStart"/>
      <w:r>
        <w:t>--</w:t>
      </w:r>
      <w:proofErr w:type="gramEnd"/>
      <w:r>
        <w:t>Justera för tidpunkt innan "riktig" starttid</w:t>
      </w:r>
    </w:p>
    <w:p w:rsidR="001E721D" w:rsidRPr="001E721D" w:rsidRDefault="001E721D" w:rsidP="001E721D">
      <w:pPr>
        <w:rPr>
          <w:lang w:val="en-US"/>
        </w:rPr>
      </w:pPr>
      <w:proofErr w:type="gramStart"/>
      <w:r w:rsidRPr="001E721D">
        <w:rPr>
          <w:lang w:val="en-US"/>
        </w:rPr>
        <w:t>update</w:t>
      </w:r>
      <w:proofErr w:type="gramEnd"/>
      <w:r w:rsidRPr="001E721D">
        <w:rPr>
          <w:lang w:val="en-US"/>
        </w:rPr>
        <w:t xml:space="preserve"> drift_load_test_log set testtype = to_char(to_number(testtype,'9999') + 1, '0000')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--select testtype, to_</w:t>
      </w:r>
      <w:proofErr w:type="gramStart"/>
      <w:r w:rsidRPr="001E721D">
        <w:rPr>
          <w:lang w:val="en-US"/>
        </w:rPr>
        <w:t>char(</w:t>
      </w:r>
      <w:proofErr w:type="gramEnd"/>
      <w:r w:rsidRPr="001E721D">
        <w:rPr>
          <w:lang w:val="en-US"/>
        </w:rPr>
        <w:t xml:space="preserve">to_number(testtype,'9999') + 1, '0000') newtesttype, server_name, service from DRIFT_LOAD_TEST_LOG </w:t>
      </w:r>
    </w:p>
    <w:p w:rsidR="001E721D" w:rsidRPr="001E721D" w:rsidRDefault="001E721D" w:rsidP="001E721D">
      <w:pPr>
        <w:rPr>
          <w:lang w:val="en-US"/>
        </w:rPr>
      </w:pPr>
      <w:proofErr w:type="gramStart"/>
      <w:r w:rsidRPr="001E721D">
        <w:rPr>
          <w:lang w:val="en-US"/>
        </w:rPr>
        <w:t>where</w:t>
      </w:r>
      <w:proofErr w:type="gramEnd"/>
      <w:r w:rsidRPr="001E721D">
        <w:rPr>
          <w:lang w:val="en-US"/>
        </w:rPr>
        <w:t xml:space="preserve"> substr(testtype,3,2) in ('14','29','44');</w:t>
      </w:r>
    </w:p>
    <w:p w:rsidR="001E721D" w:rsidRPr="001E721D" w:rsidRDefault="001E721D" w:rsidP="001E721D">
      <w:pPr>
        <w:rPr>
          <w:lang w:val="en-US"/>
        </w:rPr>
      </w:pPr>
      <w:proofErr w:type="gramStart"/>
      <w:r w:rsidRPr="001E721D">
        <w:rPr>
          <w:lang w:val="en-US"/>
        </w:rPr>
        <w:t>update</w:t>
      </w:r>
      <w:proofErr w:type="gramEnd"/>
      <w:r w:rsidRPr="001E721D">
        <w:rPr>
          <w:lang w:val="en-US"/>
        </w:rPr>
        <w:t xml:space="preserve"> drift_load_test_log set testtype = to_char(to_number(testtype,'9999') + 41, '0000')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--select testtype, to_</w:t>
      </w:r>
      <w:proofErr w:type="gramStart"/>
      <w:r w:rsidRPr="001E721D">
        <w:rPr>
          <w:lang w:val="en-US"/>
        </w:rPr>
        <w:t>char(</w:t>
      </w:r>
      <w:proofErr w:type="gramEnd"/>
      <w:r w:rsidRPr="001E721D">
        <w:rPr>
          <w:lang w:val="en-US"/>
        </w:rPr>
        <w:t xml:space="preserve">to_number(testtype,'9999') + 41, '0000') newtesttype, server_name, service from DRIFT_LOAD_TEST_LOG </w:t>
      </w:r>
    </w:p>
    <w:p w:rsidR="001E721D" w:rsidRPr="001E721D" w:rsidRDefault="001E721D" w:rsidP="001E721D">
      <w:pPr>
        <w:rPr>
          <w:lang w:val="en-US"/>
        </w:rPr>
      </w:pPr>
      <w:proofErr w:type="gramStart"/>
      <w:r w:rsidRPr="001E721D">
        <w:rPr>
          <w:lang w:val="en-US"/>
        </w:rPr>
        <w:t>where</w:t>
      </w:r>
      <w:proofErr w:type="gramEnd"/>
      <w:r w:rsidRPr="001E721D">
        <w:rPr>
          <w:lang w:val="en-US"/>
        </w:rPr>
        <w:t xml:space="preserve"> substr(testtype,3,2) in ('59');</w:t>
      </w:r>
    </w:p>
    <w:p w:rsidR="001E721D" w:rsidRPr="001E721D" w:rsidRDefault="001E721D" w:rsidP="001E721D">
      <w:pPr>
        <w:rPr>
          <w:lang w:val="en-US"/>
        </w:rPr>
      </w:pP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--Lägg till client_name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--select client_name||'_'||testtype from drift_load_test_</w:t>
      </w:r>
      <w:proofErr w:type="gramStart"/>
      <w:r w:rsidRPr="001E721D">
        <w:rPr>
          <w:lang w:val="en-US"/>
        </w:rPr>
        <w:t>log ;</w:t>
      </w:r>
      <w:proofErr w:type="gramEnd"/>
    </w:p>
    <w:p w:rsidR="001E721D" w:rsidRPr="001E721D" w:rsidRDefault="001E721D" w:rsidP="001E721D">
      <w:pPr>
        <w:rPr>
          <w:lang w:val="en-US"/>
        </w:rPr>
      </w:pPr>
      <w:proofErr w:type="gramStart"/>
      <w:r w:rsidRPr="001E721D">
        <w:rPr>
          <w:lang w:val="en-US"/>
        </w:rPr>
        <w:t>update</w:t>
      </w:r>
      <w:proofErr w:type="gramEnd"/>
      <w:r w:rsidRPr="001E721D">
        <w:rPr>
          <w:lang w:val="en-US"/>
        </w:rPr>
        <w:t xml:space="preserve"> drift_load_test_log set testtype = client_name||'_'||trim(testtype);</w:t>
      </w:r>
    </w:p>
    <w:p w:rsidR="001E721D" w:rsidRPr="001E721D" w:rsidRDefault="001E721D" w:rsidP="001E721D">
      <w:pPr>
        <w:rPr>
          <w:lang w:val="en-US"/>
        </w:rPr>
      </w:pP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>EXCEPTION</w:t>
      </w:r>
    </w:p>
    <w:p w:rsidR="001E721D" w:rsidRPr="001E721D" w:rsidRDefault="001E721D" w:rsidP="001E721D">
      <w:pPr>
        <w:rPr>
          <w:lang w:val="en-US"/>
        </w:rPr>
      </w:pPr>
      <w:r w:rsidRPr="001E721D">
        <w:rPr>
          <w:lang w:val="en-US"/>
        </w:rPr>
        <w:tab/>
        <w:t xml:space="preserve">WHEN OTHERS THEN </w:t>
      </w:r>
    </w:p>
    <w:p w:rsidR="001E721D" w:rsidRDefault="001E721D" w:rsidP="001E721D">
      <w:r w:rsidRPr="001E721D">
        <w:rPr>
          <w:lang w:val="en-US"/>
        </w:rPr>
        <w:tab/>
      </w:r>
      <w:r w:rsidRPr="001E721D">
        <w:rPr>
          <w:lang w:val="en-US"/>
        </w:rPr>
        <w:tab/>
        <w:t>DBMS_OUTPUT.PUT_</w:t>
      </w:r>
      <w:proofErr w:type="gramStart"/>
      <w:r w:rsidRPr="001E721D">
        <w:rPr>
          <w:lang w:val="en-US"/>
        </w:rPr>
        <w:t>LINE(</w:t>
      </w:r>
      <w:proofErr w:type="gramEnd"/>
      <w:r w:rsidRPr="001E721D">
        <w:rPr>
          <w:lang w:val="en-US"/>
        </w:rPr>
        <w:t xml:space="preserve">'Exception! </w:t>
      </w:r>
      <w:r>
        <w:t>'||SQLERRM);</w:t>
      </w:r>
    </w:p>
    <w:p w:rsidR="001E721D" w:rsidRDefault="001E721D" w:rsidP="001E721D">
      <w:r>
        <w:t>END;</w:t>
      </w:r>
    </w:p>
    <w:p w:rsidR="001E721D" w:rsidRDefault="001E721D" w:rsidP="00741480"/>
    <w:p w:rsidR="00780B4E" w:rsidRDefault="00780B4E" w:rsidP="0017065F">
      <w:pPr>
        <w:pStyle w:val="Rubrik3"/>
      </w:pPr>
      <w:r>
        <w:t>Analys loadtest</w:t>
      </w:r>
    </w:p>
    <w:p w:rsidR="00780B4E" w:rsidRDefault="00780B4E" w:rsidP="00780B4E"/>
    <w:p w:rsidR="00FD79EE" w:rsidRDefault="00FD79EE" w:rsidP="00050BF0">
      <w:pPr>
        <w:rPr>
          <w:lang w:val="en-US"/>
        </w:rPr>
      </w:pPr>
      <w:proofErr w:type="gramStart"/>
      <w:r w:rsidRPr="00FD79EE">
        <w:rPr>
          <w:lang w:val="en-US"/>
        </w:rPr>
        <w:t>create</w:t>
      </w:r>
      <w:proofErr w:type="gramEnd"/>
      <w:r w:rsidRPr="00FD79EE">
        <w:rPr>
          <w:lang w:val="en-US"/>
        </w:rPr>
        <w:t xml:space="preserve"> or replace view drift_stat_loadtest_dag</w:t>
      </w:r>
      <w:r w:rsidR="0076011E">
        <w:rPr>
          <w:lang w:val="en-US"/>
        </w:rPr>
        <w:t>_vy</w:t>
      </w:r>
      <w:r w:rsidRPr="00FD79EE">
        <w:rPr>
          <w:lang w:val="en-US"/>
        </w:rPr>
        <w:t xml:space="preserve"> as 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>WITH main_query AS (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lastRenderedPageBreak/>
        <w:t xml:space="preserve">  --select </w:t>
      </w:r>
      <w:proofErr w:type="gramStart"/>
      <w:r w:rsidRPr="00050BF0">
        <w:rPr>
          <w:lang w:val="en-US"/>
        </w:rPr>
        <w:t>substr(</w:t>
      </w:r>
      <w:proofErr w:type="gramEnd"/>
      <w:r w:rsidRPr="00050BF0">
        <w:rPr>
          <w:lang w:val="en-US"/>
        </w:rPr>
        <w:t>logid,9,14), extract(day from starttime) dag, client_name,server_name, service, measure from drift_load_test_log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</w:t>
      </w:r>
      <w:proofErr w:type="gramStart"/>
      <w:r w:rsidRPr="00050BF0">
        <w:rPr>
          <w:lang w:val="en-US"/>
        </w:rPr>
        <w:t>select</w:t>
      </w:r>
      <w:proofErr w:type="gramEnd"/>
      <w:r w:rsidRPr="00050BF0">
        <w:rPr>
          <w:lang w:val="en-US"/>
        </w:rPr>
        <w:t xml:space="preserve"> 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  </w:t>
      </w:r>
      <w:proofErr w:type="gramStart"/>
      <w:r w:rsidRPr="00050BF0">
        <w:rPr>
          <w:lang w:val="en-US"/>
        </w:rPr>
        <w:t>testtype</w:t>
      </w:r>
      <w:proofErr w:type="gramEnd"/>
      <w:r w:rsidRPr="00050BF0">
        <w:rPr>
          <w:lang w:val="en-US"/>
        </w:rPr>
        <w:t>,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TO_</w:t>
      </w:r>
      <w:proofErr w:type="gramStart"/>
      <w:r w:rsidRPr="00050BF0">
        <w:rPr>
          <w:lang w:val="en-US"/>
        </w:rPr>
        <w:t>CHAR(</w:t>
      </w:r>
      <w:proofErr w:type="gramEnd"/>
      <w:r w:rsidRPr="00050BF0">
        <w:rPr>
          <w:lang w:val="en-US"/>
        </w:rPr>
        <w:t>o.starttime,'YYYYMMDD') datum, --o.client_name||' '||o.server_name||' '||o.service,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</w:t>
      </w:r>
      <w:proofErr w:type="gramStart"/>
      <w:r w:rsidRPr="00050BF0">
        <w:rPr>
          <w:lang w:val="en-US"/>
        </w:rPr>
        <w:t>o.measure</w:t>
      </w:r>
      <w:proofErr w:type="gramEnd"/>
      <w:r w:rsidRPr="00050BF0">
        <w:rPr>
          <w:lang w:val="en-US"/>
        </w:rPr>
        <w:t xml:space="preserve"> svarstid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</w:t>
      </w:r>
      <w:proofErr w:type="gramStart"/>
      <w:r w:rsidRPr="00050BF0">
        <w:rPr>
          <w:lang w:val="en-US"/>
        </w:rPr>
        <w:t>from</w:t>
      </w:r>
      <w:proofErr w:type="gramEnd"/>
      <w:r w:rsidRPr="00050BF0">
        <w:rPr>
          <w:lang w:val="en-US"/>
        </w:rPr>
        <w:t xml:space="preserve"> drift_load_test_log o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</w:t>
      </w:r>
      <w:proofErr w:type="gramStart"/>
      <w:r w:rsidRPr="00050BF0">
        <w:rPr>
          <w:lang w:val="en-US"/>
        </w:rPr>
        <w:t>order</w:t>
      </w:r>
      <w:proofErr w:type="gramEnd"/>
      <w:r w:rsidRPr="00050BF0">
        <w:rPr>
          <w:lang w:val="en-US"/>
        </w:rPr>
        <w:t xml:space="preserve"> by testtype, TO_CHAR(o.starttime,'YYYYMMDD')--, o.client_name,server_name, service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>)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SELECT </w:t>
      </w:r>
      <w:proofErr w:type="gramStart"/>
      <w:r w:rsidRPr="00050BF0">
        <w:rPr>
          <w:lang w:val="en-US"/>
        </w:rPr>
        <w:t>UPPER(</w:t>
      </w:r>
      <w:proofErr w:type="gramEnd"/>
      <w:r w:rsidRPr="00050BF0">
        <w:rPr>
          <w:lang w:val="en-US"/>
        </w:rPr>
        <w:t xml:space="preserve">x.datum) datum2  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</w:t>
      </w:r>
      <w:proofErr w:type="gramStart"/>
      <w:r w:rsidRPr="00050BF0">
        <w:rPr>
          <w:lang w:val="en-US"/>
        </w:rPr>
        <w:t>,(</w:t>
      </w:r>
      <w:proofErr w:type="gramEnd"/>
      <w:r w:rsidRPr="00050BF0">
        <w:rPr>
          <w:lang w:val="en-US"/>
        </w:rPr>
        <w:t xml:space="preserve">SELECT y.svarstid FROM main_query y WHERE UPPER(y.datum) = UPPER(x.datum) AND y.testtype IN ('PerPC_0530') ) PC_PROD_fast_0530 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</w:t>
      </w:r>
      <w:proofErr w:type="gramStart"/>
      <w:r w:rsidRPr="00050BF0">
        <w:rPr>
          <w:lang w:val="en-US"/>
        </w:rPr>
        <w:t>,(</w:t>
      </w:r>
      <w:proofErr w:type="gramEnd"/>
      <w:r w:rsidRPr="00050BF0">
        <w:rPr>
          <w:lang w:val="en-US"/>
        </w:rPr>
        <w:t xml:space="preserve">SELECT y.svarstid FROM main_query y WHERE UPPER(y.datum) = UPPER(x.datum) AND y.testtype IN ('PerPC_0545') ) PC_PROD_fast_0545 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</w:t>
      </w:r>
      <w:proofErr w:type="gramStart"/>
      <w:r w:rsidRPr="00050BF0">
        <w:rPr>
          <w:lang w:val="en-US"/>
        </w:rPr>
        <w:t>,(</w:t>
      </w:r>
      <w:proofErr w:type="gramEnd"/>
      <w:r w:rsidRPr="00050BF0">
        <w:rPr>
          <w:lang w:val="en-US"/>
        </w:rPr>
        <w:t xml:space="preserve">SELECT y.svarstid FROM main_query y WHERE UPPER(y.datum) = UPPER(x.datum) AND y.testtype IN ('PerPC_0600') ) PC_test_fast_0600 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</w:t>
      </w:r>
      <w:proofErr w:type="gramStart"/>
      <w:r w:rsidRPr="00050BF0">
        <w:rPr>
          <w:lang w:val="en-US"/>
        </w:rPr>
        <w:t>,(</w:t>
      </w:r>
      <w:proofErr w:type="gramEnd"/>
      <w:r w:rsidRPr="00050BF0">
        <w:rPr>
          <w:lang w:val="en-US"/>
        </w:rPr>
        <w:t xml:space="preserve">SELECT y.svarstid FROM main_query y WHERE UPPER(y.datum) = UPPER(x.datum) AND y.testtype IN ('PerPC_0615') ) PC_test_fast_0615 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</w:t>
      </w:r>
      <w:proofErr w:type="gramStart"/>
      <w:r w:rsidRPr="00050BF0">
        <w:rPr>
          <w:lang w:val="en-US"/>
        </w:rPr>
        <w:t>,(</w:t>
      </w:r>
      <w:proofErr w:type="gramEnd"/>
      <w:r w:rsidRPr="00050BF0">
        <w:rPr>
          <w:lang w:val="en-US"/>
        </w:rPr>
        <w:t>SELECT y.svarstid FROM main_query y WHERE UPPER(y.datum) = UPPER(x.datum) AND y.testtype IN ('PerPC_0500') ) PC_test_allman_0500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--,(SELECT y.svarstid FROM main_query y WHERE UPPER(substr(y.logid,9,14)) = UPPER(substr(x.logid,9,14)) AND UPPER(substr(x.logid,9,14)) = '053000' ) PCPRODfast  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FROM   (  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            SELECT </w:t>
      </w:r>
      <w:proofErr w:type="gramStart"/>
      <w:r w:rsidRPr="00050BF0">
        <w:rPr>
          <w:lang w:val="en-US"/>
        </w:rPr>
        <w:t>distinct(</w:t>
      </w:r>
      <w:proofErr w:type="gramEnd"/>
      <w:r w:rsidRPr="00050BF0">
        <w:rPr>
          <w:lang w:val="en-US"/>
        </w:rPr>
        <w:t>datum)</w:t>
      </w:r>
    </w:p>
    <w:p w:rsidR="00050BF0" w:rsidRPr="00050BF0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            FROM   main_query m  </w:t>
      </w:r>
    </w:p>
    <w:p w:rsidR="00050BF0" w:rsidRPr="00B44075" w:rsidRDefault="00050BF0" w:rsidP="00050BF0">
      <w:pPr>
        <w:rPr>
          <w:lang w:val="en-US"/>
        </w:rPr>
      </w:pPr>
      <w:r w:rsidRPr="00050BF0">
        <w:rPr>
          <w:lang w:val="en-US"/>
        </w:rPr>
        <w:t xml:space="preserve">              </w:t>
      </w:r>
      <w:proofErr w:type="gramStart"/>
      <w:r w:rsidRPr="00B44075">
        <w:rPr>
          <w:lang w:val="en-US"/>
        </w:rPr>
        <w:t>order</w:t>
      </w:r>
      <w:proofErr w:type="gramEnd"/>
      <w:r w:rsidRPr="00B44075">
        <w:rPr>
          <w:lang w:val="en-US"/>
        </w:rPr>
        <w:t xml:space="preserve"> by datum</w:t>
      </w:r>
    </w:p>
    <w:p w:rsidR="0021725C" w:rsidRPr="00B44075" w:rsidRDefault="00050BF0" w:rsidP="00050BF0">
      <w:pPr>
        <w:rPr>
          <w:lang w:val="en-US"/>
        </w:rPr>
      </w:pPr>
      <w:r w:rsidRPr="00B44075">
        <w:rPr>
          <w:lang w:val="en-US"/>
        </w:rPr>
        <w:t xml:space="preserve">         ) x  </w:t>
      </w:r>
    </w:p>
    <w:p w:rsidR="00331836" w:rsidRDefault="00331836" w:rsidP="00050BF0">
      <w:pPr>
        <w:rPr>
          <w:lang w:val="en-US"/>
        </w:rPr>
      </w:pPr>
    </w:p>
    <w:p w:rsidR="0021725C" w:rsidRPr="00D13D22" w:rsidRDefault="00D13D22" w:rsidP="00050BF0">
      <w:r w:rsidRPr="00D13D22">
        <w:rPr>
          <w:lang w:val="en-US"/>
        </w:rPr>
        <w:t xml:space="preserve">Excel. </w:t>
      </w:r>
      <w:r w:rsidR="001B4051" w:rsidRPr="001B4051">
        <w:t xml:space="preserve">Skapa anslutning till </w:t>
      </w:r>
      <w:r w:rsidR="001B4051">
        <w:t xml:space="preserve">Oracle </w:t>
      </w:r>
      <w:r w:rsidR="001B4051" w:rsidRPr="001B4051">
        <w:t>för att h</w:t>
      </w:r>
      <w:r w:rsidRPr="00D13D22">
        <w:t>ämta data:</w:t>
      </w:r>
    </w:p>
    <w:p w:rsidR="0021725C" w:rsidRPr="00D13D22" w:rsidRDefault="0021725C" w:rsidP="00050BF0">
      <w:pPr>
        <w:rPr>
          <w:lang w:val="en-US"/>
        </w:rPr>
      </w:pPr>
      <w:r>
        <w:rPr>
          <w:noProof/>
        </w:rPr>
        <w:drawing>
          <wp:inline distT="0" distB="0" distL="0" distR="0" wp14:anchorId="1605ED88" wp14:editId="5C9D0AD7">
            <wp:extent cx="3415229" cy="239585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5564" cy="239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5C" w:rsidRPr="00D13D22" w:rsidRDefault="0021725C" w:rsidP="00050BF0">
      <w:pPr>
        <w:rPr>
          <w:lang w:val="en-US"/>
        </w:rPr>
      </w:pPr>
    </w:p>
    <w:p w:rsidR="0017065F" w:rsidRPr="00D13D22" w:rsidRDefault="0017065F" w:rsidP="0017065F">
      <w:pPr>
        <w:pStyle w:val="Rubrik3"/>
        <w:rPr>
          <w:lang w:val="en-US"/>
        </w:rPr>
      </w:pPr>
      <w:r w:rsidRPr="00D13D22">
        <w:rPr>
          <w:lang w:val="en-US"/>
        </w:rPr>
        <w:t>Skapa testdata logtabell</w:t>
      </w:r>
      <w:bookmarkEnd w:id="33"/>
    </w:p>
    <w:p w:rsidR="002408DB" w:rsidRPr="002408DB" w:rsidRDefault="002408DB" w:rsidP="002408DB">
      <w:pPr>
        <w:rPr>
          <w:lang w:val="en-US"/>
        </w:rPr>
      </w:pPr>
      <w:r w:rsidRPr="002408DB">
        <w:rPr>
          <w:lang w:val="en-US"/>
        </w:rPr>
        <w:t>CREATE SEQUENCE DRIFT_PERF_TEST_LOG_SEQ</w:t>
      </w:r>
    </w:p>
    <w:p w:rsidR="002408DB" w:rsidRPr="002408DB" w:rsidRDefault="002408DB" w:rsidP="002408DB">
      <w:pPr>
        <w:rPr>
          <w:lang w:val="en-US"/>
        </w:rPr>
      </w:pPr>
      <w:r w:rsidRPr="002408DB">
        <w:rPr>
          <w:lang w:val="en-US"/>
        </w:rPr>
        <w:t xml:space="preserve"> START WITH     1</w:t>
      </w:r>
    </w:p>
    <w:p w:rsidR="002408DB" w:rsidRDefault="002408DB" w:rsidP="002408DB">
      <w:pPr>
        <w:rPr>
          <w:lang w:val="en-US"/>
        </w:rPr>
      </w:pPr>
      <w:r w:rsidRPr="002408DB">
        <w:rPr>
          <w:lang w:val="en-US"/>
        </w:rPr>
        <w:t xml:space="preserve"> INCREMENT BY   1;</w:t>
      </w:r>
    </w:p>
    <w:p w:rsidR="002408DB" w:rsidRDefault="002408DB" w:rsidP="002408DB">
      <w:pPr>
        <w:rPr>
          <w:lang w:val="en-US"/>
        </w:rPr>
      </w:pPr>
    </w:p>
    <w:p w:rsidR="002408DB" w:rsidRPr="002408DB" w:rsidRDefault="002408DB" w:rsidP="002408DB">
      <w:pPr>
        <w:rPr>
          <w:lang w:val="en-US"/>
        </w:rPr>
      </w:pPr>
      <w:r w:rsidRPr="002408DB">
        <w:rPr>
          <w:lang w:val="en-US"/>
        </w:rPr>
        <w:t>DROP TABLE DRIFT_PERF_TEST_LOG;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>CREATE TABLE DRIFT_PERF_TEST_LOG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>(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 xml:space="preserve">  LOGID    </w:t>
      </w:r>
      <w:r w:rsidRPr="00512E2C">
        <w:rPr>
          <w:lang w:val="en-US"/>
        </w:rPr>
        <w:tab/>
      </w:r>
      <w:r w:rsidRPr="00512E2C">
        <w:rPr>
          <w:lang w:val="en-US"/>
        </w:rPr>
        <w:tab/>
        <w:t>INTEGER NOT NULL UNIQUE,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 xml:space="preserve">  TESTID           INTEGER NOT NULL,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 xml:space="preserve">  TESTTYPE  </w:t>
      </w:r>
      <w:r w:rsidRPr="00512E2C">
        <w:rPr>
          <w:lang w:val="en-US"/>
        </w:rPr>
        <w:tab/>
      </w:r>
      <w:r w:rsidRPr="00512E2C">
        <w:rPr>
          <w:lang w:val="en-US"/>
        </w:rPr>
        <w:tab/>
      </w:r>
      <w:proofErr w:type="gramStart"/>
      <w:r w:rsidRPr="00512E2C">
        <w:rPr>
          <w:lang w:val="en-US"/>
        </w:rPr>
        <w:t>VARCHAR2(</w:t>
      </w:r>
      <w:proofErr w:type="gramEnd"/>
      <w:r w:rsidRPr="00512E2C">
        <w:rPr>
          <w:lang w:val="en-US"/>
        </w:rPr>
        <w:t xml:space="preserve">32) </w:t>
      </w:r>
      <w:r w:rsidRPr="00512E2C">
        <w:rPr>
          <w:lang w:val="en-US"/>
        </w:rPr>
        <w:tab/>
      </w:r>
      <w:r w:rsidRPr="00512E2C">
        <w:rPr>
          <w:lang w:val="en-US"/>
        </w:rPr>
        <w:tab/>
        <w:t>NOT NULL,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 xml:space="preserve">  TEST_DESCRIPTION </w:t>
      </w:r>
      <w:proofErr w:type="gramStart"/>
      <w:r w:rsidRPr="00512E2C">
        <w:rPr>
          <w:lang w:val="en-US"/>
        </w:rPr>
        <w:t>VARCHAR2(</w:t>
      </w:r>
      <w:proofErr w:type="gramEnd"/>
      <w:r w:rsidRPr="00512E2C">
        <w:rPr>
          <w:lang w:val="en-US"/>
        </w:rPr>
        <w:t>100),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 xml:space="preserve">  OBJ_COUNT </w:t>
      </w:r>
      <w:proofErr w:type="gramStart"/>
      <w:r w:rsidRPr="00512E2C">
        <w:rPr>
          <w:lang w:val="en-US"/>
        </w:rPr>
        <w:t>NUMBER(</w:t>
      </w:r>
      <w:proofErr w:type="gramEnd"/>
      <w:r w:rsidRPr="00512E2C">
        <w:rPr>
          <w:lang w:val="en-US"/>
        </w:rPr>
        <w:t>10),</w:t>
      </w:r>
    </w:p>
    <w:p w:rsidR="00400E54" w:rsidRPr="00512E2C" w:rsidRDefault="00400E54" w:rsidP="00400E54">
      <w:pPr>
        <w:rPr>
          <w:lang w:val="en-US"/>
        </w:rPr>
      </w:pPr>
      <w:r w:rsidRPr="00512E2C">
        <w:rPr>
          <w:lang w:val="en-US"/>
        </w:rPr>
        <w:t xml:space="preserve">  MEASURE </w:t>
      </w:r>
      <w:proofErr w:type="gramStart"/>
      <w:r w:rsidRPr="00512E2C">
        <w:rPr>
          <w:lang w:val="en-US"/>
        </w:rPr>
        <w:t>NUMBER(</w:t>
      </w:r>
      <w:proofErr w:type="gramEnd"/>
      <w:r w:rsidRPr="00512E2C">
        <w:rPr>
          <w:lang w:val="en-US"/>
        </w:rPr>
        <w:t>10),</w:t>
      </w:r>
    </w:p>
    <w:p w:rsidR="00400E54" w:rsidRPr="00512E2C" w:rsidRDefault="00400E54" w:rsidP="00400E54">
      <w:pPr>
        <w:rPr>
          <w:lang w:val="en-US"/>
        </w:rPr>
      </w:pPr>
      <w:r w:rsidRPr="00512E2C">
        <w:rPr>
          <w:lang w:val="en-US"/>
        </w:rPr>
        <w:lastRenderedPageBreak/>
        <w:t xml:space="preserve">  </w:t>
      </w:r>
      <w:r>
        <w:rPr>
          <w:lang w:val="en-US"/>
        </w:rPr>
        <w:t>ERRORS</w:t>
      </w:r>
      <w:r w:rsidRPr="00512E2C">
        <w:rPr>
          <w:lang w:val="en-US"/>
        </w:rPr>
        <w:t xml:space="preserve"> </w:t>
      </w:r>
      <w:proofErr w:type="gramStart"/>
      <w:r w:rsidRPr="00512E2C">
        <w:rPr>
          <w:lang w:val="en-US"/>
        </w:rPr>
        <w:t>NUMBER(</w:t>
      </w:r>
      <w:proofErr w:type="gramEnd"/>
      <w:r w:rsidRPr="00512E2C">
        <w:rPr>
          <w:lang w:val="en-US"/>
        </w:rPr>
        <w:t>10),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 xml:space="preserve">  </w:t>
      </w:r>
      <w:proofErr w:type="gramStart"/>
      <w:r w:rsidRPr="00512E2C">
        <w:rPr>
          <w:lang w:val="en-US"/>
        </w:rPr>
        <w:t>STATUS  VARCHAR2</w:t>
      </w:r>
      <w:proofErr w:type="gramEnd"/>
      <w:r w:rsidRPr="00512E2C">
        <w:rPr>
          <w:lang w:val="en-US"/>
        </w:rPr>
        <w:t>(32),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 xml:space="preserve">  CLIENT_</w:t>
      </w:r>
      <w:proofErr w:type="gramStart"/>
      <w:r w:rsidRPr="00512E2C">
        <w:rPr>
          <w:lang w:val="en-US"/>
        </w:rPr>
        <w:t>NAME  VARCHAR2</w:t>
      </w:r>
      <w:proofErr w:type="gramEnd"/>
      <w:r w:rsidRPr="00512E2C">
        <w:rPr>
          <w:lang w:val="en-US"/>
        </w:rPr>
        <w:t>(32),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 xml:space="preserve">  SERVER_</w:t>
      </w:r>
      <w:proofErr w:type="gramStart"/>
      <w:r w:rsidRPr="00512E2C">
        <w:rPr>
          <w:lang w:val="en-US"/>
        </w:rPr>
        <w:t>NAME  VARCHAR2</w:t>
      </w:r>
      <w:proofErr w:type="gramEnd"/>
      <w:r w:rsidRPr="00512E2C">
        <w:rPr>
          <w:lang w:val="en-US"/>
        </w:rPr>
        <w:t>(32),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 xml:space="preserve">  </w:t>
      </w:r>
      <w:proofErr w:type="gramStart"/>
      <w:r w:rsidRPr="00512E2C">
        <w:rPr>
          <w:lang w:val="en-US"/>
        </w:rPr>
        <w:t>SERVICE  VARCHAR2</w:t>
      </w:r>
      <w:proofErr w:type="gramEnd"/>
      <w:r w:rsidRPr="00512E2C">
        <w:rPr>
          <w:lang w:val="en-US"/>
        </w:rPr>
        <w:t>(32),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 xml:space="preserve">  DB_</w:t>
      </w:r>
      <w:proofErr w:type="gramStart"/>
      <w:r w:rsidRPr="00512E2C">
        <w:rPr>
          <w:lang w:val="en-US"/>
        </w:rPr>
        <w:t>NAME  VARCHAR2</w:t>
      </w:r>
      <w:proofErr w:type="gramEnd"/>
      <w:r w:rsidRPr="00512E2C">
        <w:rPr>
          <w:lang w:val="en-US"/>
        </w:rPr>
        <w:t>(32),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 xml:space="preserve">  </w:t>
      </w:r>
      <w:proofErr w:type="gramStart"/>
      <w:r w:rsidRPr="00512E2C">
        <w:rPr>
          <w:lang w:val="en-US"/>
        </w:rPr>
        <w:t>USERNAME  VARCHAR2</w:t>
      </w:r>
      <w:proofErr w:type="gramEnd"/>
      <w:r w:rsidRPr="00512E2C">
        <w:rPr>
          <w:lang w:val="en-US"/>
        </w:rPr>
        <w:t>(32),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 xml:space="preserve">  STARTTIME TIMESTAMP NOT NULL,                    </w:t>
      </w:r>
    </w:p>
    <w:p w:rsidR="00512E2C" w:rsidRPr="00512E2C" w:rsidRDefault="00512E2C" w:rsidP="00512E2C">
      <w:pPr>
        <w:rPr>
          <w:lang w:val="en-US"/>
        </w:rPr>
      </w:pPr>
      <w:r w:rsidRPr="00512E2C">
        <w:rPr>
          <w:lang w:val="en-US"/>
        </w:rPr>
        <w:t xml:space="preserve">  STOPTIME TIMESTAMP,</w:t>
      </w:r>
    </w:p>
    <w:p w:rsidR="00512E2C" w:rsidRPr="00512E2C" w:rsidRDefault="001602B4" w:rsidP="00512E2C">
      <w:pPr>
        <w:rPr>
          <w:lang w:val="en-US"/>
        </w:rPr>
      </w:pPr>
      <w:r>
        <w:rPr>
          <w:lang w:val="en-US"/>
        </w:rPr>
        <w:t xml:space="preserve">  TIME_SEC </w:t>
      </w:r>
      <w:proofErr w:type="gramStart"/>
      <w:r>
        <w:rPr>
          <w:lang w:val="en-US"/>
        </w:rPr>
        <w:t>NUMBER(</w:t>
      </w:r>
      <w:proofErr w:type="gramEnd"/>
      <w:r>
        <w:rPr>
          <w:lang w:val="en-US"/>
        </w:rPr>
        <w:t>3,3</w:t>
      </w:r>
      <w:r w:rsidR="00512E2C" w:rsidRPr="00512E2C">
        <w:rPr>
          <w:lang w:val="en-US"/>
        </w:rPr>
        <w:t>)</w:t>
      </w:r>
    </w:p>
    <w:p w:rsidR="002408DB" w:rsidRDefault="00512E2C" w:rsidP="00512E2C">
      <w:pPr>
        <w:rPr>
          <w:lang w:val="en-US"/>
        </w:rPr>
      </w:pPr>
      <w:r w:rsidRPr="00512E2C">
        <w:rPr>
          <w:lang w:val="en-US"/>
        </w:rPr>
        <w:t>);</w:t>
      </w:r>
    </w:p>
    <w:p w:rsidR="00512E2C" w:rsidRPr="002408DB" w:rsidRDefault="00512E2C" w:rsidP="00512E2C">
      <w:pPr>
        <w:rPr>
          <w:lang w:val="en-US"/>
        </w:rPr>
      </w:pPr>
    </w:p>
    <w:p w:rsidR="00AC7685" w:rsidRPr="00AC7685" w:rsidRDefault="00AC7685" w:rsidP="00AC7685">
      <w:pPr>
        <w:rPr>
          <w:lang w:val="en-US"/>
        </w:rPr>
      </w:pPr>
      <w:r w:rsidRPr="00AC7685">
        <w:rPr>
          <w:lang w:val="en-US"/>
        </w:rPr>
        <w:t>SELECT LOGID, OBJ_COUNT</w:t>
      </w:r>
      <w:proofErr w:type="gramStart"/>
      <w:r w:rsidRPr="00AC7685">
        <w:rPr>
          <w:lang w:val="en-US"/>
        </w:rPr>
        <w:t>,MEASURE,CLIENT</w:t>
      </w:r>
      <w:proofErr w:type="gramEnd"/>
      <w:r w:rsidRPr="00AC7685">
        <w:rPr>
          <w:lang w:val="en-US"/>
        </w:rPr>
        <w:t>_NAME,SERVER_NAME,SERVICE,starttime, stoptime-starttime FROM DRIFT_PERF_TEST_LOG</w:t>
      </w:r>
    </w:p>
    <w:p w:rsidR="00AC7685" w:rsidRPr="00AC7685" w:rsidRDefault="00AC7685" w:rsidP="00AC7685">
      <w:pPr>
        <w:rPr>
          <w:lang w:val="en-US"/>
        </w:rPr>
      </w:pPr>
      <w:proofErr w:type="gramStart"/>
      <w:r w:rsidRPr="00AC7685">
        <w:rPr>
          <w:lang w:val="en-US"/>
        </w:rPr>
        <w:t>where</w:t>
      </w:r>
      <w:proofErr w:type="gramEnd"/>
      <w:r w:rsidRPr="00AC7685">
        <w:rPr>
          <w:lang w:val="en-US"/>
        </w:rPr>
        <w:t xml:space="preserve"> testtype = 'DB_TOT'</w:t>
      </w:r>
    </w:p>
    <w:p w:rsidR="008F72FA" w:rsidRDefault="008F72FA" w:rsidP="00AC7685">
      <w:pPr>
        <w:rPr>
          <w:lang w:val="en-US"/>
        </w:rPr>
      </w:pPr>
      <w:proofErr w:type="gramStart"/>
      <w:r w:rsidRPr="008F72FA">
        <w:rPr>
          <w:lang w:val="en-US"/>
        </w:rPr>
        <w:t>and</w:t>
      </w:r>
      <w:proofErr w:type="gramEnd"/>
      <w:r w:rsidRPr="008F72FA">
        <w:rPr>
          <w:lang w:val="en-US"/>
        </w:rPr>
        <w:t xml:space="preserve"> (EXTRACT(hour FROM starttime) &lt; 8 or EXTRACT(hour FROM starttime) &gt; 20)</w:t>
      </w:r>
    </w:p>
    <w:p w:rsidR="00321E36" w:rsidRDefault="00AC7685" w:rsidP="00AC7685">
      <w:pPr>
        <w:rPr>
          <w:lang w:val="en-US"/>
        </w:rPr>
      </w:pPr>
      <w:proofErr w:type="gramStart"/>
      <w:r w:rsidRPr="00AC7685">
        <w:rPr>
          <w:lang w:val="en-US"/>
        </w:rPr>
        <w:t>order</w:t>
      </w:r>
      <w:proofErr w:type="gramEnd"/>
      <w:r w:rsidRPr="00AC7685">
        <w:rPr>
          <w:lang w:val="en-US"/>
        </w:rPr>
        <w:t xml:space="preserve"> by starttime</w:t>
      </w:r>
      <w:r w:rsidR="004D50A2">
        <w:rPr>
          <w:lang w:val="en-US"/>
        </w:rPr>
        <w:t>;</w:t>
      </w:r>
    </w:p>
    <w:p w:rsidR="00116DC9" w:rsidRDefault="00116DC9" w:rsidP="00AC7685">
      <w:pPr>
        <w:rPr>
          <w:lang w:val="en-US"/>
        </w:rPr>
      </w:pPr>
    </w:p>
    <w:p w:rsidR="00B549E1" w:rsidRDefault="00B549E1" w:rsidP="0017065F">
      <w:pPr>
        <w:pStyle w:val="Rubrik3"/>
        <w:rPr>
          <w:lang w:val="en-US"/>
        </w:rPr>
      </w:pPr>
      <w:bookmarkStart w:id="34" w:name="_Toc348100958"/>
      <w:r>
        <w:rPr>
          <w:lang w:val="en-US"/>
        </w:rPr>
        <w:t>Analys nattligt test</w:t>
      </w:r>
      <w:bookmarkEnd w:id="34"/>
    </w:p>
    <w:p w:rsidR="00DA4483" w:rsidRPr="00DA4483" w:rsidRDefault="00DA4483" w:rsidP="00DA4483">
      <w:pPr>
        <w:rPr>
          <w:lang w:val="en-US"/>
        </w:rPr>
      </w:pPr>
      <w:r w:rsidRPr="00DA4483">
        <w:rPr>
          <w:lang w:val="en-US"/>
        </w:rPr>
        <w:t>SELECT max(LOGID), max(OBJ_COUNT),max(MEASURE),CLIENT_NAME,SERVER_NAME,SERVICE,max(starttime) testtime, avg(60 * EXTRACT(minute FROM(stoptime-starttime)) + EXTRACT(second FROM(stoptime-starttime))) FROM DRIFT_PERF_TEST_LOG</w:t>
      </w:r>
    </w:p>
    <w:p w:rsidR="00DA4483" w:rsidRPr="00DA4483" w:rsidRDefault="00DA4483" w:rsidP="00DA4483">
      <w:pPr>
        <w:rPr>
          <w:lang w:val="en-US"/>
        </w:rPr>
      </w:pPr>
      <w:proofErr w:type="gramStart"/>
      <w:r w:rsidRPr="00DA4483">
        <w:rPr>
          <w:lang w:val="en-US"/>
        </w:rPr>
        <w:t>where</w:t>
      </w:r>
      <w:proofErr w:type="gramEnd"/>
      <w:r w:rsidRPr="00DA4483">
        <w:rPr>
          <w:lang w:val="en-US"/>
        </w:rPr>
        <w:t xml:space="preserve"> testtype = 'DB_TOT'</w:t>
      </w:r>
    </w:p>
    <w:p w:rsidR="00DA4483" w:rsidRPr="00DA4483" w:rsidRDefault="00DA4483" w:rsidP="00DA4483">
      <w:pPr>
        <w:rPr>
          <w:lang w:val="en-US"/>
        </w:rPr>
      </w:pPr>
      <w:proofErr w:type="gramStart"/>
      <w:r w:rsidRPr="00DA4483">
        <w:rPr>
          <w:lang w:val="en-US"/>
        </w:rPr>
        <w:t>and</w:t>
      </w:r>
      <w:proofErr w:type="gramEnd"/>
      <w:r w:rsidRPr="00DA4483">
        <w:rPr>
          <w:lang w:val="en-US"/>
        </w:rPr>
        <w:t xml:space="preserve"> (EXTRACT(hour FROM starttime) &lt; 8 or EXTRACT(hour FROM starttime) &gt; 20)</w:t>
      </w:r>
    </w:p>
    <w:p w:rsidR="00DA4483" w:rsidRPr="00DA4483" w:rsidRDefault="00DA4483" w:rsidP="00DA4483">
      <w:pPr>
        <w:rPr>
          <w:lang w:val="en-US"/>
        </w:rPr>
      </w:pPr>
      <w:proofErr w:type="gramStart"/>
      <w:r w:rsidRPr="00DA4483">
        <w:rPr>
          <w:lang w:val="en-US"/>
        </w:rPr>
        <w:t>group</w:t>
      </w:r>
      <w:proofErr w:type="gramEnd"/>
      <w:r w:rsidRPr="00DA4483">
        <w:rPr>
          <w:lang w:val="en-US"/>
        </w:rPr>
        <w:t xml:space="preserve"> by client_name,server_name,service,EXTRACT(day FROM starttime)</w:t>
      </w:r>
    </w:p>
    <w:p w:rsidR="00DA4483" w:rsidRDefault="00DA4483" w:rsidP="00DA4483">
      <w:pPr>
        <w:rPr>
          <w:lang w:val="en-US"/>
        </w:rPr>
      </w:pPr>
      <w:proofErr w:type="gramStart"/>
      <w:r w:rsidRPr="00DA4483">
        <w:rPr>
          <w:lang w:val="en-US"/>
        </w:rPr>
        <w:t>order</w:t>
      </w:r>
      <w:proofErr w:type="gramEnd"/>
      <w:r w:rsidRPr="00DA4483">
        <w:rPr>
          <w:lang w:val="en-US"/>
        </w:rPr>
        <w:t xml:space="preserve"> by client_name,testtime;</w:t>
      </w:r>
    </w:p>
    <w:p w:rsidR="00CD3560" w:rsidRDefault="00CD3560" w:rsidP="0017065F">
      <w:pPr>
        <w:pStyle w:val="Rubrik3"/>
        <w:rPr>
          <w:lang w:val="en-US"/>
        </w:rPr>
      </w:pPr>
      <w:bookmarkStart w:id="35" w:name="_Toc348100959"/>
      <w:r>
        <w:rPr>
          <w:lang w:val="en-US"/>
        </w:rPr>
        <w:t>Analys test under dagen</w:t>
      </w:r>
      <w:bookmarkEnd w:id="35"/>
    </w:p>
    <w:p w:rsidR="00CD3560" w:rsidRPr="00CD3560" w:rsidRDefault="00CD3560" w:rsidP="00CD3560">
      <w:pPr>
        <w:rPr>
          <w:lang w:val="en-US"/>
        </w:rPr>
      </w:pPr>
      <w:r w:rsidRPr="00CD3560">
        <w:rPr>
          <w:lang w:val="en-US"/>
        </w:rPr>
        <w:t>SELECT max(LOGID), max(OBJ_COUNT),max(MEASURE),CLIENT_NAME,SERVER_NAME,SERVICE,max(starttime) testtime, avg(60 * EXTRACT(minute FROM(stoptime-starttime)) + EXTRACT(second FROM(stoptime-starttime))) FROM DRIFT_PERF_TEST_LOG</w:t>
      </w:r>
    </w:p>
    <w:p w:rsidR="00CD3560" w:rsidRPr="00CD3560" w:rsidRDefault="00CD3560" w:rsidP="00CD3560">
      <w:pPr>
        <w:rPr>
          <w:lang w:val="en-US"/>
        </w:rPr>
      </w:pPr>
      <w:proofErr w:type="gramStart"/>
      <w:r w:rsidRPr="00CD3560">
        <w:rPr>
          <w:lang w:val="en-US"/>
        </w:rPr>
        <w:t>where</w:t>
      </w:r>
      <w:proofErr w:type="gramEnd"/>
      <w:r w:rsidRPr="00CD3560">
        <w:rPr>
          <w:lang w:val="en-US"/>
        </w:rPr>
        <w:t xml:space="preserve"> testtype = 'DB_TOT'</w:t>
      </w:r>
    </w:p>
    <w:p w:rsidR="00CD3560" w:rsidRPr="00CD3560" w:rsidRDefault="00CD3560" w:rsidP="00CD3560">
      <w:pPr>
        <w:rPr>
          <w:lang w:val="en-US"/>
        </w:rPr>
      </w:pPr>
      <w:proofErr w:type="gramStart"/>
      <w:r w:rsidRPr="00CD3560">
        <w:rPr>
          <w:lang w:val="en-US"/>
        </w:rPr>
        <w:t>and</w:t>
      </w:r>
      <w:proofErr w:type="gramEnd"/>
      <w:r w:rsidRPr="00CD3560">
        <w:rPr>
          <w:lang w:val="en-US"/>
        </w:rPr>
        <w:t xml:space="preserve"> (EXTRACT(hour FROM starttime) &gt; 8 and EXTRACT(hour FROM starttime) &lt; 20)</w:t>
      </w:r>
    </w:p>
    <w:p w:rsidR="00CD3560" w:rsidRPr="00CD3560" w:rsidRDefault="00CD3560" w:rsidP="00CD3560">
      <w:pPr>
        <w:rPr>
          <w:lang w:val="en-US"/>
        </w:rPr>
      </w:pPr>
      <w:proofErr w:type="gramStart"/>
      <w:r w:rsidRPr="00CD3560">
        <w:rPr>
          <w:lang w:val="en-US"/>
        </w:rPr>
        <w:t>group</w:t>
      </w:r>
      <w:proofErr w:type="gramEnd"/>
      <w:r w:rsidRPr="00CD3560">
        <w:rPr>
          <w:lang w:val="en-US"/>
        </w:rPr>
        <w:t xml:space="preserve"> by client_name,server_name,service,EXTRACT(day FROM starttime),EXTRACT(hour FROM starttime)</w:t>
      </w:r>
    </w:p>
    <w:p w:rsidR="00CD3560" w:rsidRDefault="00CD3560" w:rsidP="00CD3560">
      <w:pPr>
        <w:rPr>
          <w:lang w:val="en-US"/>
        </w:rPr>
      </w:pPr>
      <w:proofErr w:type="gramStart"/>
      <w:r w:rsidRPr="00CD3560">
        <w:rPr>
          <w:lang w:val="en-US"/>
        </w:rPr>
        <w:t>order</w:t>
      </w:r>
      <w:proofErr w:type="gramEnd"/>
      <w:r w:rsidRPr="00CD3560">
        <w:rPr>
          <w:lang w:val="en-US"/>
        </w:rPr>
        <w:t xml:space="preserve"> by client_name,server_name,service,testtime;</w:t>
      </w:r>
    </w:p>
    <w:p w:rsidR="001312A0" w:rsidRDefault="001312A0" w:rsidP="00E203E8">
      <w:pPr>
        <w:pStyle w:val="Rubrik2"/>
      </w:pPr>
      <w:bookmarkStart w:id="36" w:name="_Toc348100960"/>
      <w:r>
        <w:t>Kör automatiskt db test</w:t>
      </w:r>
      <w:bookmarkEnd w:id="36"/>
    </w:p>
    <w:p w:rsidR="000D4139" w:rsidRPr="00AC7685" w:rsidRDefault="000D4139" w:rsidP="001312A0">
      <w:pPr>
        <w:rPr>
          <w:lang w:val="en-US"/>
        </w:rPr>
      </w:pPr>
    </w:p>
    <w:p w:rsidR="0027733A" w:rsidRPr="0027733A" w:rsidRDefault="0027733A" w:rsidP="0027733A">
      <w:pPr>
        <w:rPr>
          <w:lang w:val="en-US"/>
        </w:rPr>
      </w:pPr>
      <w:proofErr w:type="gramStart"/>
      <w:r w:rsidRPr="0027733A">
        <w:rPr>
          <w:lang w:val="en-US"/>
        </w:rPr>
        <w:t>create</w:t>
      </w:r>
      <w:proofErr w:type="gramEnd"/>
      <w:r w:rsidRPr="0027733A">
        <w:rPr>
          <w:lang w:val="en-US"/>
        </w:rPr>
        <w:t xml:space="preserve"> or replace </w:t>
      </w:r>
    </w:p>
    <w:p w:rsidR="0027733A" w:rsidRPr="0027733A" w:rsidRDefault="0027733A" w:rsidP="0027733A">
      <w:pPr>
        <w:rPr>
          <w:lang w:val="en-US"/>
        </w:rPr>
      </w:pPr>
      <w:r w:rsidRPr="0027733A">
        <w:rPr>
          <w:lang w:val="en-US"/>
        </w:rPr>
        <w:t>PROCEDURE drift_perftest AS</w:t>
      </w:r>
    </w:p>
    <w:p w:rsidR="0027733A" w:rsidRDefault="0027733A" w:rsidP="0027733A">
      <w:pPr>
        <w:rPr>
          <w:lang w:val="en-US"/>
        </w:rPr>
      </w:pPr>
      <w:r w:rsidRPr="0027733A">
        <w:rPr>
          <w:lang w:val="en-US"/>
        </w:rPr>
        <w:t xml:space="preserve">--DECLARE 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  <w:t xml:space="preserve">CURSOR c1 IS 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>SELECT BOXID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 xml:space="preserve">FROM DRIFT_PERF_TEST_EXTENTS </w:t>
      </w:r>
    </w:p>
    <w:p w:rsidR="00355AA3" w:rsidRPr="00355AA3" w:rsidRDefault="00186A8D" w:rsidP="00355AA3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rownum &lt; 3</w:t>
      </w:r>
      <w:r w:rsidR="00355AA3" w:rsidRPr="00355AA3">
        <w:rPr>
          <w:lang w:val="en-US"/>
        </w:rPr>
        <w:t>00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--and boxid &lt; 10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ORDER BY BOXID;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</w:t>
      </w:r>
      <w:proofErr w:type="gramStart"/>
      <w:r w:rsidRPr="00355AA3">
        <w:rPr>
          <w:lang w:val="en-US"/>
        </w:rPr>
        <w:t>l_count</w:t>
      </w:r>
      <w:proofErr w:type="gramEnd"/>
      <w:r w:rsidRPr="00355AA3">
        <w:rPr>
          <w:lang w:val="en-US"/>
        </w:rPr>
        <w:t xml:space="preserve"> NUMBER;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</w:t>
      </w:r>
      <w:proofErr w:type="gramStart"/>
      <w:r w:rsidRPr="00355AA3">
        <w:rPr>
          <w:lang w:val="en-US"/>
        </w:rPr>
        <w:t>l_logid</w:t>
      </w:r>
      <w:proofErr w:type="gramEnd"/>
      <w:r w:rsidRPr="00355AA3">
        <w:rPr>
          <w:lang w:val="en-US"/>
        </w:rPr>
        <w:t xml:space="preserve"> NUMBER;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</w:t>
      </w:r>
      <w:proofErr w:type="gramStart"/>
      <w:r w:rsidRPr="00355AA3">
        <w:rPr>
          <w:lang w:val="en-US"/>
        </w:rPr>
        <w:t>l_last_count</w:t>
      </w:r>
      <w:proofErr w:type="gramEnd"/>
      <w:r w:rsidRPr="00355AA3">
        <w:rPr>
          <w:lang w:val="en-US"/>
        </w:rPr>
        <w:t xml:space="preserve"> NUMBER(20,10);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</w:t>
      </w:r>
      <w:proofErr w:type="gramStart"/>
      <w:r w:rsidRPr="00355AA3">
        <w:rPr>
          <w:lang w:val="en-US"/>
        </w:rPr>
        <w:t>l_number</w:t>
      </w:r>
      <w:proofErr w:type="gramEnd"/>
      <w:r w:rsidRPr="00355AA3">
        <w:rPr>
          <w:lang w:val="en-US"/>
        </w:rPr>
        <w:t xml:space="preserve"> NUMBER;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</w:t>
      </w:r>
      <w:proofErr w:type="gramStart"/>
      <w:r w:rsidRPr="00355AA3">
        <w:rPr>
          <w:lang w:val="en-US"/>
        </w:rPr>
        <w:t>l_length</w:t>
      </w:r>
      <w:proofErr w:type="gramEnd"/>
      <w:r w:rsidRPr="00355AA3">
        <w:rPr>
          <w:lang w:val="en-US"/>
        </w:rPr>
        <w:t xml:space="preserve"> NUMBER(20,10);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</w:t>
      </w:r>
      <w:proofErr w:type="gramStart"/>
      <w:r w:rsidRPr="00355AA3">
        <w:rPr>
          <w:lang w:val="en-US"/>
        </w:rPr>
        <w:t>l_sum_number</w:t>
      </w:r>
      <w:proofErr w:type="gramEnd"/>
      <w:r w:rsidRPr="00355AA3">
        <w:rPr>
          <w:lang w:val="en-US"/>
        </w:rPr>
        <w:t xml:space="preserve"> NUMBER;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</w:t>
      </w:r>
      <w:proofErr w:type="gramStart"/>
      <w:r w:rsidRPr="00355AA3">
        <w:rPr>
          <w:lang w:val="en-US"/>
        </w:rPr>
        <w:t>l_sum_length</w:t>
      </w:r>
      <w:proofErr w:type="gramEnd"/>
      <w:r w:rsidRPr="00355AA3">
        <w:rPr>
          <w:lang w:val="en-US"/>
        </w:rPr>
        <w:t xml:space="preserve"> NUMBER(20,10);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</w:t>
      </w:r>
      <w:proofErr w:type="gramStart"/>
      <w:r w:rsidRPr="00355AA3">
        <w:rPr>
          <w:lang w:val="en-US"/>
        </w:rPr>
        <w:t>l_starttime</w:t>
      </w:r>
      <w:proofErr w:type="gramEnd"/>
      <w:r w:rsidRPr="00355AA3">
        <w:rPr>
          <w:lang w:val="en-US"/>
        </w:rPr>
        <w:t xml:space="preserve"> date;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</w:t>
      </w:r>
      <w:proofErr w:type="gramStart"/>
      <w:r w:rsidRPr="00355AA3">
        <w:rPr>
          <w:lang w:val="en-US"/>
        </w:rPr>
        <w:t>l_stoptime</w:t>
      </w:r>
      <w:proofErr w:type="gramEnd"/>
      <w:r w:rsidRPr="00355AA3">
        <w:rPr>
          <w:lang w:val="en-US"/>
        </w:rPr>
        <w:t xml:space="preserve"> date;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BEGIN 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lastRenderedPageBreak/>
        <w:t>--dbms_output.put_</w:t>
      </w:r>
      <w:proofErr w:type="gramStart"/>
      <w:r w:rsidRPr="00355AA3">
        <w:rPr>
          <w:lang w:val="en-US"/>
        </w:rPr>
        <w:t>line(</w:t>
      </w:r>
      <w:proofErr w:type="gramEnd"/>
      <w:r w:rsidRPr="00355AA3">
        <w:rPr>
          <w:lang w:val="en-US"/>
        </w:rPr>
        <w:t>’Antal');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  <w:t>l_</w:t>
      </w:r>
      <w:proofErr w:type="gramStart"/>
      <w:r w:rsidRPr="00355AA3">
        <w:rPr>
          <w:lang w:val="en-US"/>
        </w:rPr>
        <w:t>count :</w:t>
      </w:r>
      <w:proofErr w:type="gramEnd"/>
      <w:r w:rsidRPr="00355AA3">
        <w:rPr>
          <w:lang w:val="en-US"/>
        </w:rPr>
        <w:t>= 0;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l_last_</w:t>
      </w:r>
      <w:proofErr w:type="gramStart"/>
      <w:r w:rsidRPr="00355AA3">
        <w:rPr>
          <w:lang w:val="en-US"/>
        </w:rPr>
        <w:t>count :</w:t>
      </w:r>
      <w:proofErr w:type="gramEnd"/>
      <w:r w:rsidRPr="00355AA3">
        <w:rPr>
          <w:lang w:val="en-US"/>
        </w:rPr>
        <w:t>= 0;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l_</w:t>
      </w:r>
      <w:proofErr w:type="gramStart"/>
      <w:r w:rsidRPr="00355AA3">
        <w:rPr>
          <w:lang w:val="en-US"/>
        </w:rPr>
        <w:t>number :</w:t>
      </w:r>
      <w:proofErr w:type="gramEnd"/>
      <w:r w:rsidRPr="00355AA3">
        <w:rPr>
          <w:lang w:val="en-US"/>
        </w:rPr>
        <w:t>= 0;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l_</w:t>
      </w:r>
      <w:proofErr w:type="gramStart"/>
      <w:r w:rsidRPr="00355AA3">
        <w:rPr>
          <w:lang w:val="en-US"/>
        </w:rPr>
        <w:t>length :</w:t>
      </w:r>
      <w:proofErr w:type="gramEnd"/>
      <w:r w:rsidRPr="00355AA3">
        <w:rPr>
          <w:lang w:val="en-US"/>
        </w:rPr>
        <w:t>= 0;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l_sum_</w:t>
      </w:r>
      <w:proofErr w:type="gramStart"/>
      <w:r w:rsidRPr="00355AA3">
        <w:rPr>
          <w:lang w:val="en-US"/>
        </w:rPr>
        <w:t>number :</w:t>
      </w:r>
      <w:proofErr w:type="gramEnd"/>
      <w:r w:rsidRPr="00355AA3">
        <w:rPr>
          <w:lang w:val="en-US"/>
        </w:rPr>
        <w:t>= 0;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l_sum_</w:t>
      </w:r>
      <w:proofErr w:type="gramStart"/>
      <w:r w:rsidRPr="00355AA3">
        <w:rPr>
          <w:lang w:val="en-US"/>
        </w:rPr>
        <w:t>length :</w:t>
      </w:r>
      <w:proofErr w:type="gramEnd"/>
      <w:r w:rsidRPr="00355AA3">
        <w:rPr>
          <w:lang w:val="en-US"/>
        </w:rPr>
        <w:t>= 0;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l_</w:t>
      </w:r>
      <w:proofErr w:type="gramStart"/>
      <w:r w:rsidRPr="00355AA3">
        <w:rPr>
          <w:lang w:val="en-US"/>
        </w:rPr>
        <w:t>starttime :</w:t>
      </w:r>
      <w:proofErr w:type="gramEnd"/>
      <w:r w:rsidRPr="00355AA3">
        <w:rPr>
          <w:lang w:val="en-US"/>
        </w:rPr>
        <w:t>= SYSTIMESTAMP;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FOR c1_rec IN c1 LOOP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>--if (c1_</w:t>
      </w:r>
      <w:proofErr w:type="gramStart"/>
      <w:r w:rsidRPr="00355AA3">
        <w:rPr>
          <w:lang w:val="en-US"/>
        </w:rPr>
        <w:t>rec.x !</w:t>
      </w:r>
      <w:proofErr w:type="gramEnd"/>
      <w:r w:rsidRPr="00355AA3">
        <w:rPr>
          <w:lang w:val="en-US"/>
        </w:rPr>
        <w:t>= null)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>--dbms_output.put_</w:t>
      </w:r>
      <w:proofErr w:type="gramStart"/>
      <w:r w:rsidRPr="00355AA3">
        <w:rPr>
          <w:lang w:val="en-US"/>
        </w:rPr>
        <w:t>line(</w:t>
      </w:r>
      <w:proofErr w:type="gramEnd"/>
      <w:r w:rsidRPr="00355AA3">
        <w:rPr>
          <w:lang w:val="en-US"/>
        </w:rPr>
        <w:t>'Rad:');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SELECT DRIFT_PERF_TEST_LOG_SEQ.NEXTVAL INTO l_logid FROM DUAL;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>INSERT INTO DRIFT_PERF_TEST_LOG(LOGID,TESTID,TESTTYPE,TEST_DESCRIPTION,CLIENT_NAME,SERVER_NAME,SERVICE,STARTTIME) VALUES(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 xml:space="preserve">   l_logid,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 xml:space="preserve">   c1_rec.BOXID,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 xml:space="preserve">   'DB',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</w:r>
      <w:r w:rsidRPr="00355AA3">
        <w:rPr>
          <w:lang w:val="en-US"/>
        </w:rPr>
        <w:tab/>
        <w:t>'SDO_INSIDE BBOX',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'PerPC',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'sbkdb01',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'GIS',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</w:r>
      <w:r w:rsidRPr="00355AA3">
        <w:rPr>
          <w:lang w:val="en-US"/>
        </w:rPr>
        <w:tab/>
        <w:t>SYSTIMESTAMP);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>COMMIT; --To avoid spatial index (rtree) error on too many SDO_GEOMETRY objects before commit.</w:t>
      </w:r>
    </w:p>
    <w:p w:rsidR="00355AA3" w:rsidRPr="00355AA3" w:rsidRDefault="00355AA3" w:rsidP="00355AA3">
      <w:pPr>
        <w:rPr>
          <w:lang w:val="en-US"/>
        </w:rPr>
      </w:pP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</w:r>
      <w:proofErr w:type="gramStart"/>
      <w:r w:rsidRPr="00355AA3">
        <w:rPr>
          <w:lang w:val="en-US"/>
        </w:rPr>
        <w:t>select</w:t>
      </w:r>
      <w:proofErr w:type="gramEnd"/>
      <w:r w:rsidRPr="00355AA3">
        <w:rPr>
          <w:lang w:val="en-US"/>
        </w:rPr>
        <w:t xml:space="preserve"> COUNT(F.SPID), ROUND(SUM(SDO_GEOM.SDO_LENGTH(GEOPOS, 0.005))), round(SUM(SDO_GEOM.SDO_AREA(GEOPOS, 0.005)))  into l_number, l_length, l_last_count</w:t>
      </w:r>
    </w:p>
    <w:p w:rsidR="00355AA3" w:rsidRPr="00355AA3" w:rsidRDefault="00355AA3" w:rsidP="00355AA3">
      <w:r w:rsidRPr="00355AA3">
        <w:rPr>
          <w:lang w:val="en-US"/>
        </w:rPr>
        <w:tab/>
      </w:r>
      <w:r w:rsidRPr="00355AA3">
        <w:rPr>
          <w:lang w:val="en-US"/>
        </w:rPr>
        <w:tab/>
      </w:r>
      <w:r w:rsidRPr="00355AA3">
        <w:t>from FASTIGHETSOMRÅDE F, DRIFT_PERF_TEST_EXTENTS D</w:t>
      </w:r>
    </w:p>
    <w:p w:rsidR="00355AA3" w:rsidRPr="00355AA3" w:rsidRDefault="00355AA3" w:rsidP="00355AA3">
      <w:r w:rsidRPr="00355AA3">
        <w:tab/>
      </w:r>
      <w:r w:rsidRPr="00355AA3">
        <w:tab/>
      </w:r>
      <w:proofErr w:type="gramStart"/>
      <w:r w:rsidRPr="00355AA3">
        <w:t>where SDO_INSIDE(F.GEOPOS,sdo_geometry('POLYGON (('||xmin||' '||ymin||','||xmax||' '||ymin||','||xmax||' '||ymax||','||xmin||' '||ymax||','||xmin||' '||ymin||'))',3011)) = 'TRUE'</w:t>
      </w:r>
      <w:proofErr w:type="gramEnd"/>
    </w:p>
    <w:p w:rsidR="00355AA3" w:rsidRPr="00355AA3" w:rsidRDefault="00355AA3" w:rsidP="00355AA3">
      <w:pPr>
        <w:rPr>
          <w:lang w:val="en-US"/>
        </w:rPr>
      </w:pPr>
      <w:r w:rsidRPr="00355AA3">
        <w:tab/>
      </w:r>
      <w:r w:rsidRPr="00355AA3">
        <w:tab/>
      </w:r>
      <w:proofErr w:type="gramStart"/>
      <w:r w:rsidRPr="00355AA3">
        <w:rPr>
          <w:lang w:val="en-US"/>
        </w:rPr>
        <w:t>and</w:t>
      </w:r>
      <w:proofErr w:type="gramEnd"/>
      <w:r w:rsidRPr="00355AA3">
        <w:rPr>
          <w:lang w:val="en-US"/>
        </w:rPr>
        <w:t xml:space="preserve"> D.BOXID = c1_rec.BOXID;</w:t>
      </w:r>
    </w:p>
    <w:p w:rsidR="00355AA3" w:rsidRPr="00355AA3" w:rsidRDefault="00355AA3" w:rsidP="00355AA3">
      <w:pPr>
        <w:rPr>
          <w:lang w:val="en-US"/>
        </w:rPr>
      </w:pP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 xml:space="preserve">UPDATE DRIFT_PERF_TEST_LOG SET 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STOPTIME = SYSTIMESTAMP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WHERE LOGID = l_logid;</w:t>
      </w:r>
    </w:p>
    <w:p w:rsidR="00355AA3" w:rsidRPr="00355AA3" w:rsidRDefault="00355AA3" w:rsidP="00355AA3">
      <w:pPr>
        <w:rPr>
          <w:lang w:val="en-US"/>
        </w:rPr>
      </w:pP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 xml:space="preserve">UPDATE DRIFT_PERF_TEST_LOG SET 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OBJ_COUNT = l_number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WHERE LOGID = l_logid;</w:t>
      </w:r>
    </w:p>
    <w:p w:rsidR="00355AA3" w:rsidRPr="00355AA3" w:rsidRDefault="00355AA3" w:rsidP="00355AA3">
      <w:pPr>
        <w:rPr>
          <w:lang w:val="en-US"/>
        </w:rPr>
      </w:pP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 xml:space="preserve">UPDATE DRIFT_PERF_TEST_LOG SET 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MEASURE = l_length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WHERE LOGID = l_logid;</w:t>
      </w:r>
    </w:p>
    <w:p w:rsidR="00355AA3" w:rsidRPr="00355AA3" w:rsidRDefault="00355AA3" w:rsidP="00355AA3">
      <w:pPr>
        <w:rPr>
          <w:lang w:val="en-US"/>
        </w:rPr>
      </w:pP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>COMMIT; --To avoid spatial index (rtree) error on too many SDO_GEOMETRY objects before commit.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l_sum_</w:t>
      </w:r>
      <w:proofErr w:type="gramStart"/>
      <w:r w:rsidRPr="00355AA3">
        <w:rPr>
          <w:lang w:val="en-US"/>
        </w:rPr>
        <w:t>number :</w:t>
      </w:r>
      <w:proofErr w:type="gramEnd"/>
      <w:r w:rsidRPr="00355AA3">
        <w:rPr>
          <w:lang w:val="en-US"/>
        </w:rPr>
        <w:t>= l_sum_number + l_number;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 l_sum_</w:t>
      </w:r>
      <w:proofErr w:type="gramStart"/>
      <w:r w:rsidRPr="00355AA3">
        <w:rPr>
          <w:lang w:val="en-US"/>
        </w:rPr>
        <w:t>length :</w:t>
      </w:r>
      <w:proofErr w:type="gramEnd"/>
      <w:r w:rsidRPr="00355AA3">
        <w:rPr>
          <w:lang w:val="en-US"/>
        </w:rPr>
        <w:t>= l_sum_length + l_length;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>l_</w:t>
      </w:r>
      <w:proofErr w:type="gramStart"/>
      <w:r w:rsidRPr="00355AA3">
        <w:rPr>
          <w:lang w:val="en-US"/>
        </w:rPr>
        <w:t>count :</w:t>
      </w:r>
      <w:proofErr w:type="gramEnd"/>
      <w:r w:rsidRPr="00355AA3">
        <w:rPr>
          <w:lang w:val="en-US"/>
        </w:rPr>
        <w:t>= l_count + 1;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  <w:t>END LOOP;</w:t>
      </w:r>
    </w:p>
    <w:p w:rsidR="00355AA3" w:rsidRPr="00355AA3" w:rsidRDefault="00355AA3" w:rsidP="00355AA3">
      <w:pPr>
        <w:rPr>
          <w:lang w:val="en-US"/>
        </w:rPr>
      </w:pP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>INSERT INTO DRIFT_PERF_TEST_LOG(LOGID,TESTID,TESTTYPE,TEST_DESCRIPTION,OBJ_COUNT,MEASURE,CLIENT_NAME,SERVER_NAME,SERVICE,STARTTIME,STOPTIME) VALUES(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 xml:space="preserve">   DRIFT_PERF_TEST_LOG_SEQ.NEXTVAL,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 xml:space="preserve">   l_count,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 xml:space="preserve">   'DB_TOT',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</w:r>
      <w:r w:rsidRPr="00355AA3">
        <w:rPr>
          <w:lang w:val="en-US"/>
        </w:rPr>
        <w:tab/>
        <w:t>'SDO_INSIDE BBOX',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l_sum_number,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l_sum_length,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'PerPC',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lastRenderedPageBreak/>
        <w:t xml:space="preserve">      'sbkdb01',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'GIS',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 xml:space="preserve">      l_starttime,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</w:r>
      <w:r w:rsidRPr="00355AA3">
        <w:rPr>
          <w:lang w:val="en-US"/>
        </w:rPr>
        <w:tab/>
        <w:t>SYSTIMESTAMP);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>COMMIT; --To avoid spatial index (rtree) error on too many SDO_GEOMETRY objects before commit.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  <w:t>DBMS_OUTPUT.PUT_</w:t>
      </w:r>
      <w:proofErr w:type="gramStart"/>
      <w:r w:rsidRPr="00355AA3">
        <w:rPr>
          <w:lang w:val="en-US"/>
        </w:rPr>
        <w:t>LINE(</w:t>
      </w:r>
      <w:proofErr w:type="gramEnd"/>
      <w:r w:rsidRPr="00355AA3">
        <w:rPr>
          <w:lang w:val="en-US"/>
        </w:rPr>
        <w:t>'Totalt antal:'||l_count);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>EXCEPTION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  <w:t xml:space="preserve">WHEN OTHERS THEN </w:t>
      </w:r>
    </w:p>
    <w:p w:rsidR="00355AA3" w:rsidRPr="00355AA3" w:rsidRDefault="00355AA3" w:rsidP="00355AA3">
      <w:pPr>
        <w:rPr>
          <w:lang w:val="en-US"/>
        </w:rPr>
      </w:pPr>
      <w:r w:rsidRPr="00355AA3">
        <w:rPr>
          <w:lang w:val="en-US"/>
        </w:rPr>
        <w:tab/>
      </w:r>
      <w:r w:rsidRPr="00355AA3">
        <w:rPr>
          <w:lang w:val="en-US"/>
        </w:rPr>
        <w:tab/>
        <w:t>DBMS_OUTPUT.PUT_</w:t>
      </w:r>
      <w:proofErr w:type="gramStart"/>
      <w:r w:rsidRPr="00355AA3">
        <w:rPr>
          <w:lang w:val="en-US"/>
        </w:rPr>
        <w:t>LINE(</w:t>
      </w:r>
      <w:proofErr w:type="gramEnd"/>
      <w:r w:rsidRPr="00355AA3">
        <w:rPr>
          <w:lang w:val="en-US"/>
        </w:rPr>
        <w:t>'Exception! '||SQLERRM);</w:t>
      </w:r>
    </w:p>
    <w:p w:rsidR="005C6839" w:rsidRDefault="00355AA3" w:rsidP="00355AA3">
      <w:r w:rsidRPr="00355AA3">
        <w:rPr>
          <w:lang w:val="en-US"/>
        </w:rPr>
        <w:t>END;</w:t>
      </w:r>
    </w:p>
    <w:p w:rsidR="00FE5D9E" w:rsidRDefault="00FE5D9E" w:rsidP="001312A0"/>
    <w:p w:rsidR="00FE5D9E" w:rsidRDefault="00FE5D9E" w:rsidP="001312A0"/>
    <w:p w:rsidR="00FE5D9E" w:rsidRDefault="00FE5D9E" w:rsidP="001312A0"/>
    <w:p w:rsidR="000D4139" w:rsidRPr="001312A0" w:rsidRDefault="000D4139" w:rsidP="000D4139"/>
    <w:p w:rsidR="003E207C" w:rsidRDefault="003E207C" w:rsidP="00E203E8">
      <w:pPr>
        <w:pStyle w:val="Rubrik2"/>
      </w:pPr>
      <w:bookmarkStart w:id="37" w:name="_Toc348100961"/>
      <w:r>
        <w:t>Testa mapserv.exe</w:t>
      </w:r>
      <w:bookmarkEnd w:id="37"/>
    </w:p>
    <w:p w:rsidR="003E207C" w:rsidRPr="003E207C" w:rsidRDefault="003E207C" w:rsidP="003E207C"/>
    <w:p w:rsidR="003E207C" w:rsidRPr="003E207C" w:rsidRDefault="003E207C" w:rsidP="003E207C">
      <w:r>
        <w:rPr>
          <w:rFonts w:ascii="Arial" w:hAnsi="Arial" w:cs="Arial"/>
          <w:color w:val="000000"/>
        </w:rPr>
        <w:t>http://lydon.ch/content/wms-server-mapserver</w:t>
      </w:r>
      <w:r>
        <w:rPr>
          <w:rFonts w:ascii="Arial" w:hAnsi="Arial" w:cs="Arial"/>
          <w:color w:val="000000"/>
        </w:rPr>
        <w:br/>
        <w:t>http://gis.stackexchange.com/questions/45312/mapserver-openlayers-is-there-a-limit-of-16-zoom-levels</w:t>
      </w:r>
    </w:p>
    <w:p w:rsidR="00A41655" w:rsidRDefault="00A41655" w:rsidP="00E203E8">
      <w:pPr>
        <w:pStyle w:val="Rubrik2"/>
      </w:pPr>
      <w:bookmarkStart w:id="38" w:name="_Toc348100962"/>
      <w:r>
        <w:t>Skapa och kör automatiska test</w:t>
      </w:r>
      <w:bookmarkEnd w:id="38"/>
    </w:p>
    <w:p w:rsidR="006351D9" w:rsidRPr="006351D9" w:rsidRDefault="006351D9" w:rsidP="006351D9">
      <w:r>
        <w:t>Genomförande: Se bilaga JMeter Instruktion</w:t>
      </w:r>
    </w:p>
    <w:p w:rsidR="00D3038D" w:rsidRDefault="00D3038D" w:rsidP="00E203E8">
      <w:pPr>
        <w:pStyle w:val="Rubrik3"/>
      </w:pPr>
      <w:bookmarkStart w:id="39" w:name="_Toc348100963"/>
      <w:r>
        <w:t>Schemalägg automatiska test</w:t>
      </w:r>
      <w:bookmarkEnd w:id="39"/>
    </w:p>
    <w:p w:rsidR="00D3038D" w:rsidRDefault="00D3038D" w:rsidP="00D3038D">
      <w:r>
        <w:t>Schemalägg automatiska test:</w:t>
      </w:r>
    </w:p>
    <w:p w:rsidR="00D3038D" w:rsidRDefault="00D3038D" w:rsidP="005F4744">
      <w:pPr>
        <w:pStyle w:val="Liststycke"/>
        <w:numPr>
          <w:ilvl w:val="0"/>
          <w:numId w:val="50"/>
        </w:numPr>
      </w:pPr>
      <w:r>
        <w:t xml:space="preserve">Kopiera alla mappar under: </w:t>
      </w:r>
      <w:r w:rsidR="00DC47D0" w:rsidRPr="00DC47D0">
        <w:t xml:space="preserve">N:\Dokumentation\Drifthandbok </w:t>
      </w:r>
      <w:proofErr w:type="gramStart"/>
      <w:r w:rsidR="00DC47D0" w:rsidRPr="00DC47D0">
        <w:t>Givas</w:t>
      </w:r>
      <w:proofErr w:type="gramEnd"/>
      <w:r w:rsidR="00DC47D0" w:rsidRPr="00DC47D0">
        <w:t>\Övriga rutiner</w:t>
      </w:r>
      <w:r w:rsidR="00DC47D0">
        <w:t>\</w:t>
      </w:r>
      <w:r w:rsidRPr="00D3038D">
        <w:t>Prestandatester\arbetsmaterial</w:t>
      </w:r>
      <w:r>
        <w:t xml:space="preserve"> till servermapp: </w:t>
      </w:r>
      <w:r w:rsidRPr="00D3038D">
        <w:t>C:\program\loadtest</w:t>
      </w:r>
      <w:r>
        <w:t>.</w:t>
      </w:r>
    </w:p>
    <w:p w:rsidR="00D3038D" w:rsidRDefault="00D3038D" w:rsidP="005F4744">
      <w:pPr>
        <w:pStyle w:val="Liststycke"/>
        <w:numPr>
          <w:ilvl w:val="0"/>
          <w:numId w:val="50"/>
        </w:numPr>
      </w:pPr>
      <w:r>
        <w:t xml:space="preserve">Installera JRE, t.ex. </w:t>
      </w:r>
      <w:r w:rsidRPr="00D3038D">
        <w:t>jre-6u20-windows-i586-iftw-rv.exe</w:t>
      </w:r>
    </w:p>
    <w:p w:rsidR="005F4744" w:rsidRDefault="005F4744" w:rsidP="005F4744">
      <w:pPr>
        <w:pStyle w:val="Liststycke"/>
        <w:numPr>
          <w:ilvl w:val="0"/>
          <w:numId w:val="50"/>
        </w:numPr>
      </w:pPr>
      <w:r>
        <w:t xml:space="preserve">Flytta batchfiler från mappen </w:t>
      </w:r>
      <w:r w:rsidR="00755004" w:rsidRPr="00755004">
        <w:t xml:space="preserve">N:\Dokumentation\Drifthandbok </w:t>
      </w:r>
      <w:proofErr w:type="gramStart"/>
      <w:r w:rsidR="00755004" w:rsidRPr="00755004">
        <w:t>Givas</w:t>
      </w:r>
      <w:proofErr w:type="gramEnd"/>
      <w:r w:rsidR="00755004" w:rsidRPr="00755004">
        <w:t>\Övriga rutiner\Geosecma webb\driftovervakning\lasttest\run</w:t>
      </w:r>
      <w:r>
        <w:t xml:space="preserve"> till </w:t>
      </w:r>
      <w:r w:rsidRPr="00D3038D">
        <w:t>C:\program\loadtest</w:t>
      </w:r>
    </w:p>
    <w:p w:rsidR="005F4744" w:rsidRDefault="00202ADB" w:rsidP="005F4744">
      <w:pPr>
        <w:pStyle w:val="Liststycke"/>
        <w:numPr>
          <w:ilvl w:val="0"/>
          <w:numId w:val="50"/>
        </w:numPr>
      </w:pPr>
      <w:r>
        <w:t>Schemalägg i scheduled tasks</w:t>
      </w:r>
    </w:p>
    <w:p w:rsidR="00202ADB" w:rsidRDefault="00202ADB" w:rsidP="00202ADB">
      <w:pPr>
        <w:pStyle w:val="Liststycke"/>
        <w:numPr>
          <w:ilvl w:val="1"/>
          <w:numId w:val="50"/>
        </w:numPr>
      </w:pPr>
      <w:proofErr w:type="gramStart"/>
      <w:r>
        <w:t xml:space="preserve">Kör  </w:t>
      </w:r>
      <w:r w:rsidRPr="00202ADB">
        <w:t>N</w:t>
      </w:r>
      <w:proofErr w:type="gramEnd"/>
      <w:r w:rsidRPr="00202ADB">
        <w:t>:\Dokumentation\Drifthandbok Givas\Övriga rutiner\Geosecma webb\driftovervakning\lasttest\schedule</w:t>
      </w:r>
      <w:r>
        <w:t>\</w:t>
      </w:r>
      <w:r w:rsidRPr="00202ADB">
        <w:t>load_test_cre_scheduled_tasks.bat</w:t>
      </w:r>
    </w:p>
    <w:p w:rsidR="006A64B6" w:rsidRDefault="006A64B6" w:rsidP="006A64B6">
      <w:r>
        <w:t xml:space="preserve">Exempel på </w:t>
      </w:r>
      <w:r w:rsidR="007B7CB8">
        <w:t xml:space="preserve">skript för </w:t>
      </w:r>
      <w:r>
        <w:t>schemaläggning</w:t>
      </w:r>
      <w:r w:rsidR="00107590">
        <w:t>:</w:t>
      </w:r>
    </w:p>
    <w:p w:rsidR="00FF654A" w:rsidRPr="007A55D3" w:rsidRDefault="00FF654A" w:rsidP="00D66A9E">
      <w:pPr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Fonts w:ascii="Courier New" w:hAnsi="Courier New" w:cs="Courier New"/>
          <w:sz w:val="16"/>
          <w:szCs w:val="16"/>
          <w:lang w:val="en-US"/>
        </w:rPr>
        <w:t>runloadtestparam.bat:</w:t>
      </w:r>
    </w:p>
    <w:p w:rsidR="00FF654A" w:rsidRPr="007A55D3" w:rsidRDefault="00FF654A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Fonts w:ascii="Courier New" w:hAnsi="Courier New" w:cs="Courier New"/>
          <w:sz w:val="16"/>
          <w:szCs w:val="16"/>
          <w:lang w:val="en-US"/>
        </w:rPr>
        <w:t>:: Log file name based on date and time.</w:t>
      </w:r>
    </w:p>
    <w:p w:rsidR="00FF654A" w:rsidRPr="007A55D3" w:rsidRDefault="00FF654A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A55D3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start runloadtest</w:t>
      </w:r>
    </w:p>
    <w:p w:rsidR="00FF654A" w:rsidRPr="007A55D3" w:rsidRDefault="00FF654A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A55D3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cur_hh=%time:~0,2%</w:t>
      </w:r>
    </w:p>
    <w:p w:rsidR="00FF654A" w:rsidRPr="007A55D3" w:rsidRDefault="00FF654A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A55D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%cur_hh% lss 10 (set cur_hh=0%time:~1,1%)</w:t>
      </w:r>
    </w:p>
    <w:p w:rsidR="00FF654A" w:rsidRPr="007A55D3" w:rsidRDefault="00FF654A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Fonts w:ascii="Courier New" w:hAnsi="Courier New" w:cs="Courier New"/>
          <w:sz w:val="16"/>
          <w:szCs w:val="16"/>
          <w:lang w:val="en-US"/>
        </w:rPr>
        <w:t>set filea=%date:~0,4%%date:~5,2%%date:~8,2%_%cur_hh%%time:~3,2%%time:~6,2%.res.txt</w:t>
      </w:r>
    </w:p>
    <w:p w:rsidR="00FF654A" w:rsidRPr="007A55D3" w:rsidRDefault="00FF654A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:rsidR="00FF654A" w:rsidRPr="007A55D3" w:rsidRDefault="00FF654A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A55D3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start runloadtest 1</w:t>
      </w:r>
    </w:p>
    <w:p w:rsidR="001878A6" w:rsidRPr="007A55D3" w:rsidRDefault="001878A6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Fonts w:ascii="Courier New" w:hAnsi="Courier New" w:cs="Courier New"/>
          <w:sz w:val="16"/>
          <w:szCs w:val="16"/>
          <w:lang w:val="en-US"/>
        </w:rPr>
        <w:t>runloadtestjmeterparam.bat %1 %2 %3 %4 &gt; C:\arcgisdata\Log\loadtest\%2_%filea%</w:t>
      </w:r>
    </w:p>
    <w:p w:rsidR="00FF654A" w:rsidRPr="007A55D3" w:rsidRDefault="00FF654A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A55D3">
        <w:rPr>
          <w:rFonts w:ascii="Courier New" w:hAnsi="Courier New" w:cs="Courier New"/>
          <w:sz w:val="16"/>
          <w:szCs w:val="16"/>
          <w:lang w:val="en-US"/>
        </w:rPr>
        <w:t>echo</w:t>
      </w:r>
      <w:proofErr w:type="gramEnd"/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end runloadtest 1</w:t>
      </w:r>
    </w:p>
    <w:p w:rsidR="00184F55" w:rsidRPr="007A55D3" w:rsidRDefault="00184F55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:rsidR="00113CF0" w:rsidRPr="007A55D3" w:rsidRDefault="00113CF0" w:rsidP="00D66A9E">
      <w:pPr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Fonts w:ascii="Courier New" w:hAnsi="Courier New" w:cs="Courier New"/>
          <w:sz w:val="16"/>
          <w:szCs w:val="16"/>
          <w:lang w:val="en-US"/>
        </w:rPr>
        <w:t>runloadtestjmeterparam.bat:</w:t>
      </w:r>
    </w:p>
    <w:p w:rsidR="00EC5D12" w:rsidRPr="007A55D3" w:rsidRDefault="00EC5D12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Fonts w:ascii="Courier New" w:hAnsi="Courier New" w:cs="Courier New"/>
          <w:sz w:val="16"/>
          <w:szCs w:val="16"/>
          <w:lang w:val="en-US"/>
        </w:rPr>
        <w:t>:: Log file name based on date and time.</w:t>
      </w:r>
    </w:p>
    <w:p w:rsidR="00EC5D12" w:rsidRPr="007A55D3" w:rsidRDefault="00EC5D12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A55D3">
        <w:rPr>
          <w:rFonts w:ascii="Courier New" w:hAnsi="Courier New" w:cs="Courier New"/>
          <w:sz w:val="16"/>
          <w:szCs w:val="16"/>
          <w:lang w:val="en-US"/>
        </w:rPr>
        <w:t>set</w:t>
      </w:r>
      <w:proofErr w:type="gramEnd"/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cur_hh=%time:~0,2%</w:t>
      </w:r>
    </w:p>
    <w:p w:rsidR="00EC5D12" w:rsidRPr="007A55D3" w:rsidRDefault="00EC5D12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A55D3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%cur_hh% lss 10 (set cur_hh=0%time:~1,1%)</w:t>
      </w:r>
    </w:p>
    <w:p w:rsidR="00EC5D12" w:rsidRPr="007A55D3" w:rsidRDefault="00EC5D12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Fonts w:ascii="Courier New" w:hAnsi="Courier New" w:cs="Courier New"/>
          <w:sz w:val="16"/>
          <w:szCs w:val="16"/>
          <w:lang w:val="en-US"/>
        </w:rPr>
        <w:t>set filea=%date:~0,4%%date:~5,2%%date:~8,2%_%cur_hh%%time:~3,2%%time:~6,2%.jtl.txt</w:t>
      </w:r>
    </w:p>
    <w:p w:rsidR="00EC5D12" w:rsidRPr="007A55D3" w:rsidRDefault="00EC5D12" w:rsidP="00107590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</w:p>
    <w:p w:rsidR="00FB758C" w:rsidRPr="007A55D3" w:rsidRDefault="00FB758C" w:rsidP="00D66A9E">
      <w:pPr>
        <w:pStyle w:val="Liststycke"/>
        <w:ind w:left="36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Fonts w:ascii="Courier New" w:hAnsi="Courier New" w:cs="Courier New"/>
          <w:sz w:val="16"/>
          <w:szCs w:val="16"/>
          <w:lang w:val="en-US"/>
        </w:rPr>
        <w:t>C:\program\loadtest\JMeter\jakarta-jmeter-2.3.4\bin\jmeter -n -t .\testskript\%1 -l \arcgisdata\Log\loadtest\%2_%filea% -Jservername=%3 -Jservicename=%4</w:t>
      </w:r>
    </w:p>
    <w:p w:rsidR="00DE2335" w:rsidRPr="007A55D3" w:rsidRDefault="00467A1F" w:rsidP="00D66A9E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7A55D3">
        <w:rPr>
          <w:rFonts w:ascii="Courier New" w:hAnsi="Courier New" w:cs="Courier New"/>
          <w:sz w:val="16"/>
          <w:szCs w:val="16"/>
          <w:lang w:val="en-US"/>
        </w:rPr>
        <w:t>sc</w:t>
      </w:r>
      <w:r w:rsidR="00DE2335" w:rsidRPr="007A55D3">
        <w:rPr>
          <w:rFonts w:ascii="Courier New" w:hAnsi="Courier New" w:cs="Courier New"/>
          <w:sz w:val="16"/>
          <w:szCs w:val="16"/>
          <w:lang w:val="en-US"/>
        </w:rPr>
        <w:t>htasks</w:t>
      </w:r>
      <w:proofErr w:type="gramEnd"/>
      <w:r w:rsidR="00DE2335" w:rsidRPr="007A55D3">
        <w:rPr>
          <w:rFonts w:ascii="Courier New" w:hAnsi="Courier New" w:cs="Courier New"/>
          <w:sz w:val="16"/>
          <w:szCs w:val="16"/>
          <w:lang w:val="en-US"/>
        </w:rPr>
        <w:t xml:space="preserve"> /create /tn loadtest_gangEnkelVA /tr "\"C:\program\loadtest\runloadtestparam.bat\" AGS_rest_export_param.jmx gangEnkelVA gang EnkelVA" /sc daily /st 05:50:00 /sd 2010/08/06 /s dundraren /u aqua\gisdriftjobb</w:t>
      </w:r>
    </w:p>
    <w:p w:rsidR="005F4744" w:rsidRDefault="00583B4F" w:rsidP="00216C55">
      <w:pPr>
        <w:pStyle w:val="Liststycke"/>
      </w:pPr>
      <w:r>
        <w:rPr>
          <w:noProof/>
          <w:lang w:eastAsia="sv-SE"/>
        </w:rPr>
        <w:lastRenderedPageBreak/>
        <w:drawing>
          <wp:inline distT="0" distB="0" distL="0" distR="0">
            <wp:extent cx="2658666" cy="2933700"/>
            <wp:effectExtent l="19050" t="0" r="8334" b="0"/>
            <wp:docPr id="10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66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C55" w:rsidRDefault="00216C55" w:rsidP="00216C55">
      <w:pPr>
        <w:pStyle w:val="Liststycke"/>
      </w:pPr>
    </w:p>
    <w:p w:rsidR="00E15896" w:rsidRPr="00D3038D" w:rsidRDefault="00E15896" w:rsidP="00216C55">
      <w:pPr>
        <w:pStyle w:val="Liststycke"/>
      </w:pPr>
      <w:r>
        <w:rPr>
          <w:noProof/>
          <w:lang w:eastAsia="sv-SE"/>
        </w:rPr>
        <w:drawing>
          <wp:inline distT="0" distB="0" distL="0" distR="0">
            <wp:extent cx="2762250" cy="3048000"/>
            <wp:effectExtent l="19050" t="0" r="0" b="0"/>
            <wp:docPr id="4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946" cy="305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A27" w:rsidRDefault="00B77A27" w:rsidP="00B77A27">
      <w:pPr>
        <w:pStyle w:val="Rubrik3"/>
      </w:pPr>
      <w:bookmarkStart w:id="40" w:name="_Toc348100964"/>
      <w:r>
        <w:t>S</w:t>
      </w:r>
      <w:r w:rsidR="00D479EC">
        <w:t>ammanställ</w:t>
      </w:r>
      <w:r>
        <w:t xml:space="preserve"> resultat</w:t>
      </w:r>
      <w:bookmarkEnd w:id="40"/>
    </w:p>
    <w:p w:rsidR="00B77A27" w:rsidRDefault="00B77A27" w:rsidP="00B77A27">
      <w:r>
        <w:t>Logga in på dundraren.</w:t>
      </w:r>
    </w:p>
    <w:p w:rsidR="00B77A27" w:rsidRDefault="00B77A27" w:rsidP="00B77A27">
      <w:r>
        <w:t xml:space="preserve">Skapa </w:t>
      </w:r>
      <w:r w:rsidRPr="008C6D31">
        <w:t>loadtest</w:t>
      </w:r>
      <w:r>
        <w:t>_summary</w:t>
      </w:r>
      <w:r w:rsidRPr="008C6D31">
        <w:t xml:space="preserve">.txt </w:t>
      </w:r>
      <w:r>
        <w:t>genom att köra skript: C:\arcgisdata\Log\loadtest\cre_</w:t>
      </w:r>
      <w:r w:rsidRPr="008C6D31">
        <w:t>loadtest</w:t>
      </w:r>
      <w:r>
        <w:t>_summary.bat</w:t>
      </w:r>
    </w:p>
    <w:p w:rsidR="00B77A27" w:rsidRDefault="00B77A27" w:rsidP="00B77A27"/>
    <w:p w:rsidR="00B77A27" w:rsidRDefault="00B77A27" w:rsidP="00B77A27">
      <w:r>
        <w:t xml:space="preserve">Exempel på </w:t>
      </w:r>
      <w:r w:rsidRPr="008C6D31">
        <w:t>loadtest</w:t>
      </w:r>
      <w:r>
        <w:t>_summary</w:t>
      </w:r>
      <w:r w:rsidRPr="008C6D31">
        <w:t>.txt</w:t>
      </w:r>
      <w:r>
        <w:t>:</w:t>
      </w:r>
    </w:p>
    <w:p w:rsidR="00B77A27" w:rsidRPr="00A23AF0" w:rsidRDefault="00B77A27" w:rsidP="00B77A27">
      <w:pPr>
        <w:rPr>
          <w:rFonts w:ascii="Courier New" w:hAnsi="Courier New" w:cs="Courier New"/>
          <w:sz w:val="12"/>
          <w:szCs w:val="12"/>
        </w:rPr>
      </w:pPr>
    </w:p>
    <w:p w:rsidR="00B77A27" w:rsidRPr="007A55D3" w:rsidRDefault="00B77A27" w:rsidP="00B77A27">
      <w:pPr>
        <w:rPr>
          <w:rFonts w:ascii="Courier New" w:hAnsi="Courier New" w:cs="Courier New"/>
          <w:sz w:val="12"/>
          <w:szCs w:val="12"/>
          <w:lang w:val="en-US"/>
        </w:rPr>
      </w:pPr>
      <w:r w:rsidRPr="007A55D3">
        <w:rPr>
          <w:rFonts w:ascii="Courier New" w:hAnsi="Courier New" w:cs="Courier New"/>
          <w:sz w:val="12"/>
          <w:szCs w:val="12"/>
          <w:lang w:val="en-US"/>
        </w:rPr>
        <w:t xml:space="preserve">C:\arcgisdata\Log\loadtest&gt;for /F %a IN ('dir /b *.res.txt') do call find_result.bat %a </w:t>
      </w:r>
    </w:p>
    <w:p w:rsidR="00B77A27" w:rsidRPr="007A55D3" w:rsidRDefault="00B77A27" w:rsidP="00B77A27">
      <w:pPr>
        <w:rPr>
          <w:rFonts w:ascii="Courier New" w:hAnsi="Courier New" w:cs="Courier New"/>
          <w:sz w:val="12"/>
          <w:szCs w:val="12"/>
          <w:lang w:val="en-US"/>
        </w:rPr>
      </w:pPr>
    </w:p>
    <w:p w:rsidR="00B77A27" w:rsidRPr="007A55D3" w:rsidRDefault="00B77A27" w:rsidP="00B77A27">
      <w:pPr>
        <w:rPr>
          <w:rFonts w:ascii="Courier New" w:hAnsi="Courier New" w:cs="Courier New"/>
          <w:sz w:val="12"/>
          <w:szCs w:val="12"/>
          <w:lang w:val="en-US"/>
        </w:rPr>
      </w:pPr>
      <w:r w:rsidRPr="007A55D3">
        <w:rPr>
          <w:rFonts w:ascii="Courier New" w:hAnsi="Courier New" w:cs="Courier New"/>
          <w:sz w:val="12"/>
          <w:szCs w:val="12"/>
          <w:lang w:val="en-US"/>
        </w:rPr>
        <w:t xml:space="preserve">C:\arcgisdata\Log\loadtest&gt;call find_result.bat gangEnkelVA_20100623_053001.res.txt </w:t>
      </w:r>
    </w:p>
    <w:p w:rsidR="00B77A27" w:rsidRPr="007A55D3" w:rsidRDefault="00B77A27" w:rsidP="00B77A27">
      <w:pPr>
        <w:rPr>
          <w:rFonts w:ascii="Courier New" w:hAnsi="Courier New" w:cs="Courier New"/>
          <w:sz w:val="12"/>
          <w:szCs w:val="12"/>
          <w:lang w:val="en-US"/>
        </w:rPr>
      </w:pPr>
    </w:p>
    <w:p w:rsidR="00B77A27" w:rsidRPr="007A55D3" w:rsidRDefault="00B77A27" w:rsidP="00B77A27">
      <w:pPr>
        <w:rPr>
          <w:rFonts w:ascii="Courier New" w:hAnsi="Courier New" w:cs="Courier New"/>
          <w:sz w:val="12"/>
          <w:szCs w:val="12"/>
          <w:lang w:val="en-US"/>
        </w:rPr>
      </w:pPr>
      <w:r w:rsidRPr="007A55D3">
        <w:rPr>
          <w:rFonts w:ascii="Courier New" w:hAnsi="Courier New" w:cs="Courier New"/>
          <w:sz w:val="12"/>
          <w:szCs w:val="12"/>
          <w:lang w:val="en-US"/>
        </w:rPr>
        <w:t xml:space="preserve">C:\arcgisdata\Log\loadtest&gt;echo off </w:t>
      </w:r>
    </w:p>
    <w:p w:rsidR="00B77A27" w:rsidRPr="007A55D3" w:rsidRDefault="00B77A27" w:rsidP="00B77A27">
      <w:pPr>
        <w:rPr>
          <w:rFonts w:ascii="Courier New" w:hAnsi="Courier New" w:cs="Courier New"/>
          <w:sz w:val="12"/>
          <w:szCs w:val="12"/>
          <w:lang w:val="en-US"/>
        </w:rPr>
      </w:pPr>
      <w:r w:rsidRPr="007A55D3">
        <w:rPr>
          <w:rFonts w:ascii="Courier New" w:hAnsi="Courier New" w:cs="Courier New"/>
          <w:sz w:val="12"/>
          <w:szCs w:val="12"/>
          <w:lang w:val="en-US"/>
        </w:rPr>
        <w:t>Report loadtest</w:t>
      </w:r>
      <w:proofErr w:type="gramStart"/>
      <w:r w:rsidRPr="007A55D3">
        <w:rPr>
          <w:rFonts w:ascii="Courier New" w:hAnsi="Courier New" w:cs="Courier New"/>
          <w:sz w:val="12"/>
          <w:szCs w:val="12"/>
          <w:lang w:val="en-US"/>
        </w:rPr>
        <w:t>;gangEnkelVA</w:t>
      </w:r>
      <w:proofErr w:type="gramEnd"/>
      <w:r w:rsidRPr="007A55D3">
        <w:rPr>
          <w:rFonts w:ascii="Courier New" w:hAnsi="Courier New" w:cs="Courier New"/>
          <w:sz w:val="12"/>
          <w:szCs w:val="12"/>
          <w:lang w:val="en-US"/>
        </w:rPr>
        <w:t>_20100623_053001.res.txt;Generate Summary Results =  1500 in  75,2s =   20,0/s Avg:  3107 Min:    79 Max:  9145 Err:  1500 (100,00%)</w:t>
      </w:r>
    </w:p>
    <w:p w:rsidR="00B77A27" w:rsidRPr="007A55D3" w:rsidRDefault="00B77A27" w:rsidP="00B77A27">
      <w:pPr>
        <w:rPr>
          <w:rFonts w:ascii="Courier New" w:hAnsi="Courier New" w:cs="Courier New"/>
          <w:sz w:val="12"/>
          <w:szCs w:val="12"/>
          <w:lang w:val="en-US"/>
        </w:rPr>
      </w:pPr>
      <w:r w:rsidRPr="007A55D3">
        <w:rPr>
          <w:rFonts w:ascii="Courier New" w:hAnsi="Courier New" w:cs="Courier New"/>
          <w:sz w:val="12"/>
          <w:szCs w:val="12"/>
          <w:lang w:val="en-US"/>
        </w:rPr>
        <w:t>Report loadtest</w:t>
      </w:r>
      <w:proofErr w:type="gramStart"/>
      <w:r w:rsidRPr="007A55D3">
        <w:rPr>
          <w:rFonts w:ascii="Courier New" w:hAnsi="Courier New" w:cs="Courier New"/>
          <w:sz w:val="12"/>
          <w:szCs w:val="12"/>
          <w:lang w:val="en-US"/>
        </w:rPr>
        <w:t>;gangEnkelVA</w:t>
      </w:r>
      <w:proofErr w:type="gramEnd"/>
      <w:r w:rsidRPr="007A55D3">
        <w:rPr>
          <w:rFonts w:ascii="Courier New" w:hAnsi="Courier New" w:cs="Courier New"/>
          <w:sz w:val="12"/>
          <w:szCs w:val="12"/>
          <w:lang w:val="en-US"/>
        </w:rPr>
        <w:t>_20100624_053001.res.txt;Generate Summary Results =  1500 in 259,4s =    5,8/s Avg: 10942 Min:   216 Max: 36063 Err:     0 (0,00%)</w:t>
      </w:r>
    </w:p>
    <w:p w:rsidR="00B77A27" w:rsidRPr="007A55D3" w:rsidRDefault="00B77A27" w:rsidP="00B77A27">
      <w:pPr>
        <w:rPr>
          <w:rFonts w:ascii="Courier New" w:hAnsi="Courier New" w:cs="Courier New"/>
          <w:sz w:val="12"/>
          <w:szCs w:val="12"/>
          <w:lang w:val="en-US"/>
        </w:rPr>
      </w:pPr>
      <w:r w:rsidRPr="007A55D3">
        <w:rPr>
          <w:rFonts w:ascii="Courier New" w:hAnsi="Courier New" w:cs="Courier New"/>
          <w:sz w:val="12"/>
          <w:szCs w:val="12"/>
          <w:lang w:val="en-US"/>
        </w:rPr>
        <w:t>Report loadtest</w:t>
      </w:r>
      <w:proofErr w:type="gramStart"/>
      <w:r w:rsidRPr="007A55D3">
        <w:rPr>
          <w:rFonts w:ascii="Courier New" w:hAnsi="Courier New" w:cs="Courier New"/>
          <w:sz w:val="12"/>
          <w:szCs w:val="12"/>
          <w:lang w:val="en-US"/>
        </w:rPr>
        <w:t>;gangEnkelVA</w:t>
      </w:r>
      <w:proofErr w:type="gramEnd"/>
      <w:r w:rsidRPr="007A55D3">
        <w:rPr>
          <w:rFonts w:ascii="Courier New" w:hAnsi="Courier New" w:cs="Courier New"/>
          <w:sz w:val="12"/>
          <w:szCs w:val="12"/>
          <w:lang w:val="en-US"/>
        </w:rPr>
        <w:t>_20100625_053002.res.txt;Generate Summary Results =  1500 in 250,3s =    6,0/s Avg: 10513 Min:   220 Max: 30707 Err:     0 (0,00%)</w:t>
      </w:r>
    </w:p>
    <w:p w:rsidR="00B77A27" w:rsidRPr="007A55D3" w:rsidRDefault="00B77A27" w:rsidP="00B77A27">
      <w:pPr>
        <w:rPr>
          <w:rFonts w:ascii="Courier New" w:hAnsi="Courier New" w:cs="Courier New"/>
          <w:sz w:val="12"/>
          <w:szCs w:val="12"/>
          <w:lang w:val="en-US"/>
        </w:rPr>
      </w:pPr>
      <w:r w:rsidRPr="007A55D3">
        <w:rPr>
          <w:rFonts w:ascii="Courier New" w:hAnsi="Courier New" w:cs="Courier New"/>
          <w:sz w:val="12"/>
          <w:szCs w:val="12"/>
          <w:lang w:val="en-US"/>
        </w:rPr>
        <w:t>Report loadtest</w:t>
      </w:r>
      <w:proofErr w:type="gramStart"/>
      <w:r w:rsidRPr="007A55D3">
        <w:rPr>
          <w:rFonts w:ascii="Courier New" w:hAnsi="Courier New" w:cs="Courier New"/>
          <w:sz w:val="12"/>
          <w:szCs w:val="12"/>
          <w:lang w:val="en-US"/>
        </w:rPr>
        <w:t>;gangEnkelVA</w:t>
      </w:r>
      <w:proofErr w:type="gramEnd"/>
      <w:r w:rsidRPr="007A55D3">
        <w:rPr>
          <w:rFonts w:ascii="Courier New" w:hAnsi="Courier New" w:cs="Courier New"/>
          <w:sz w:val="12"/>
          <w:szCs w:val="12"/>
          <w:lang w:val="en-US"/>
        </w:rPr>
        <w:t>_20100626_053002.res.txt;Generate Summary Results =  1500 in 254,7s =    5,9/s Avg: 10675 Min:   217 Max: 34733 Err:     1 (0,07%)</w:t>
      </w:r>
    </w:p>
    <w:p w:rsidR="00B77A27" w:rsidRPr="007A55D3" w:rsidRDefault="00B77A27" w:rsidP="00B77A27">
      <w:pPr>
        <w:rPr>
          <w:rFonts w:ascii="Courier New" w:hAnsi="Courier New" w:cs="Courier New"/>
          <w:sz w:val="12"/>
          <w:szCs w:val="12"/>
          <w:lang w:val="en-US"/>
        </w:rPr>
      </w:pPr>
      <w:r w:rsidRPr="007A55D3">
        <w:rPr>
          <w:rFonts w:ascii="Courier New" w:hAnsi="Courier New" w:cs="Courier New"/>
          <w:sz w:val="12"/>
          <w:szCs w:val="12"/>
          <w:lang w:val="en-US"/>
        </w:rPr>
        <w:t>Report loadtest</w:t>
      </w:r>
      <w:proofErr w:type="gramStart"/>
      <w:r w:rsidRPr="007A55D3">
        <w:rPr>
          <w:rFonts w:ascii="Courier New" w:hAnsi="Courier New" w:cs="Courier New"/>
          <w:sz w:val="12"/>
          <w:szCs w:val="12"/>
          <w:lang w:val="en-US"/>
        </w:rPr>
        <w:t>;gangEnkelVA</w:t>
      </w:r>
      <w:proofErr w:type="gramEnd"/>
      <w:r w:rsidRPr="007A55D3">
        <w:rPr>
          <w:rFonts w:ascii="Courier New" w:hAnsi="Courier New" w:cs="Courier New"/>
          <w:sz w:val="12"/>
          <w:szCs w:val="12"/>
          <w:lang w:val="en-US"/>
        </w:rPr>
        <w:t>_20100627_053000.res.txt;Generate Summary Results =  1500 in 247,5s =    6,1/s Avg: 10377 Min:   212 Max: 27745 Err:     0 (0,00%)</w:t>
      </w:r>
    </w:p>
    <w:p w:rsidR="00B77A27" w:rsidRPr="007A55D3" w:rsidRDefault="00B77A27" w:rsidP="00B77A27">
      <w:pPr>
        <w:rPr>
          <w:rFonts w:ascii="Courier New" w:hAnsi="Courier New" w:cs="Courier New"/>
          <w:sz w:val="12"/>
          <w:szCs w:val="12"/>
          <w:lang w:val="en-US"/>
        </w:rPr>
      </w:pPr>
      <w:r w:rsidRPr="007A55D3">
        <w:rPr>
          <w:rFonts w:ascii="Courier New" w:hAnsi="Courier New" w:cs="Courier New"/>
          <w:sz w:val="12"/>
          <w:szCs w:val="12"/>
          <w:lang w:val="en-US"/>
        </w:rPr>
        <w:t>Report loadtest</w:t>
      </w:r>
      <w:proofErr w:type="gramStart"/>
      <w:r w:rsidRPr="007A55D3">
        <w:rPr>
          <w:rFonts w:ascii="Courier New" w:hAnsi="Courier New" w:cs="Courier New"/>
          <w:sz w:val="12"/>
          <w:szCs w:val="12"/>
          <w:lang w:val="en-US"/>
        </w:rPr>
        <w:t>;gangEnkelVA</w:t>
      </w:r>
      <w:proofErr w:type="gramEnd"/>
      <w:r w:rsidRPr="007A55D3">
        <w:rPr>
          <w:rFonts w:ascii="Courier New" w:hAnsi="Courier New" w:cs="Courier New"/>
          <w:sz w:val="12"/>
          <w:szCs w:val="12"/>
          <w:lang w:val="en-US"/>
        </w:rPr>
        <w:t>_20100628_053001.res.txt;Generate Summary Results =  1500 in 243,5s =    6,2/s Avg: 10197 Min:   216 Max: 29013 Err:     0 (0,00%)</w:t>
      </w:r>
    </w:p>
    <w:p w:rsidR="00B77A27" w:rsidRPr="007A55D3" w:rsidRDefault="00B77A27" w:rsidP="00B77A27">
      <w:pPr>
        <w:rPr>
          <w:rFonts w:ascii="Courier New" w:hAnsi="Courier New" w:cs="Courier New"/>
          <w:sz w:val="12"/>
          <w:szCs w:val="12"/>
          <w:lang w:val="en-US"/>
        </w:rPr>
      </w:pPr>
      <w:r w:rsidRPr="007A55D3">
        <w:rPr>
          <w:rFonts w:ascii="Courier New" w:hAnsi="Courier New" w:cs="Courier New"/>
          <w:sz w:val="12"/>
          <w:szCs w:val="12"/>
          <w:lang w:val="en-US"/>
        </w:rPr>
        <w:t>Report loadtest</w:t>
      </w:r>
      <w:proofErr w:type="gramStart"/>
      <w:r w:rsidRPr="007A55D3">
        <w:rPr>
          <w:rFonts w:ascii="Courier New" w:hAnsi="Courier New" w:cs="Courier New"/>
          <w:sz w:val="12"/>
          <w:szCs w:val="12"/>
          <w:lang w:val="en-US"/>
        </w:rPr>
        <w:t>;gangEnkelVA</w:t>
      </w:r>
      <w:proofErr w:type="gramEnd"/>
      <w:r w:rsidRPr="007A55D3">
        <w:rPr>
          <w:rFonts w:ascii="Courier New" w:hAnsi="Courier New" w:cs="Courier New"/>
          <w:sz w:val="12"/>
          <w:szCs w:val="12"/>
          <w:lang w:val="en-US"/>
        </w:rPr>
        <w:t>_20100629_053002.res.txt;Generate Summary Results =  1500 in 256,6s =    5,8/s Avg: 10762 Min:   218 Max: 32253 Err:     0 (0,00%)</w:t>
      </w:r>
    </w:p>
    <w:p w:rsidR="00B77A27" w:rsidRPr="007A55D3" w:rsidRDefault="00B77A27" w:rsidP="00B77A27">
      <w:pPr>
        <w:rPr>
          <w:rFonts w:ascii="Courier New" w:hAnsi="Courier New" w:cs="Courier New"/>
          <w:sz w:val="12"/>
          <w:szCs w:val="12"/>
          <w:lang w:val="en-US"/>
        </w:rPr>
      </w:pPr>
      <w:r w:rsidRPr="007A55D3">
        <w:rPr>
          <w:rFonts w:ascii="Courier New" w:hAnsi="Courier New" w:cs="Courier New"/>
          <w:sz w:val="12"/>
          <w:szCs w:val="12"/>
          <w:lang w:val="en-US"/>
        </w:rPr>
        <w:lastRenderedPageBreak/>
        <w:t>Report loadtest</w:t>
      </w:r>
      <w:proofErr w:type="gramStart"/>
      <w:r w:rsidRPr="007A55D3">
        <w:rPr>
          <w:rFonts w:ascii="Courier New" w:hAnsi="Courier New" w:cs="Courier New"/>
          <w:sz w:val="12"/>
          <w:szCs w:val="12"/>
          <w:lang w:val="en-US"/>
        </w:rPr>
        <w:t>;gangEnkelVA</w:t>
      </w:r>
      <w:proofErr w:type="gramEnd"/>
      <w:r w:rsidRPr="007A55D3">
        <w:rPr>
          <w:rFonts w:ascii="Courier New" w:hAnsi="Courier New" w:cs="Courier New"/>
          <w:sz w:val="12"/>
          <w:szCs w:val="12"/>
          <w:lang w:val="en-US"/>
        </w:rPr>
        <w:t>_20100630_053001.res.txt;Generate Summary Results =  1500 in 248,0s =    6,0/s Avg: 10390 Min:   217 Max: 28228 Err:     1 (0,07%)</w:t>
      </w:r>
    </w:p>
    <w:p w:rsidR="00B77A27" w:rsidRPr="006C3EFC" w:rsidRDefault="00B77A27" w:rsidP="00B77A27">
      <w:r w:rsidRPr="006C3EFC">
        <w:rPr>
          <w:rFonts w:ascii="Courier New" w:hAnsi="Courier New" w:cs="Courier New"/>
          <w:sz w:val="12"/>
          <w:szCs w:val="12"/>
        </w:rPr>
        <w:t xml:space="preserve">Report </w:t>
      </w:r>
      <w:proofErr w:type="gramStart"/>
      <w:r w:rsidRPr="006C3EFC">
        <w:rPr>
          <w:rFonts w:ascii="Courier New" w:hAnsi="Courier New" w:cs="Courier New"/>
          <w:sz w:val="12"/>
          <w:szCs w:val="12"/>
        </w:rPr>
        <w:t>loadtest;gangEnkelVA</w:t>
      </w:r>
      <w:proofErr w:type="gramEnd"/>
      <w:r w:rsidRPr="006C3EFC">
        <w:rPr>
          <w:rFonts w:ascii="Courier New" w:hAnsi="Courier New" w:cs="Courier New"/>
          <w:sz w:val="12"/>
          <w:szCs w:val="12"/>
        </w:rPr>
        <w:t>_20100701_053007.res.txt;Generate Summary Results =  1500 in 249,1s =    6,0/s Avg: 10197 Min:   213 Max: 36213 Err:     0 (0,00%)</w:t>
      </w:r>
    </w:p>
    <w:p w:rsidR="00B77A27" w:rsidRPr="006C3EFC" w:rsidRDefault="00B77A27" w:rsidP="00B77A27"/>
    <w:p w:rsidR="00B77A27" w:rsidRDefault="00B77A27" w:rsidP="00B77A27">
      <w:r>
        <w:t xml:space="preserve">Exempel på trendanalys i excel för map service gang EnkelVA. </w:t>
      </w:r>
      <w:r w:rsidR="001E4F73" w:rsidRPr="008C6D31">
        <w:t>loadtest</w:t>
      </w:r>
      <w:r w:rsidR="001E4F73">
        <w:t>_summary</w:t>
      </w:r>
      <w:r w:rsidRPr="00B07A1F">
        <w:t>.txt</w:t>
      </w:r>
      <w:r>
        <w:t xml:space="preserve"> som städats och importerats in i excel (Fram tom 2010-09-06 var bauge=gang och bejla=bauge i testfilerna på dundraren):</w:t>
      </w:r>
    </w:p>
    <w:p w:rsidR="00B77A27" w:rsidRDefault="00B77A27" w:rsidP="00B77A27">
      <w:r w:rsidRPr="00F03B49">
        <w:rPr>
          <w:noProof/>
        </w:rPr>
        <w:drawing>
          <wp:inline distT="0" distB="0" distL="0" distR="0">
            <wp:extent cx="5868670" cy="4535335"/>
            <wp:effectExtent l="19050" t="0" r="17780" b="0"/>
            <wp:docPr id="14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77A27" w:rsidRDefault="00B77A27" w:rsidP="00B77A27"/>
    <w:p w:rsidR="00B77A27" w:rsidRDefault="00B77A27" w:rsidP="00B77A27">
      <w:r w:rsidRPr="00F33E5F">
        <w:rPr>
          <w:noProof/>
        </w:rPr>
        <w:lastRenderedPageBreak/>
        <w:drawing>
          <wp:inline distT="0" distB="0" distL="0" distR="0">
            <wp:extent cx="5057775" cy="3724275"/>
            <wp:effectExtent l="19050" t="0" r="9525" b="0"/>
            <wp:docPr id="15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B77A27" w:rsidRDefault="00B77A27" w:rsidP="00B77A27"/>
    <w:p w:rsidR="00B77A27" w:rsidRPr="007A55D3" w:rsidRDefault="00B77A27" w:rsidP="00B77A27">
      <w:pPr>
        <w:rPr>
          <w:b/>
          <w:lang w:val="en-US"/>
        </w:rPr>
      </w:pPr>
      <w:r w:rsidRPr="007A55D3">
        <w:rPr>
          <w:b/>
          <w:lang w:val="en-US"/>
        </w:rPr>
        <w:t>DOS-skript:</w:t>
      </w:r>
    </w:p>
    <w:p w:rsidR="00B77A27" w:rsidRPr="007A55D3" w:rsidRDefault="001E4F73" w:rsidP="00B77A27">
      <w:pPr>
        <w:rPr>
          <w:lang w:val="en-US"/>
        </w:rPr>
      </w:pPr>
      <w:r w:rsidRPr="007A55D3">
        <w:rPr>
          <w:lang w:val="en-US"/>
        </w:rPr>
        <w:t>cre_loadtest_summary</w:t>
      </w:r>
      <w:r w:rsidR="00B77A27" w:rsidRPr="007A55D3">
        <w:rPr>
          <w:lang w:val="en-US"/>
        </w:rPr>
        <w:t>.bat:</w:t>
      </w:r>
    </w:p>
    <w:p w:rsidR="00B77A27" w:rsidRPr="007A55D3" w:rsidRDefault="00B77A27" w:rsidP="00B77A27">
      <w:pPr>
        <w:rPr>
          <w:lang w:val="en-US"/>
        </w:rPr>
      </w:pPr>
      <w:r w:rsidRPr="007A55D3">
        <w:rPr>
          <w:lang w:val="en-US"/>
        </w:rPr>
        <w:t>loop_result_files.bat &gt; list_loadtest.txt</w:t>
      </w:r>
    </w:p>
    <w:p w:rsidR="00B77A27" w:rsidRPr="007A55D3" w:rsidRDefault="00B77A27" w:rsidP="00B77A27">
      <w:pPr>
        <w:rPr>
          <w:lang w:val="en-US"/>
        </w:rPr>
      </w:pPr>
    </w:p>
    <w:p w:rsidR="00B77A27" w:rsidRPr="007A55D3" w:rsidRDefault="00B77A27" w:rsidP="00B77A27">
      <w:pPr>
        <w:rPr>
          <w:lang w:val="en-US"/>
        </w:rPr>
      </w:pPr>
      <w:r w:rsidRPr="007A55D3">
        <w:rPr>
          <w:lang w:val="en-US"/>
        </w:rPr>
        <w:t>loop_result_files.bat:</w:t>
      </w:r>
    </w:p>
    <w:p w:rsidR="00B77A27" w:rsidRPr="007A55D3" w:rsidRDefault="00B77A27" w:rsidP="00B77A27">
      <w:pPr>
        <w:rPr>
          <w:lang w:val="en-US"/>
        </w:rPr>
      </w:pPr>
      <w:proofErr w:type="gramStart"/>
      <w:r w:rsidRPr="007A55D3">
        <w:rPr>
          <w:lang w:val="en-US"/>
        </w:rPr>
        <w:t>for</w:t>
      </w:r>
      <w:proofErr w:type="gramEnd"/>
      <w:r w:rsidRPr="007A55D3">
        <w:rPr>
          <w:lang w:val="en-US"/>
        </w:rPr>
        <w:t xml:space="preserve"> /f %%a IN ('dir /b *.res.txt') do call find_result.bat %%a</w:t>
      </w:r>
    </w:p>
    <w:p w:rsidR="00B77A27" w:rsidRPr="007A55D3" w:rsidRDefault="00B77A27" w:rsidP="00B77A27">
      <w:pPr>
        <w:rPr>
          <w:lang w:val="en-US"/>
        </w:rPr>
      </w:pPr>
    </w:p>
    <w:p w:rsidR="00B77A27" w:rsidRPr="007A55D3" w:rsidRDefault="00B77A27" w:rsidP="00B77A27">
      <w:pPr>
        <w:rPr>
          <w:lang w:val="en-US"/>
        </w:rPr>
      </w:pPr>
      <w:r w:rsidRPr="007A55D3">
        <w:rPr>
          <w:lang w:val="en-US"/>
        </w:rPr>
        <w:t>find_result.bat:</w:t>
      </w:r>
    </w:p>
    <w:p w:rsidR="00B77A27" w:rsidRPr="007A55D3" w:rsidRDefault="00B77A27" w:rsidP="00B77A27">
      <w:pPr>
        <w:rPr>
          <w:lang w:val="en-US"/>
        </w:rPr>
      </w:pPr>
      <w:proofErr w:type="gramStart"/>
      <w:r w:rsidRPr="007A55D3">
        <w:rPr>
          <w:lang w:val="en-US"/>
        </w:rPr>
        <w:t>echo</w:t>
      </w:r>
      <w:proofErr w:type="gramEnd"/>
      <w:r w:rsidRPr="007A55D3">
        <w:rPr>
          <w:lang w:val="en-US"/>
        </w:rPr>
        <w:t xml:space="preserve"> off</w:t>
      </w:r>
    </w:p>
    <w:p w:rsidR="00B77A27" w:rsidRPr="007A55D3" w:rsidRDefault="00B77A27" w:rsidP="00B77A27">
      <w:pPr>
        <w:rPr>
          <w:lang w:val="en-US"/>
        </w:rPr>
      </w:pPr>
      <w:proofErr w:type="gramStart"/>
      <w:r w:rsidRPr="007A55D3">
        <w:rPr>
          <w:lang w:val="en-US"/>
        </w:rPr>
        <w:t>find</w:t>
      </w:r>
      <w:proofErr w:type="gramEnd"/>
      <w:r w:rsidRPr="007A55D3">
        <w:rPr>
          <w:lang w:val="en-US"/>
        </w:rPr>
        <w:t xml:space="preserve"> "Summary Results =" %1% &gt; temp_var.txt</w:t>
      </w:r>
    </w:p>
    <w:p w:rsidR="00B77A27" w:rsidRPr="007A55D3" w:rsidRDefault="00B77A27" w:rsidP="00B77A27">
      <w:pPr>
        <w:rPr>
          <w:lang w:val="en-US"/>
        </w:rPr>
      </w:pPr>
      <w:proofErr w:type="gramStart"/>
      <w:r w:rsidRPr="007A55D3">
        <w:rPr>
          <w:lang w:val="en-US"/>
        </w:rPr>
        <w:t>for</w:t>
      </w:r>
      <w:proofErr w:type="gramEnd"/>
      <w:r w:rsidRPr="007A55D3">
        <w:rPr>
          <w:lang w:val="en-US"/>
        </w:rPr>
        <w:t xml:space="preserve"> /f "tokens=*" %%a in (temp_var.txt) do set YOURVAR=%%a</w:t>
      </w:r>
    </w:p>
    <w:p w:rsidR="00B77A27" w:rsidRPr="007A55D3" w:rsidRDefault="00B77A27" w:rsidP="00B77A27">
      <w:pPr>
        <w:rPr>
          <w:lang w:val="en-US"/>
        </w:rPr>
      </w:pPr>
      <w:proofErr w:type="gramStart"/>
      <w:r w:rsidRPr="007A55D3">
        <w:rPr>
          <w:lang w:val="en-US"/>
        </w:rPr>
        <w:t>del</w:t>
      </w:r>
      <w:proofErr w:type="gramEnd"/>
      <w:r w:rsidRPr="007A55D3">
        <w:rPr>
          <w:lang w:val="en-US"/>
        </w:rPr>
        <w:t xml:space="preserve"> temp_var.txt</w:t>
      </w:r>
    </w:p>
    <w:p w:rsidR="00B77A27" w:rsidRPr="007A55D3" w:rsidRDefault="00B77A27" w:rsidP="00B77A27">
      <w:pPr>
        <w:rPr>
          <w:lang w:val="en-US"/>
        </w:rPr>
      </w:pPr>
      <w:proofErr w:type="gramStart"/>
      <w:r w:rsidRPr="007A55D3">
        <w:rPr>
          <w:lang w:val="en-US"/>
        </w:rPr>
        <w:t>echo</w:t>
      </w:r>
      <w:proofErr w:type="gramEnd"/>
      <w:r w:rsidRPr="007A55D3">
        <w:rPr>
          <w:lang w:val="en-US"/>
        </w:rPr>
        <w:t xml:space="preserve"> Report loadtest;%1;%YOURVAR%</w:t>
      </w:r>
    </w:p>
    <w:p w:rsidR="00B77A27" w:rsidRPr="007A55D3" w:rsidRDefault="00B77A27" w:rsidP="00B77A27">
      <w:pPr>
        <w:rPr>
          <w:lang w:val="en-US"/>
        </w:rPr>
      </w:pPr>
    </w:p>
    <w:p w:rsidR="00141A27" w:rsidRDefault="00141A27" w:rsidP="00C85A3E">
      <w:pPr>
        <w:pStyle w:val="Rubrik2"/>
      </w:pPr>
      <w:bookmarkStart w:id="41" w:name="_Toc348100965"/>
      <w:r>
        <w:t>Testdata</w:t>
      </w:r>
      <w:r w:rsidR="00A37304">
        <w:t xml:space="preserve"> för </w:t>
      </w:r>
      <w:r w:rsidR="00BB7110">
        <w:t xml:space="preserve">automatiska </w:t>
      </w:r>
      <w:r w:rsidR="00A37304">
        <w:t>test av karttjänster</w:t>
      </w:r>
      <w:bookmarkEnd w:id="41"/>
    </w:p>
    <w:p w:rsidR="006C7C57" w:rsidRPr="00731874" w:rsidRDefault="006C7C57" w:rsidP="00C85A3E">
      <w:pPr>
        <w:pStyle w:val="Rubrik3"/>
      </w:pPr>
      <w:bookmarkStart w:id="42" w:name="_Toc348100966"/>
      <w:r w:rsidRPr="00731874">
        <w:t>Val av testdata</w:t>
      </w:r>
      <w:bookmarkEnd w:id="42"/>
    </w:p>
    <w:p w:rsidR="00731874" w:rsidRDefault="00731874" w:rsidP="00731874">
      <w:r>
        <w:t>Att tänka på:</w:t>
      </w:r>
    </w:p>
    <w:p w:rsidR="00A079AD" w:rsidRDefault="00A079AD" w:rsidP="00A079AD">
      <w:pPr>
        <w:pStyle w:val="Liststycke"/>
        <w:numPr>
          <w:ilvl w:val="0"/>
          <w:numId w:val="41"/>
        </w:numPr>
      </w:pPr>
      <w:r w:rsidRPr="005F0DEF">
        <w:t>Lämpliga testdata</w:t>
      </w:r>
    </w:p>
    <w:p w:rsidR="00A079AD" w:rsidRDefault="00A079AD" w:rsidP="00A079AD">
      <w:pPr>
        <w:pStyle w:val="Liststycke"/>
        <w:numPr>
          <w:ilvl w:val="1"/>
          <w:numId w:val="41"/>
        </w:numPr>
      </w:pPr>
      <w:r>
        <w:t xml:space="preserve">Variation på utbredning på kartbild i rasterbild som skapas. </w:t>
      </w:r>
    </w:p>
    <w:p w:rsidR="00A079AD" w:rsidRDefault="00A079AD" w:rsidP="00A079AD">
      <w:pPr>
        <w:pStyle w:val="Liststycke"/>
        <w:numPr>
          <w:ilvl w:val="2"/>
          <w:numId w:val="41"/>
        </w:numPr>
      </w:pPr>
      <w:r>
        <w:t>Bra spridning i området</w:t>
      </w:r>
    </w:p>
    <w:p w:rsidR="00876D01" w:rsidRDefault="00876D01" w:rsidP="00A079AD">
      <w:pPr>
        <w:pStyle w:val="Liststycke"/>
        <w:numPr>
          <w:ilvl w:val="2"/>
          <w:numId w:val="41"/>
        </w:numPr>
      </w:pPr>
      <w:r>
        <w:t xml:space="preserve">Kan tas från existerande utbredning i </w:t>
      </w:r>
      <w:r w:rsidR="00B92983">
        <w:t xml:space="preserve">ST_GEOMETRY eller </w:t>
      </w:r>
      <w:r w:rsidR="009F5AC6">
        <w:t xml:space="preserve">ArcSDE </w:t>
      </w:r>
      <w:r>
        <w:t>Feature-tabell, F-tabell.</w:t>
      </w:r>
    </w:p>
    <w:p w:rsidR="006660B1" w:rsidRDefault="006660B1" w:rsidP="006660B1">
      <w:pPr>
        <w:pStyle w:val="Liststycke"/>
        <w:numPr>
          <w:ilvl w:val="1"/>
          <w:numId w:val="41"/>
        </w:numPr>
      </w:pPr>
      <w:r>
        <w:t>Vilka skalområden täcks av variationen på utbredning i testdata.</w:t>
      </w:r>
    </w:p>
    <w:p w:rsidR="00A079AD" w:rsidRDefault="00A079AD" w:rsidP="00A079AD">
      <w:pPr>
        <w:pStyle w:val="Liststycke"/>
        <w:numPr>
          <w:ilvl w:val="2"/>
          <w:numId w:val="41"/>
        </w:numPr>
      </w:pPr>
      <w:r>
        <w:t>Lämplig spridning på skalor som används</w:t>
      </w:r>
    </w:p>
    <w:p w:rsidR="00731874" w:rsidRDefault="00731874" w:rsidP="00731874">
      <w:pPr>
        <w:pStyle w:val="Liststycke"/>
        <w:numPr>
          <w:ilvl w:val="0"/>
          <w:numId w:val="41"/>
        </w:numPr>
      </w:pPr>
      <w:r>
        <w:t>Storlek på rasterbild som skapas.</w:t>
      </w:r>
    </w:p>
    <w:p w:rsidR="00731874" w:rsidRDefault="00731874" w:rsidP="00731874">
      <w:pPr>
        <w:pStyle w:val="Liststycke"/>
        <w:numPr>
          <w:ilvl w:val="1"/>
          <w:numId w:val="41"/>
        </w:numPr>
      </w:pPr>
      <w:r>
        <w:t>SBK WMS gick ca 60 gånger långsammare med 1024-1024 jämfört med 512-512 trots att utbredningen och därmed datamängden bara är 4 gånger större!! Tillfällighet??</w:t>
      </w:r>
      <w:r w:rsidR="00F42210">
        <w:t xml:space="preserve"> Går det att upprepa?</w:t>
      </w:r>
    </w:p>
    <w:p w:rsidR="00EA680E" w:rsidRDefault="00EA680E" w:rsidP="00731874">
      <w:pPr>
        <w:pStyle w:val="Liststycke"/>
        <w:numPr>
          <w:ilvl w:val="1"/>
          <w:numId w:val="41"/>
        </w:numPr>
      </w:pPr>
      <w:r>
        <w:lastRenderedPageBreak/>
        <w:t>Fast storlek för alla anrop eller slumptalsgenererad storlek?</w:t>
      </w:r>
    </w:p>
    <w:p w:rsidR="005F0DEF" w:rsidRDefault="005F0DEF" w:rsidP="005F0DEF">
      <w:pPr>
        <w:pStyle w:val="Rubrik3"/>
      </w:pPr>
      <w:bookmarkStart w:id="43" w:name="_Toc348100967"/>
      <w:r>
        <w:t>Testdata för dynamiska karttjänster</w:t>
      </w:r>
      <w:bookmarkEnd w:id="43"/>
    </w:p>
    <w:p w:rsidR="00410B53" w:rsidRDefault="00410B53" w:rsidP="00BC2695">
      <w:r>
        <w:t xml:space="preserve">Exempelskript för att generera testdata </w:t>
      </w:r>
      <w:r w:rsidR="004B3844">
        <w:t xml:space="preserve">för dynamiska karttjänster </w:t>
      </w:r>
      <w:r w:rsidR="005B132C">
        <w:t xml:space="preserve">från utbredning i </w:t>
      </w:r>
      <w:r w:rsidR="00194104">
        <w:t>SDO_GEOMETRY</w:t>
      </w:r>
      <w:r w:rsidR="005B132C">
        <w:t xml:space="preserve">-tabell </w:t>
      </w:r>
      <w:r>
        <w:t>finns i:</w:t>
      </w:r>
    </w:p>
    <w:p w:rsidR="00410B53" w:rsidRDefault="00273F2F" w:rsidP="00BC2695">
      <w:r>
        <w:t>SVN</w:t>
      </w:r>
      <w:r w:rsidRPr="00273F2F">
        <w:t>\drift\overvakning\testdata\skript</w:t>
      </w:r>
      <w:r w:rsidR="00410B53">
        <w:t>\</w:t>
      </w:r>
      <w:r w:rsidRPr="00273F2F">
        <w:t>create_testdata.txt</w:t>
      </w:r>
    </w:p>
    <w:p w:rsidR="007A55D3" w:rsidRDefault="007A55D3" w:rsidP="00BC2695"/>
    <w:p w:rsidR="00534B6E" w:rsidRDefault="00534B6E" w:rsidP="00534B6E">
      <w:pPr>
        <w:pStyle w:val="Rubrik3"/>
      </w:pPr>
      <w:bookmarkStart w:id="44" w:name="_Toc348100968"/>
      <w:r>
        <w:t>Testdata för ArcGIS Server map cache karttjänster</w:t>
      </w:r>
      <w:bookmarkEnd w:id="44"/>
    </w:p>
    <w:p w:rsidR="004B3844" w:rsidRDefault="004B3844" w:rsidP="004B3844">
      <w:r>
        <w:t>Exempelskript för att generera testdata för ArcGIS Server map cache karttjänster</w:t>
      </w:r>
      <w:r w:rsidR="00534B6E">
        <w:t>:</w:t>
      </w:r>
    </w:p>
    <w:p w:rsidR="004B3844" w:rsidRDefault="004B3844" w:rsidP="004B3844">
      <w:r>
        <w:t>Hitta lämpligt urval av testdata till fil t.ex. ”mapcache_dir_star4star5_png.csv” (filer/</w:t>
      </w:r>
      <w:proofErr w:type="gramStart"/>
      <w:r>
        <w:t>url:er</w:t>
      </w:r>
      <w:proofErr w:type="gramEnd"/>
      <w:r>
        <w:t xml:space="preserve"> att testa i lasttestverktyg t.ex. JMeter):</w:t>
      </w:r>
    </w:p>
    <w:p w:rsidR="004B3844" w:rsidRPr="007A55D3" w:rsidRDefault="004B3844" w:rsidP="004B3844">
      <w:pPr>
        <w:rPr>
          <w:lang w:val="en-US"/>
        </w:rPr>
      </w:pPr>
      <w:r w:rsidRPr="007A55D3">
        <w:rPr>
          <w:lang w:val="en-US"/>
        </w:rPr>
        <w:t>V:\arcgisserver\arcgiscache\Avlopp\Layers\_alllayers&gt;dir *4*5.png /b/s/a-d | find /c "\"</w:t>
      </w:r>
    </w:p>
    <w:p w:rsidR="004B3844" w:rsidRPr="007A55D3" w:rsidRDefault="004B3844" w:rsidP="004B3844">
      <w:pPr>
        <w:rPr>
          <w:lang w:val="en-US"/>
        </w:rPr>
      </w:pPr>
      <w:r w:rsidRPr="007A55D3">
        <w:rPr>
          <w:lang w:val="en-US"/>
        </w:rPr>
        <w:t xml:space="preserve">9620 </w:t>
      </w:r>
    </w:p>
    <w:p w:rsidR="004B3844" w:rsidRPr="007A55D3" w:rsidRDefault="004B3844" w:rsidP="004B3844">
      <w:pPr>
        <w:rPr>
          <w:lang w:val="en-US"/>
        </w:rPr>
      </w:pPr>
      <w:r w:rsidRPr="007A55D3">
        <w:rPr>
          <w:lang w:val="en-US"/>
        </w:rPr>
        <w:t xml:space="preserve">V:\arcgisserver\arcgiscache\Avlopp\Layers\_alllayers&gt;dir *4*5.png /b/s/a-d &gt; mapcache_dir_star4star5_png.csv </w:t>
      </w:r>
    </w:p>
    <w:p w:rsidR="00241E36" w:rsidRDefault="009461FA" w:rsidP="00241E36">
      <w:pPr>
        <w:pStyle w:val="Rubrik3"/>
      </w:pPr>
      <w:bookmarkStart w:id="45" w:name="_Toc348100969"/>
      <w:r>
        <w:t xml:space="preserve">Visualisera </w:t>
      </w:r>
      <w:r w:rsidR="00241E36">
        <w:t>testdata</w:t>
      </w:r>
      <w:r>
        <w:t xml:space="preserve"> extent</w:t>
      </w:r>
      <w:r w:rsidR="001611EB">
        <w:t xml:space="preserve"> – </w:t>
      </w:r>
      <w:proofErr w:type="gramStart"/>
      <w:r w:rsidR="001611EB">
        <w:t>ej</w:t>
      </w:r>
      <w:proofErr w:type="gramEnd"/>
      <w:r w:rsidR="001611EB">
        <w:t xml:space="preserve"> </w:t>
      </w:r>
      <w:r w:rsidR="00846840">
        <w:t>test</w:t>
      </w:r>
      <w:bookmarkEnd w:id="45"/>
    </w:p>
    <w:p w:rsidR="00815B4F" w:rsidRPr="0041128A" w:rsidRDefault="00815B4F" w:rsidP="00815B4F">
      <w:bookmarkStart w:id="46" w:name="_Toc277833309"/>
      <w:r>
        <w:t>Skapa</w:t>
      </w:r>
      <w:bookmarkEnd w:id="46"/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bookmarkStart w:id="47" w:name="_Toc277833310"/>
      <w:r w:rsidRPr="007A55D3">
        <w:rPr>
          <w:rFonts w:ascii="Courier New" w:hAnsi="Courier New" w:cs="Courier New"/>
          <w:noProof/>
          <w:color w:val="0000FF"/>
          <w:lang w:val="en-US"/>
        </w:rPr>
        <w:t>CREATE</w:t>
      </w:r>
      <w:r w:rsidRPr="007A55D3">
        <w:rPr>
          <w:rFonts w:ascii="Courier New" w:hAnsi="Courier New" w:cs="Courier New"/>
          <w:noProof/>
          <w:lang w:val="en-US"/>
        </w:rPr>
        <w:t xml:space="preserve"> </w:t>
      </w:r>
      <w:r w:rsidR="00AB5D2E">
        <w:rPr>
          <w:rFonts w:ascii="Courier New" w:hAnsi="Courier New" w:cs="Courier New"/>
          <w:noProof/>
          <w:lang w:val="en-US"/>
        </w:rPr>
        <w:t xml:space="preserve">OR REPLACE </w:t>
      </w:r>
      <w:r w:rsidRPr="007A55D3">
        <w:rPr>
          <w:rFonts w:ascii="Courier New" w:hAnsi="Courier New" w:cs="Courier New"/>
          <w:noProof/>
          <w:color w:val="0000FF"/>
          <w:lang w:val="en-US"/>
        </w:rPr>
        <w:t>TABLE</w:t>
      </w:r>
      <w:r w:rsidRPr="007A55D3">
        <w:rPr>
          <w:rFonts w:ascii="Courier New" w:hAnsi="Courier New" w:cs="Courier New"/>
          <w:noProof/>
          <w:lang w:val="en-US"/>
        </w:rPr>
        <w:t xml:space="preserve"> </w:t>
      </w:r>
      <w:r w:rsidR="00AB5D2E">
        <w:rPr>
          <w:rFonts w:ascii="Courier New" w:hAnsi="Courier New" w:cs="Courier New"/>
          <w:noProof/>
          <w:lang w:val="en-US"/>
        </w:rPr>
        <w:t>gisdrift</w:t>
      </w:r>
      <w:r w:rsidRPr="007A55D3">
        <w:rPr>
          <w:rFonts w:ascii="Courier New" w:hAnsi="Courier New" w:cs="Courier New"/>
          <w:noProof/>
          <w:color w:val="808080"/>
          <w:lang w:val="en-US"/>
        </w:rPr>
        <w:t>.</w:t>
      </w:r>
      <w:r w:rsidRPr="007A55D3">
        <w:rPr>
          <w:rFonts w:ascii="Courier New" w:hAnsi="Courier New" w:cs="Courier New"/>
          <w:noProof/>
          <w:lang w:val="en-US"/>
        </w:rPr>
        <w:t xml:space="preserve">test_extent 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7A55D3">
        <w:rPr>
          <w:rFonts w:ascii="Courier New" w:hAnsi="Courier New" w:cs="Courier New"/>
          <w:noProof/>
          <w:color w:val="0000FF"/>
          <w:lang w:val="en-US"/>
        </w:rPr>
        <w:t xml:space="preserve">    </w:t>
      </w:r>
      <w:r w:rsidRPr="007A55D3">
        <w:rPr>
          <w:rFonts w:ascii="Courier New" w:hAnsi="Courier New" w:cs="Courier New"/>
          <w:noProof/>
          <w:color w:val="808080"/>
          <w:lang w:val="en-US"/>
        </w:rPr>
        <w:t>(</w:t>
      </w:r>
      <w:r w:rsidRPr="007A55D3">
        <w:rPr>
          <w:rFonts w:ascii="Courier New" w:hAnsi="Courier New" w:cs="Courier New"/>
          <w:noProof/>
          <w:lang w:val="en-US"/>
        </w:rPr>
        <w:t xml:space="preserve"> objectid </w:t>
      </w:r>
      <w:r w:rsidRPr="007A55D3">
        <w:rPr>
          <w:rFonts w:ascii="Courier New" w:hAnsi="Courier New" w:cs="Courier New"/>
          <w:noProof/>
          <w:color w:val="0000FF"/>
          <w:lang w:val="en-US"/>
        </w:rPr>
        <w:t>int</w:t>
      </w:r>
      <w:r w:rsidRPr="007A55D3">
        <w:rPr>
          <w:rFonts w:ascii="Courier New" w:hAnsi="Courier New" w:cs="Courier New"/>
          <w:noProof/>
          <w:lang w:val="en-US"/>
        </w:rPr>
        <w:t xml:space="preserve"> </w:t>
      </w:r>
      <w:r w:rsidRPr="007A55D3">
        <w:rPr>
          <w:rFonts w:ascii="Courier New" w:hAnsi="Courier New" w:cs="Courier New"/>
          <w:noProof/>
          <w:color w:val="0000FF"/>
          <w:lang w:val="en-US"/>
        </w:rPr>
        <w:t xml:space="preserve">IDENTITY </w:t>
      </w:r>
      <w:r w:rsidRPr="007A55D3">
        <w:rPr>
          <w:rFonts w:ascii="Courier New" w:hAnsi="Courier New" w:cs="Courier New"/>
          <w:noProof/>
          <w:color w:val="808080"/>
          <w:lang w:val="en-US"/>
        </w:rPr>
        <w:t>(</w:t>
      </w:r>
      <w:r w:rsidRPr="007A55D3">
        <w:rPr>
          <w:rFonts w:ascii="Courier New" w:hAnsi="Courier New" w:cs="Courier New"/>
          <w:noProof/>
          <w:lang w:val="en-US"/>
        </w:rPr>
        <w:t>1</w:t>
      </w:r>
      <w:r w:rsidRPr="007A55D3">
        <w:rPr>
          <w:rFonts w:ascii="Courier New" w:hAnsi="Courier New" w:cs="Courier New"/>
          <w:noProof/>
          <w:color w:val="808080"/>
          <w:lang w:val="en-US"/>
        </w:rPr>
        <w:t>,</w:t>
      </w:r>
      <w:r w:rsidRPr="007A55D3">
        <w:rPr>
          <w:rFonts w:ascii="Courier New" w:hAnsi="Courier New" w:cs="Courier New"/>
          <w:noProof/>
          <w:lang w:val="en-US"/>
        </w:rPr>
        <w:t>1</w:t>
      </w:r>
      <w:r w:rsidRPr="007A55D3">
        <w:rPr>
          <w:rFonts w:ascii="Courier New" w:hAnsi="Courier New" w:cs="Courier New"/>
          <w:noProof/>
          <w:color w:val="808080"/>
          <w:lang w:val="en-US"/>
        </w:rPr>
        <w:t>),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lang w:val="en-US"/>
        </w:rPr>
      </w:pPr>
      <w:r w:rsidRPr="007A55D3">
        <w:rPr>
          <w:rFonts w:ascii="Courier New" w:hAnsi="Courier New" w:cs="Courier New"/>
          <w:noProof/>
          <w:lang w:val="en-US"/>
        </w:rPr>
        <w:t xml:space="preserve">    shape </w:t>
      </w:r>
      <w:r w:rsidRPr="007A55D3">
        <w:rPr>
          <w:rFonts w:ascii="Courier New" w:hAnsi="Courier New" w:cs="Courier New"/>
          <w:noProof/>
          <w:color w:val="0000FF"/>
          <w:lang w:val="en-US"/>
        </w:rPr>
        <w:t>geometry</w:t>
      </w:r>
      <w:r w:rsidRPr="007A55D3">
        <w:rPr>
          <w:rFonts w:ascii="Courier New" w:hAnsi="Courier New" w:cs="Courier New"/>
          <w:noProof/>
          <w:color w:val="808080"/>
          <w:lang w:val="en-US"/>
        </w:rPr>
        <w:t>,</w:t>
      </w:r>
      <w:r w:rsidRPr="007A55D3">
        <w:rPr>
          <w:rFonts w:ascii="Courier New" w:hAnsi="Courier New" w:cs="Courier New"/>
          <w:noProof/>
          <w:lang w:val="en-US"/>
        </w:rPr>
        <w:t xml:space="preserve"> 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7A55D3">
        <w:rPr>
          <w:rFonts w:ascii="Courier New" w:hAnsi="Courier New" w:cs="Courier New"/>
          <w:noProof/>
          <w:lang w:val="en-US"/>
        </w:rPr>
        <w:t xml:space="preserve">    WKT </w:t>
      </w:r>
      <w:r w:rsidRPr="007A55D3">
        <w:rPr>
          <w:rFonts w:ascii="Courier New" w:hAnsi="Courier New" w:cs="Courier New"/>
          <w:noProof/>
          <w:color w:val="0000FF"/>
          <w:lang w:val="en-US"/>
        </w:rPr>
        <w:t>AS</w:t>
      </w:r>
      <w:r w:rsidRPr="007A55D3">
        <w:rPr>
          <w:rFonts w:ascii="Courier New" w:hAnsi="Courier New" w:cs="Courier New"/>
          <w:noProof/>
          <w:lang w:val="en-US"/>
        </w:rPr>
        <w:t xml:space="preserve"> shape</w:t>
      </w:r>
      <w:r w:rsidRPr="007A55D3">
        <w:rPr>
          <w:rFonts w:ascii="Courier New" w:hAnsi="Courier New" w:cs="Courier New"/>
          <w:noProof/>
          <w:color w:val="808080"/>
          <w:lang w:val="en-US"/>
        </w:rPr>
        <w:t>.</w:t>
      </w:r>
      <w:r w:rsidRPr="007A55D3">
        <w:rPr>
          <w:rFonts w:ascii="Courier New" w:hAnsi="Courier New" w:cs="Courier New"/>
          <w:noProof/>
          <w:lang w:val="en-US"/>
        </w:rPr>
        <w:t>STAsText</w:t>
      </w:r>
      <w:r w:rsidRPr="007A55D3">
        <w:rPr>
          <w:rFonts w:ascii="Courier New" w:hAnsi="Courier New" w:cs="Courier New"/>
          <w:noProof/>
          <w:color w:val="808080"/>
          <w:lang w:val="en-US"/>
        </w:rPr>
        <w:t>(),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7A55D3">
        <w:rPr>
          <w:rFonts w:ascii="Courier New" w:hAnsi="Courier New" w:cs="Courier New"/>
          <w:noProof/>
          <w:lang w:val="en-US"/>
        </w:rPr>
        <w:t xml:space="preserve">   extentid </w:t>
      </w:r>
      <w:r w:rsidRPr="007A55D3">
        <w:rPr>
          <w:rFonts w:ascii="Courier New" w:hAnsi="Courier New" w:cs="Courier New"/>
          <w:noProof/>
          <w:color w:val="0000FF"/>
          <w:lang w:val="en-US"/>
        </w:rPr>
        <w:t>int</w:t>
      </w:r>
      <w:r w:rsidRPr="007A55D3">
        <w:rPr>
          <w:rFonts w:ascii="Courier New" w:hAnsi="Courier New" w:cs="Courier New"/>
          <w:noProof/>
          <w:lang w:val="en-US"/>
        </w:rPr>
        <w:t xml:space="preserve"> </w:t>
      </w:r>
      <w:r w:rsidRPr="007A55D3">
        <w:rPr>
          <w:rFonts w:ascii="Courier New" w:hAnsi="Courier New" w:cs="Courier New"/>
          <w:noProof/>
          <w:color w:val="808080"/>
          <w:lang w:val="en-US"/>
        </w:rPr>
        <w:t>NULL,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7A55D3">
        <w:rPr>
          <w:rFonts w:ascii="Courier New" w:hAnsi="Courier New" w:cs="Courier New"/>
          <w:noProof/>
          <w:lang w:val="en-US"/>
        </w:rPr>
        <w:t xml:space="preserve">   orderid </w:t>
      </w:r>
      <w:r w:rsidRPr="007A55D3">
        <w:rPr>
          <w:rFonts w:ascii="Courier New" w:hAnsi="Courier New" w:cs="Courier New"/>
          <w:noProof/>
          <w:color w:val="0000FF"/>
          <w:lang w:val="en-US"/>
        </w:rPr>
        <w:t>int</w:t>
      </w:r>
      <w:r w:rsidRPr="007A55D3">
        <w:rPr>
          <w:rFonts w:ascii="Courier New" w:hAnsi="Courier New" w:cs="Courier New"/>
          <w:noProof/>
          <w:lang w:val="en-US"/>
        </w:rPr>
        <w:t xml:space="preserve"> </w:t>
      </w:r>
      <w:r w:rsidRPr="007A55D3">
        <w:rPr>
          <w:rFonts w:ascii="Courier New" w:hAnsi="Courier New" w:cs="Courier New"/>
          <w:noProof/>
          <w:color w:val="808080"/>
          <w:lang w:val="en-US"/>
        </w:rPr>
        <w:t>NULL,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7A55D3">
        <w:rPr>
          <w:rFonts w:ascii="Courier New" w:hAnsi="Courier New" w:cs="Courier New"/>
          <w:noProof/>
          <w:lang w:val="en-US"/>
        </w:rPr>
        <w:t xml:space="preserve">   datasetid </w:t>
      </w:r>
      <w:r w:rsidRPr="007A55D3">
        <w:rPr>
          <w:rFonts w:ascii="Courier New" w:hAnsi="Courier New" w:cs="Courier New"/>
          <w:noProof/>
          <w:color w:val="0000FF"/>
          <w:lang w:val="en-US"/>
        </w:rPr>
        <w:t>int</w:t>
      </w:r>
      <w:r w:rsidRPr="007A55D3">
        <w:rPr>
          <w:rFonts w:ascii="Courier New" w:hAnsi="Courier New" w:cs="Courier New"/>
          <w:noProof/>
          <w:lang w:val="en-US"/>
        </w:rPr>
        <w:t xml:space="preserve"> </w:t>
      </w:r>
      <w:r w:rsidRPr="007A55D3">
        <w:rPr>
          <w:rFonts w:ascii="Courier New" w:hAnsi="Courier New" w:cs="Courier New"/>
          <w:noProof/>
          <w:color w:val="808080"/>
          <w:lang w:val="en-US"/>
        </w:rPr>
        <w:t>NULL,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7A55D3">
        <w:rPr>
          <w:rFonts w:ascii="Courier New" w:hAnsi="Courier New" w:cs="Courier New"/>
          <w:noProof/>
          <w:lang w:val="en-US"/>
        </w:rPr>
        <w:t xml:space="preserve">    datasetdescription </w:t>
      </w:r>
      <w:r w:rsidRPr="007A55D3">
        <w:rPr>
          <w:rFonts w:ascii="Courier New" w:hAnsi="Courier New" w:cs="Courier New"/>
          <w:noProof/>
          <w:color w:val="0000FF"/>
          <w:lang w:val="en-US"/>
        </w:rPr>
        <w:t>nvarchar</w:t>
      </w:r>
      <w:r w:rsidRPr="007A55D3">
        <w:rPr>
          <w:rFonts w:ascii="Courier New" w:hAnsi="Courier New" w:cs="Courier New"/>
          <w:noProof/>
          <w:color w:val="808080"/>
          <w:lang w:val="en-US"/>
        </w:rPr>
        <w:t>(</w:t>
      </w:r>
      <w:r w:rsidRPr="007A55D3">
        <w:rPr>
          <w:rFonts w:ascii="Courier New" w:hAnsi="Courier New" w:cs="Courier New"/>
          <w:noProof/>
          <w:lang w:val="en-US"/>
        </w:rPr>
        <w:t>30</w:t>
      </w:r>
      <w:r w:rsidRPr="007A55D3">
        <w:rPr>
          <w:rFonts w:ascii="Courier New" w:hAnsi="Courier New" w:cs="Courier New"/>
          <w:noProof/>
          <w:color w:val="808080"/>
          <w:lang w:val="en-US"/>
        </w:rPr>
        <w:t>)</w:t>
      </w:r>
      <w:r w:rsidRPr="007A55D3">
        <w:rPr>
          <w:rFonts w:ascii="Courier New" w:hAnsi="Courier New" w:cs="Courier New"/>
          <w:noProof/>
          <w:lang w:val="en-US"/>
        </w:rPr>
        <w:t xml:space="preserve"> </w:t>
      </w:r>
      <w:r w:rsidRPr="007A55D3">
        <w:rPr>
          <w:rFonts w:ascii="Courier New" w:hAnsi="Courier New" w:cs="Courier New"/>
          <w:noProof/>
          <w:color w:val="808080"/>
          <w:lang w:val="en-US"/>
        </w:rPr>
        <w:t>NULL,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7A55D3">
        <w:rPr>
          <w:rFonts w:ascii="Courier New" w:hAnsi="Courier New" w:cs="Courier New"/>
          <w:noProof/>
          <w:lang w:val="en-US"/>
        </w:rPr>
        <w:tab/>
        <w:t xml:space="preserve">[eminx] [float] </w:t>
      </w:r>
      <w:r w:rsidRPr="007A55D3">
        <w:rPr>
          <w:rFonts w:ascii="Courier New" w:hAnsi="Courier New" w:cs="Courier New"/>
          <w:noProof/>
          <w:color w:val="808080"/>
          <w:lang w:val="en-US"/>
        </w:rPr>
        <w:t>NOT</w:t>
      </w:r>
      <w:r w:rsidRPr="007A55D3">
        <w:rPr>
          <w:rFonts w:ascii="Courier New" w:hAnsi="Courier New" w:cs="Courier New"/>
          <w:noProof/>
          <w:lang w:val="en-US"/>
        </w:rPr>
        <w:t xml:space="preserve"> </w:t>
      </w:r>
      <w:r w:rsidRPr="007A55D3">
        <w:rPr>
          <w:rFonts w:ascii="Courier New" w:hAnsi="Courier New" w:cs="Courier New"/>
          <w:noProof/>
          <w:color w:val="808080"/>
          <w:lang w:val="en-US"/>
        </w:rPr>
        <w:t>NULL,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7A55D3">
        <w:rPr>
          <w:rFonts w:ascii="Courier New" w:hAnsi="Courier New" w:cs="Courier New"/>
          <w:noProof/>
          <w:lang w:val="en-US"/>
        </w:rPr>
        <w:tab/>
        <w:t xml:space="preserve">[eminy] [float] </w:t>
      </w:r>
      <w:r w:rsidRPr="007A55D3">
        <w:rPr>
          <w:rFonts w:ascii="Courier New" w:hAnsi="Courier New" w:cs="Courier New"/>
          <w:noProof/>
          <w:color w:val="808080"/>
          <w:lang w:val="en-US"/>
        </w:rPr>
        <w:t>NOT</w:t>
      </w:r>
      <w:r w:rsidRPr="007A55D3">
        <w:rPr>
          <w:rFonts w:ascii="Courier New" w:hAnsi="Courier New" w:cs="Courier New"/>
          <w:noProof/>
          <w:lang w:val="en-US"/>
        </w:rPr>
        <w:t xml:space="preserve"> </w:t>
      </w:r>
      <w:r w:rsidRPr="007A55D3">
        <w:rPr>
          <w:rFonts w:ascii="Courier New" w:hAnsi="Courier New" w:cs="Courier New"/>
          <w:noProof/>
          <w:color w:val="808080"/>
          <w:lang w:val="en-US"/>
        </w:rPr>
        <w:t>NULL,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7A55D3">
        <w:rPr>
          <w:rFonts w:ascii="Courier New" w:hAnsi="Courier New" w:cs="Courier New"/>
          <w:noProof/>
          <w:lang w:val="en-US"/>
        </w:rPr>
        <w:tab/>
        <w:t xml:space="preserve">[emaxx] [float] </w:t>
      </w:r>
      <w:r w:rsidRPr="007A55D3">
        <w:rPr>
          <w:rFonts w:ascii="Courier New" w:hAnsi="Courier New" w:cs="Courier New"/>
          <w:noProof/>
          <w:color w:val="808080"/>
          <w:lang w:val="en-US"/>
        </w:rPr>
        <w:t>NOT</w:t>
      </w:r>
      <w:r w:rsidRPr="007A55D3">
        <w:rPr>
          <w:rFonts w:ascii="Courier New" w:hAnsi="Courier New" w:cs="Courier New"/>
          <w:noProof/>
          <w:lang w:val="en-US"/>
        </w:rPr>
        <w:t xml:space="preserve"> </w:t>
      </w:r>
      <w:r w:rsidRPr="007A55D3">
        <w:rPr>
          <w:rFonts w:ascii="Courier New" w:hAnsi="Courier New" w:cs="Courier New"/>
          <w:noProof/>
          <w:color w:val="808080"/>
          <w:lang w:val="en-US"/>
        </w:rPr>
        <w:t>NULL,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7A55D3">
        <w:rPr>
          <w:rFonts w:ascii="Courier New" w:hAnsi="Courier New" w:cs="Courier New"/>
          <w:noProof/>
          <w:lang w:val="en-US"/>
        </w:rPr>
        <w:tab/>
        <w:t xml:space="preserve">[emaxy] [float] </w:t>
      </w:r>
      <w:r w:rsidRPr="007A55D3">
        <w:rPr>
          <w:rFonts w:ascii="Courier New" w:hAnsi="Courier New" w:cs="Courier New"/>
          <w:noProof/>
          <w:color w:val="808080"/>
          <w:lang w:val="en-US"/>
        </w:rPr>
        <w:t>NOT</w:t>
      </w:r>
      <w:r w:rsidRPr="007A55D3">
        <w:rPr>
          <w:rFonts w:ascii="Courier New" w:hAnsi="Courier New" w:cs="Courier New"/>
          <w:noProof/>
          <w:lang w:val="en-US"/>
        </w:rPr>
        <w:t xml:space="preserve"> </w:t>
      </w:r>
      <w:r w:rsidRPr="007A55D3">
        <w:rPr>
          <w:rFonts w:ascii="Courier New" w:hAnsi="Courier New" w:cs="Courier New"/>
          <w:noProof/>
          <w:color w:val="808080"/>
          <w:lang w:val="en-US"/>
        </w:rPr>
        <w:t>NULL,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7A55D3">
        <w:rPr>
          <w:rFonts w:ascii="Courier New" w:hAnsi="Courier New" w:cs="Courier New"/>
          <w:noProof/>
          <w:lang w:val="en-US"/>
        </w:rPr>
        <w:tab/>
        <w:t xml:space="preserve">[len] [float] </w:t>
      </w:r>
      <w:r w:rsidRPr="007A55D3">
        <w:rPr>
          <w:rFonts w:ascii="Courier New" w:hAnsi="Courier New" w:cs="Courier New"/>
          <w:noProof/>
          <w:color w:val="808080"/>
          <w:lang w:val="en-US"/>
        </w:rPr>
        <w:t>NOT</w:t>
      </w:r>
      <w:r w:rsidRPr="007A55D3">
        <w:rPr>
          <w:rFonts w:ascii="Courier New" w:hAnsi="Courier New" w:cs="Courier New"/>
          <w:noProof/>
          <w:lang w:val="en-US"/>
        </w:rPr>
        <w:t xml:space="preserve"> </w:t>
      </w:r>
      <w:r w:rsidRPr="007A55D3">
        <w:rPr>
          <w:rFonts w:ascii="Courier New" w:hAnsi="Courier New" w:cs="Courier New"/>
          <w:noProof/>
          <w:color w:val="808080"/>
          <w:lang w:val="en-US"/>
        </w:rPr>
        <w:t>NULL,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lang w:val="en-US"/>
        </w:rPr>
      </w:pPr>
      <w:r w:rsidRPr="007A55D3">
        <w:rPr>
          <w:rFonts w:ascii="Courier New" w:hAnsi="Courier New" w:cs="Courier New"/>
          <w:noProof/>
          <w:color w:val="808080"/>
          <w:lang w:val="en-US"/>
        </w:rPr>
        <w:t>);</w:t>
      </w:r>
    </w:p>
    <w:p w:rsidR="000F00B8" w:rsidRPr="007A55D3" w:rsidRDefault="000F00B8" w:rsidP="000F00B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lang w:val="en-US"/>
        </w:rPr>
      </w:pPr>
      <w:r w:rsidRPr="007A55D3">
        <w:rPr>
          <w:rFonts w:ascii="Courier New" w:hAnsi="Courier New" w:cs="Courier New"/>
          <w:noProof/>
          <w:color w:val="0000FF"/>
          <w:lang w:val="en-US"/>
        </w:rPr>
        <w:t>GO</w:t>
      </w:r>
    </w:p>
    <w:p w:rsidR="000F00B8" w:rsidRPr="007A55D3" w:rsidRDefault="000F00B8" w:rsidP="000F0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urier New"/>
          <w:color w:val="000000"/>
          <w:lang w:val="en-US"/>
        </w:rPr>
      </w:pPr>
    </w:p>
    <w:bookmarkEnd w:id="47"/>
    <w:p w:rsidR="00B126F1" w:rsidRPr="00116DC9" w:rsidRDefault="000B5A2E" w:rsidP="00241E36">
      <w:pPr>
        <w:rPr>
          <w:lang w:val="en-US"/>
        </w:rPr>
      </w:pPr>
      <w:r w:rsidRPr="00116DC9">
        <w:rPr>
          <w:lang w:val="en-US"/>
        </w:rPr>
        <w:t xml:space="preserve">Idé: </w:t>
      </w:r>
      <w:r w:rsidR="00B126F1" w:rsidRPr="00116DC9">
        <w:rPr>
          <w:lang w:val="en-US"/>
        </w:rPr>
        <w:t>Insert</w:t>
      </w:r>
      <w:r w:rsidRPr="00116DC9">
        <w:rPr>
          <w:lang w:val="en-US"/>
        </w:rPr>
        <w:t xml:space="preserve"> eminx-((emaxx-eminx)*2*</w:t>
      </w:r>
      <w:proofErr w:type="gramStart"/>
      <w:r w:rsidRPr="00116DC9">
        <w:rPr>
          <w:lang w:val="en-US"/>
        </w:rPr>
        <w:t>convert(</w:t>
      </w:r>
      <w:proofErr w:type="gramEnd"/>
      <w:r w:rsidRPr="00116DC9">
        <w:rPr>
          <w:lang w:val="en-US"/>
        </w:rPr>
        <w:t>number,right(littera,1),)</w:t>
      </w:r>
    </w:p>
    <w:p w:rsidR="00B126F1" w:rsidRPr="00116DC9" w:rsidRDefault="00B126F1" w:rsidP="00241E36">
      <w:pPr>
        <w:rPr>
          <w:lang w:val="en-US"/>
        </w:rPr>
      </w:pPr>
    </w:p>
    <w:p w:rsidR="00806712" w:rsidRDefault="00806712" w:rsidP="00806712">
      <w:pPr>
        <w:pStyle w:val="Rubrik3"/>
      </w:pPr>
      <w:bookmarkStart w:id="48" w:name="_Toc348100970"/>
      <w:r>
        <w:t xml:space="preserve">Exempel </w:t>
      </w:r>
      <w:r w:rsidR="004F01B1">
        <w:t xml:space="preserve">på </w:t>
      </w:r>
      <w:r>
        <w:t>testdata</w:t>
      </w:r>
      <w:bookmarkEnd w:id="48"/>
    </w:p>
    <w:p w:rsidR="00BC2695" w:rsidRDefault="00BC2695" w:rsidP="00BC2695">
      <w:r>
        <w:t>Testdatafiler finns under:</w:t>
      </w:r>
    </w:p>
    <w:p w:rsidR="00BC2695" w:rsidRDefault="00E03270" w:rsidP="00BC2695">
      <w:r w:rsidRPr="00E03270">
        <w:t>N:\Dokumentation\Drifthandbok Givas\Övriga rutiner\Geosecma webb\driftovervakning\lasttest\testdata</w:t>
      </w:r>
    </w:p>
    <w:p w:rsidR="00BC2695" w:rsidRDefault="00BC2695" w:rsidP="00BC2695"/>
    <w:p w:rsidR="00470A75" w:rsidRDefault="00A91C75" w:rsidP="00BC2695">
      <w:r>
        <w:t xml:space="preserve">Testdata för </w:t>
      </w:r>
      <w:r w:rsidR="00D01C75">
        <w:t xml:space="preserve">FOSS4G shootout: </w:t>
      </w:r>
    </w:p>
    <w:p w:rsidR="00D01C75" w:rsidRDefault="00470A75" w:rsidP="00BC2695">
      <w:proofErr w:type="gramStart"/>
      <w:r>
        <w:t>-</w:t>
      </w:r>
      <w:proofErr w:type="gramEnd"/>
      <w:r w:rsidR="00A91C75">
        <w:t xml:space="preserve">Bildstorlek i pixel: </w:t>
      </w:r>
      <w:r w:rsidR="00D01C75">
        <w:t>640*480 till 1024*768</w:t>
      </w:r>
    </w:p>
    <w:p w:rsidR="00470A75" w:rsidRDefault="00470A75" w:rsidP="00BC2695">
      <w:proofErr w:type="gramStart"/>
      <w:r>
        <w:t>-</w:t>
      </w:r>
      <w:proofErr w:type="gramEnd"/>
      <w:r>
        <w:t>Varje test körs tre gånger, tredje gången räknas.</w:t>
      </w:r>
    </w:p>
    <w:p w:rsidR="00D01C75" w:rsidRDefault="00D01C75" w:rsidP="00BC2695"/>
    <w:p w:rsidR="006A0EF1" w:rsidRPr="006A0EF1" w:rsidRDefault="006A0EF1" w:rsidP="00BC2695">
      <w:pPr>
        <w:rPr>
          <w:b/>
        </w:rPr>
      </w:pPr>
      <w:r w:rsidRPr="006A0EF1">
        <w:rPr>
          <w:b/>
        </w:rPr>
        <w:t>Beskrivning av testdatafiler: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738"/>
        <w:gridCol w:w="894"/>
        <w:gridCol w:w="1438"/>
        <w:gridCol w:w="4388"/>
      </w:tblGrid>
      <w:tr w:rsidR="00714A95" w:rsidRPr="00714A95" w:rsidTr="00E43BED">
        <w:tc>
          <w:tcPr>
            <w:tcW w:w="2738" w:type="dxa"/>
          </w:tcPr>
          <w:p w:rsidR="00714A95" w:rsidRPr="00714A95" w:rsidRDefault="00714A95" w:rsidP="00141A27">
            <w:pPr>
              <w:rPr>
                <w:b/>
              </w:rPr>
            </w:pPr>
            <w:r w:rsidRPr="00714A95">
              <w:rPr>
                <w:b/>
              </w:rPr>
              <w:t>Testdatafil</w:t>
            </w:r>
          </w:p>
        </w:tc>
        <w:tc>
          <w:tcPr>
            <w:tcW w:w="894" w:type="dxa"/>
          </w:tcPr>
          <w:p w:rsidR="00714A95" w:rsidRPr="00714A95" w:rsidRDefault="00714A95" w:rsidP="00141A27">
            <w:pPr>
              <w:rPr>
                <w:b/>
              </w:rPr>
            </w:pPr>
            <w:r w:rsidRPr="00714A95">
              <w:rPr>
                <w:b/>
              </w:rPr>
              <w:t>Width</w:t>
            </w:r>
          </w:p>
        </w:tc>
        <w:tc>
          <w:tcPr>
            <w:tcW w:w="1438" w:type="dxa"/>
          </w:tcPr>
          <w:p w:rsidR="00714A95" w:rsidRPr="00714A95" w:rsidRDefault="00714A95" w:rsidP="00141A27">
            <w:pPr>
              <w:rPr>
                <w:b/>
              </w:rPr>
            </w:pPr>
            <w:r w:rsidRPr="00714A95">
              <w:rPr>
                <w:b/>
              </w:rPr>
              <w:t>Height</w:t>
            </w:r>
          </w:p>
        </w:tc>
        <w:tc>
          <w:tcPr>
            <w:tcW w:w="4388" w:type="dxa"/>
          </w:tcPr>
          <w:p w:rsidR="00714A95" w:rsidRPr="00714A95" w:rsidRDefault="00714A95" w:rsidP="00141A27">
            <w:pPr>
              <w:rPr>
                <w:b/>
              </w:rPr>
            </w:pPr>
            <w:r w:rsidRPr="00714A95">
              <w:rPr>
                <w:b/>
              </w:rPr>
              <w:t>Bbox</w:t>
            </w:r>
          </w:p>
        </w:tc>
      </w:tr>
      <w:tr w:rsidR="00714A95" w:rsidTr="00E43BED">
        <w:tc>
          <w:tcPr>
            <w:tcW w:w="2738" w:type="dxa"/>
          </w:tcPr>
          <w:p w:rsidR="00714A95" w:rsidRDefault="006304F2" w:rsidP="00141A27">
            <w:r w:rsidRPr="00BC2695">
              <w:t>S</w:t>
            </w:r>
            <w:r w:rsidR="00BC2695" w:rsidRPr="00BC2695">
              <w:t>v</w:t>
            </w:r>
            <w:r>
              <w:t>512_</w:t>
            </w:r>
            <w:r w:rsidR="00BC2695" w:rsidRPr="00BC2695">
              <w:t>100_1000.csv</w:t>
            </w:r>
          </w:p>
        </w:tc>
        <w:tc>
          <w:tcPr>
            <w:tcW w:w="894" w:type="dxa"/>
          </w:tcPr>
          <w:p w:rsidR="00714A95" w:rsidRDefault="00BC2695" w:rsidP="00141A27">
            <w:r>
              <w:t>512</w:t>
            </w:r>
          </w:p>
        </w:tc>
        <w:tc>
          <w:tcPr>
            <w:tcW w:w="1438" w:type="dxa"/>
          </w:tcPr>
          <w:p w:rsidR="00714A95" w:rsidRDefault="00BC2695" w:rsidP="00141A27">
            <w:r>
              <w:t>512</w:t>
            </w:r>
          </w:p>
        </w:tc>
        <w:tc>
          <w:tcPr>
            <w:tcW w:w="4388" w:type="dxa"/>
          </w:tcPr>
          <w:p w:rsidR="00714A95" w:rsidRDefault="00F156A4" w:rsidP="00946F55">
            <w:r>
              <w:t xml:space="preserve">Vattensegmentlayer: </w:t>
            </w:r>
            <w:r w:rsidR="00946F55" w:rsidRPr="00946F55">
              <w:t>F154</w:t>
            </w:r>
            <w:r w:rsidR="00C90A79">
              <w:t xml:space="preserve"> xmin, ymin</w:t>
            </w:r>
            <w:r w:rsidR="00946F55" w:rsidRPr="00946F55">
              <w:t xml:space="preserve"> </w:t>
            </w:r>
            <w:r>
              <w:t xml:space="preserve">+ </w:t>
            </w:r>
            <w:r w:rsidR="00BC2695">
              <w:t xml:space="preserve">Random </w:t>
            </w:r>
            <w:proofErr w:type="gramStart"/>
            <w:r w:rsidR="00A24F2C">
              <w:t>x,y</w:t>
            </w:r>
            <w:proofErr w:type="gramEnd"/>
            <w:r w:rsidR="00A24F2C">
              <w:t xml:space="preserve">-diff: </w:t>
            </w:r>
            <w:r w:rsidR="00852CDC">
              <w:t>100 till 1000</w:t>
            </w:r>
          </w:p>
        </w:tc>
      </w:tr>
      <w:tr w:rsidR="00714A95" w:rsidRPr="006C3EFC" w:rsidTr="00E43BED">
        <w:tc>
          <w:tcPr>
            <w:tcW w:w="2738" w:type="dxa"/>
          </w:tcPr>
          <w:p w:rsidR="00714A95" w:rsidRDefault="00714A95" w:rsidP="00141A27"/>
        </w:tc>
        <w:tc>
          <w:tcPr>
            <w:tcW w:w="894" w:type="dxa"/>
          </w:tcPr>
          <w:p w:rsidR="00714A95" w:rsidRDefault="00364EE4" w:rsidP="00141A27">
            <w:r>
              <w:t xml:space="preserve">512 + </w:t>
            </w:r>
            <w:r w:rsidR="00AC50DC">
              <w:t xml:space="preserve">Random </w:t>
            </w:r>
          </w:p>
        </w:tc>
        <w:tc>
          <w:tcPr>
            <w:tcW w:w="1438" w:type="dxa"/>
          </w:tcPr>
          <w:p w:rsidR="00AC50DC" w:rsidRPr="007A55D3" w:rsidRDefault="00364EE4" w:rsidP="00AC50DC">
            <w:pPr>
              <w:rPr>
                <w:lang w:val="en-US"/>
              </w:rPr>
            </w:pPr>
            <w:r w:rsidRPr="007A55D3">
              <w:rPr>
                <w:lang w:val="en-US"/>
              </w:rPr>
              <w:t xml:space="preserve">Width </w:t>
            </w:r>
            <w:r w:rsidR="00AC50DC" w:rsidRPr="007A55D3">
              <w:rPr>
                <w:lang w:val="en-US"/>
              </w:rPr>
              <w:t>* Rand</w:t>
            </w:r>
            <w:r w:rsidR="006816F1" w:rsidRPr="007A55D3">
              <w:rPr>
                <w:lang w:val="en-US"/>
              </w:rPr>
              <w:t>-</w:t>
            </w:r>
            <w:r w:rsidR="00AC50DC" w:rsidRPr="007A55D3">
              <w:rPr>
                <w:lang w:val="en-US"/>
              </w:rPr>
              <w:t>y/rand</w:t>
            </w:r>
            <w:r w:rsidR="006816F1" w:rsidRPr="007A55D3">
              <w:rPr>
                <w:lang w:val="en-US"/>
              </w:rPr>
              <w:t>-</w:t>
            </w:r>
            <w:r w:rsidR="00AC50DC" w:rsidRPr="007A55D3">
              <w:rPr>
                <w:lang w:val="en-US"/>
              </w:rPr>
              <w:t>x</w:t>
            </w:r>
          </w:p>
        </w:tc>
        <w:tc>
          <w:tcPr>
            <w:tcW w:w="4388" w:type="dxa"/>
          </w:tcPr>
          <w:p w:rsidR="00714A95" w:rsidRPr="007A55D3" w:rsidRDefault="00714A95" w:rsidP="00141A27">
            <w:pPr>
              <w:rPr>
                <w:lang w:val="en-US"/>
              </w:rPr>
            </w:pPr>
          </w:p>
        </w:tc>
      </w:tr>
      <w:tr w:rsidR="00714A95" w:rsidRPr="006C3EFC" w:rsidTr="00E43BED">
        <w:tc>
          <w:tcPr>
            <w:tcW w:w="2738" w:type="dxa"/>
          </w:tcPr>
          <w:p w:rsidR="00714A95" w:rsidRPr="007A55D3" w:rsidRDefault="00714A95" w:rsidP="00141A27">
            <w:pPr>
              <w:rPr>
                <w:lang w:val="en-US"/>
              </w:rPr>
            </w:pPr>
          </w:p>
        </w:tc>
        <w:tc>
          <w:tcPr>
            <w:tcW w:w="894" w:type="dxa"/>
          </w:tcPr>
          <w:p w:rsidR="00714A95" w:rsidRPr="007A55D3" w:rsidRDefault="00714A95" w:rsidP="00141A27">
            <w:pPr>
              <w:rPr>
                <w:lang w:val="en-US"/>
              </w:rPr>
            </w:pPr>
          </w:p>
        </w:tc>
        <w:tc>
          <w:tcPr>
            <w:tcW w:w="1438" w:type="dxa"/>
          </w:tcPr>
          <w:p w:rsidR="00714A95" w:rsidRPr="007A55D3" w:rsidRDefault="00714A95" w:rsidP="00141A27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714A95" w:rsidRPr="007A55D3" w:rsidRDefault="00714A95" w:rsidP="00141A27">
            <w:pPr>
              <w:rPr>
                <w:lang w:val="en-US"/>
              </w:rPr>
            </w:pPr>
          </w:p>
        </w:tc>
      </w:tr>
      <w:tr w:rsidR="00714A95" w:rsidRPr="006C3EFC" w:rsidTr="00E43BED">
        <w:tc>
          <w:tcPr>
            <w:tcW w:w="2738" w:type="dxa"/>
          </w:tcPr>
          <w:p w:rsidR="00714A95" w:rsidRPr="007A55D3" w:rsidRDefault="00714A95" w:rsidP="00141A27">
            <w:pPr>
              <w:rPr>
                <w:lang w:val="en-US"/>
              </w:rPr>
            </w:pPr>
          </w:p>
        </w:tc>
        <w:tc>
          <w:tcPr>
            <w:tcW w:w="894" w:type="dxa"/>
          </w:tcPr>
          <w:p w:rsidR="00714A95" w:rsidRPr="007A55D3" w:rsidRDefault="00714A95" w:rsidP="00141A27">
            <w:pPr>
              <w:rPr>
                <w:lang w:val="en-US"/>
              </w:rPr>
            </w:pPr>
          </w:p>
        </w:tc>
        <w:tc>
          <w:tcPr>
            <w:tcW w:w="1438" w:type="dxa"/>
          </w:tcPr>
          <w:p w:rsidR="00714A95" w:rsidRPr="007A55D3" w:rsidRDefault="00714A95" w:rsidP="00141A27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714A95" w:rsidRPr="007A55D3" w:rsidRDefault="00714A95" w:rsidP="00141A27">
            <w:pPr>
              <w:rPr>
                <w:lang w:val="en-US"/>
              </w:rPr>
            </w:pPr>
          </w:p>
        </w:tc>
      </w:tr>
    </w:tbl>
    <w:p w:rsidR="00141A27" w:rsidRPr="007A55D3" w:rsidRDefault="00141A27" w:rsidP="00141A27">
      <w:pPr>
        <w:rPr>
          <w:lang w:val="en-US"/>
        </w:rPr>
      </w:pPr>
    </w:p>
    <w:p w:rsidR="008C0EFC" w:rsidRDefault="00A64185" w:rsidP="00A64185">
      <w:pPr>
        <w:pStyle w:val="Rubrik1"/>
      </w:pPr>
      <w:bookmarkStart w:id="49" w:name="_Toc348100971"/>
      <w:r>
        <w:t>Mätvärden för analys</w:t>
      </w:r>
      <w:bookmarkEnd w:id="49"/>
      <w:r>
        <w:t xml:space="preserve"> </w:t>
      </w:r>
    </w:p>
    <w:p w:rsidR="000045AF" w:rsidRDefault="00095F9A" w:rsidP="000045AF">
      <w:r>
        <w:t>Mätvärden för analys av test</w:t>
      </w:r>
      <w:r w:rsidR="000045AF">
        <w:t xml:space="preserve"> och vilka optimeringar som verkar fungerar bäst.</w:t>
      </w:r>
    </w:p>
    <w:p w:rsidR="00FD2B17" w:rsidRDefault="00FD2B17" w:rsidP="000045AF"/>
    <w:p w:rsidR="005A2895" w:rsidRDefault="006C3EFC" w:rsidP="000045AF">
      <w:hyperlink r:id="rId24" w:history="1">
        <w:r w:rsidR="005A2895" w:rsidRPr="00884702">
          <w:rPr>
            <w:rStyle w:val="Hyperlnk"/>
          </w:rPr>
          <w:t>http://perftestingguide.codeplex.com/releases/view/6690</w:t>
        </w:r>
      </w:hyperlink>
      <w:r w:rsidR="005A2895">
        <w:t>:</w:t>
      </w:r>
    </w:p>
    <w:p w:rsidR="005A2895" w:rsidRDefault="005A2895" w:rsidP="000045AF"/>
    <w:p w:rsidR="00FD2B17" w:rsidRPr="007A55D3" w:rsidRDefault="00FD2B17" w:rsidP="00FD2B17">
      <w:pPr>
        <w:autoSpaceDE w:val="0"/>
        <w:autoSpaceDN w:val="0"/>
        <w:adjustRightInd w:val="0"/>
        <w:rPr>
          <w:color w:val="000000"/>
          <w:sz w:val="23"/>
          <w:szCs w:val="23"/>
          <w:lang w:val="en-US"/>
        </w:rPr>
      </w:pPr>
      <w:r w:rsidRPr="007A55D3">
        <w:rPr>
          <w:color w:val="000000"/>
          <w:sz w:val="23"/>
          <w:szCs w:val="23"/>
          <w:lang w:val="en-US"/>
        </w:rPr>
        <w:t xml:space="preserve">Test objectives frequently include the following: </w:t>
      </w:r>
    </w:p>
    <w:p w:rsidR="00FD2B17" w:rsidRPr="007A55D3" w:rsidRDefault="00FD2B17" w:rsidP="00FD2B17">
      <w:pPr>
        <w:pStyle w:val="Liststycke"/>
        <w:numPr>
          <w:ilvl w:val="0"/>
          <w:numId w:val="44"/>
        </w:numPr>
        <w:autoSpaceDE w:val="0"/>
        <w:autoSpaceDN w:val="0"/>
        <w:adjustRightInd w:val="0"/>
        <w:rPr>
          <w:color w:val="000000"/>
          <w:sz w:val="23"/>
          <w:szCs w:val="23"/>
          <w:lang w:val="en-US"/>
        </w:rPr>
      </w:pPr>
      <w:r w:rsidRPr="007A55D3">
        <w:rPr>
          <w:b/>
          <w:bCs/>
          <w:color w:val="000000"/>
          <w:sz w:val="23"/>
          <w:szCs w:val="23"/>
          <w:lang w:val="en-US"/>
        </w:rPr>
        <w:t xml:space="preserve">Response time. </w:t>
      </w:r>
      <w:r w:rsidRPr="007A55D3">
        <w:rPr>
          <w:color w:val="000000"/>
          <w:sz w:val="23"/>
          <w:szCs w:val="23"/>
          <w:lang w:val="en-US"/>
        </w:rPr>
        <w:t xml:space="preserve">For example, the product catalog must be displayed in less than 3 seconds. </w:t>
      </w:r>
    </w:p>
    <w:p w:rsidR="00FD2B17" w:rsidRPr="007A55D3" w:rsidRDefault="00FD2B17" w:rsidP="00FD2B17">
      <w:pPr>
        <w:pStyle w:val="Liststycke"/>
        <w:numPr>
          <w:ilvl w:val="0"/>
          <w:numId w:val="44"/>
        </w:numPr>
        <w:autoSpaceDE w:val="0"/>
        <w:autoSpaceDN w:val="0"/>
        <w:adjustRightInd w:val="0"/>
        <w:rPr>
          <w:color w:val="000000"/>
          <w:sz w:val="23"/>
          <w:szCs w:val="23"/>
          <w:lang w:val="en-US"/>
        </w:rPr>
      </w:pPr>
      <w:r w:rsidRPr="007A55D3">
        <w:rPr>
          <w:b/>
          <w:bCs/>
          <w:color w:val="000000"/>
          <w:sz w:val="23"/>
          <w:szCs w:val="23"/>
          <w:lang w:val="en-US"/>
        </w:rPr>
        <w:t xml:space="preserve">Throughput. </w:t>
      </w:r>
      <w:r w:rsidRPr="007A55D3">
        <w:rPr>
          <w:color w:val="000000"/>
          <w:sz w:val="23"/>
          <w:szCs w:val="23"/>
          <w:lang w:val="en-US"/>
        </w:rPr>
        <w:t xml:space="preserve">For example, the system must support 100 transactions per second. </w:t>
      </w:r>
    </w:p>
    <w:p w:rsidR="00FD2B17" w:rsidRPr="007A55D3" w:rsidRDefault="00FD2B17" w:rsidP="00FD2B17">
      <w:pPr>
        <w:pStyle w:val="Liststycke"/>
        <w:numPr>
          <w:ilvl w:val="0"/>
          <w:numId w:val="44"/>
        </w:numPr>
        <w:autoSpaceDE w:val="0"/>
        <w:autoSpaceDN w:val="0"/>
        <w:adjustRightInd w:val="0"/>
        <w:rPr>
          <w:color w:val="000000"/>
          <w:sz w:val="23"/>
          <w:szCs w:val="23"/>
          <w:lang w:val="en-US"/>
        </w:rPr>
      </w:pPr>
      <w:r w:rsidRPr="007A55D3">
        <w:rPr>
          <w:b/>
          <w:bCs/>
          <w:color w:val="000000"/>
          <w:sz w:val="23"/>
          <w:szCs w:val="23"/>
          <w:lang w:val="en-US"/>
        </w:rPr>
        <w:t xml:space="preserve">Resource utilization. </w:t>
      </w:r>
      <w:r w:rsidRPr="007A55D3">
        <w:rPr>
          <w:color w:val="000000"/>
          <w:sz w:val="23"/>
          <w:szCs w:val="23"/>
          <w:lang w:val="en-US"/>
        </w:rPr>
        <w:t xml:space="preserve">A frequently overlooked aspect is the amount of resources your application is consuming, in terms of processor, memory, disk input output (I/O), and network I/O. </w:t>
      </w:r>
    </w:p>
    <w:p w:rsidR="00FD2B17" w:rsidRPr="007A55D3" w:rsidRDefault="00FD2B17" w:rsidP="00FD2B17">
      <w:pPr>
        <w:pStyle w:val="Liststycke"/>
        <w:numPr>
          <w:ilvl w:val="0"/>
          <w:numId w:val="44"/>
        </w:numPr>
        <w:autoSpaceDE w:val="0"/>
        <w:autoSpaceDN w:val="0"/>
        <w:adjustRightInd w:val="0"/>
        <w:rPr>
          <w:color w:val="000000"/>
          <w:sz w:val="23"/>
          <w:szCs w:val="23"/>
          <w:lang w:val="en-US"/>
        </w:rPr>
      </w:pPr>
      <w:r w:rsidRPr="007A55D3">
        <w:rPr>
          <w:b/>
          <w:bCs/>
          <w:color w:val="000000"/>
          <w:sz w:val="23"/>
          <w:szCs w:val="23"/>
          <w:lang w:val="en-US"/>
        </w:rPr>
        <w:t xml:space="preserve">Maximum user load. </w:t>
      </w:r>
      <w:r w:rsidRPr="007A55D3">
        <w:rPr>
          <w:color w:val="000000"/>
          <w:sz w:val="23"/>
          <w:szCs w:val="23"/>
          <w:lang w:val="en-US"/>
        </w:rPr>
        <w:t xml:space="preserve">This test objective determines how many users can run on a specific hardware configuration. </w:t>
      </w:r>
    </w:p>
    <w:p w:rsidR="00FD2B17" w:rsidRPr="007A55D3" w:rsidRDefault="00FD2B17" w:rsidP="00FD2B17">
      <w:pPr>
        <w:pStyle w:val="Liststycke"/>
        <w:numPr>
          <w:ilvl w:val="0"/>
          <w:numId w:val="44"/>
        </w:numPr>
        <w:autoSpaceDE w:val="0"/>
        <w:autoSpaceDN w:val="0"/>
        <w:adjustRightInd w:val="0"/>
        <w:rPr>
          <w:color w:val="000000"/>
          <w:sz w:val="23"/>
          <w:szCs w:val="23"/>
          <w:lang w:val="en-US"/>
        </w:rPr>
      </w:pPr>
      <w:r w:rsidRPr="007A55D3">
        <w:rPr>
          <w:b/>
          <w:bCs/>
          <w:color w:val="000000"/>
          <w:sz w:val="23"/>
          <w:szCs w:val="23"/>
          <w:lang w:val="en-US"/>
        </w:rPr>
        <w:t xml:space="preserve">Business related metrics. </w:t>
      </w:r>
      <w:r w:rsidRPr="007A55D3">
        <w:rPr>
          <w:color w:val="000000"/>
          <w:sz w:val="23"/>
          <w:szCs w:val="23"/>
          <w:lang w:val="en-US"/>
        </w:rPr>
        <w:t xml:space="preserve">This objective is mapped to business volume at normal and peak values; for example, the number of orders or Help desk calls handled at a given time. </w:t>
      </w:r>
    </w:p>
    <w:p w:rsidR="00A64185" w:rsidRDefault="00A64185" w:rsidP="00E11693">
      <w:pPr>
        <w:pStyle w:val="Rubrik2"/>
      </w:pPr>
      <w:bookmarkStart w:id="50" w:name="_Toc348100972"/>
      <w:r>
        <w:t>Mätvärden från testverktyg</w:t>
      </w:r>
      <w:bookmarkEnd w:id="50"/>
    </w:p>
    <w:p w:rsidR="00FB34B2" w:rsidRDefault="00FB34B2" w:rsidP="00FB34B2">
      <w:r>
        <w:t>Mätvärden från testverktyget JMeter</w:t>
      </w:r>
    </w:p>
    <w:p w:rsidR="00FB34B2" w:rsidRDefault="00FB34B2" w:rsidP="00FB34B2"/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2"/>
        <w:gridCol w:w="1828"/>
        <w:gridCol w:w="6120"/>
      </w:tblGrid>
      <w:tr w:rsidR="00FB34B2" w:rsidTr="008F73F8">
        <w:tc>
          <w:tcPr>
            <w:tcW w:w="1662" w:type="dxa"/>
          </w:tcPr>
          <w:p w:rsidR="00FB34B2" w:rsidRDefault="00FB34B2" w:rsidP="008F73F8">
            <w:pPr>
              <w:rPr>
                <w:b/>
                <w:bCs/>
              </w:rPr>
            </w:pPr>
            <w:r>
              <w:rPr>
                <w:b/>
                <w:bCs/>
              </w:rPr>
              <w:t>Komponent</w:t>
            </w:r>
          </w:p>
        </w:tc>
        <w:tc>
          <w:tcPr>
            <w:tcW w:w="1828" w:type="dxa"/>
          </w:tcPr>
          <w:p w:rsidR="00FB34B2" w:rsidRDefault="00FB34B2" w:rsidP="008F73F8">
            <w:pPr>
              <w:rPr>
                <w:b/>
                <w:bCs/>
              </w:rPr>
            </w:pPr>
            <w:r>
              <w:rPr>
                <w:b/>
                <w:bCs/>
              </w:rPr>
              <w:t>Resultattyp</w:t>
            </w:r>
          </w:p>
        </w:tc>
        <w:tc>
          <w:tcPr>
            <w:tcW w:w="6120" w:type="dxa"/>
          </w:tcPr>
          <w:p w:rsidR="00FB34B2" w:rsidRDefault="00FB34B2" w:rsidP="008F73F8">
            <w:pPr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FB34B2" w:rsidTr="008F73F8">
        <w:tc>
          <w:tcPr>
            <w:tcW w:w="1662" w:type="dxa"/>
          </w:tcPr>
          <w:p w:rsidR="00FB34B2" w:rsidRDefault="00FB34B2" w:rsidP="008F73F8">
            <w:r>
              <w:t>Sum result</w:t>
            </w:r>
          </w:p>
        </w:tc>
        <w:tc>
          <w:tcPr>
            <w:tcW w:w="1828" w:type="dxa"/>
          </w:tcPr>
          <w:p w:rsidR="00FB34B2" w:rsidRDefault="00FB34B2" w:rsidP="00FB34B2">
            <w:r>
              <w:t>Medelvärde antal svar/sekund</w:t>
            </w:r>
          </w:p>
        </w:tc>
        <w:tc>
          <w:tcPr>
            <w:tcW w:w="6120" w:type="dxa"/>
          </w:tcPr>
          <w:p w:rsidR="00FB34B2" w:rsidRDefault="005352E7" w:rsidP="008F73F8">
            <w:r>
              <w:t>Throughput</w:t>
            </w:r>
          </w:p>
        </w:tc>
      </w:tr>
      <w:tr w:rsidR="00FB34B2" w:rsidTr="008F73F8">
        <w:tc>
          <w:tcPr>
            <w:tcW w:w="1662" w:type="dxa"/>
          </w:tcPr>
          <w:p w:rsidR="00FB34B2" w:rsidRDefault="00FB34B2" w:rsidP="008F73F8"/>
        </w:tc>
        <w:tc>
          <w:tcPr>
            <w:tcW w:w="1828" w:type="dxa"/>
          </w:tcPr>
          <w:p w:rsidR="00FB34B2" w:rsidRDefault="00FB34B2" w:rsidP="008F73F8"/>
        </w:tc>
        <w:tc>
          <w:tcPr>
            <w:tcW w:w="6120" w:type="dxa"/>
          </w:tcPr>
          <w:p w:rsidR="00FB34B2" w:rsidRDefault="005352E7" w:rsidP="005352E7">
            <w:r>
              <w:t>Medelvärde väntetid på svar.</w:t>
            </w:r>
          </w:p>
        </w:tc>
      </w:tr>
      <w:tr w:rsidR="00FB34B2" w:rsidTr="008F73F8">
        <w:tc>
          <w:tcPr>
            <w:tcW w:w="1662" w:type="dxa"/>
          </w:tcPr>
          <w:p w:rsidR="00FB34B2" w:rsidRDefault="00FB34B2" w:rsidP="008F73F8"/>
        </w:tc>
        <w:tc>
          <w:tcPr>
            <w:tcW w:w="1828" w:type="dxa"/>
          </w:tcPr>
          <w:p w:rsidR="00FB34B2" w:rsidRDefault="00FB34B2" w:rsidP="008F73F8"/>
        </w:tc>
        <w:tc>
          <w:tcPr>
            <w:tcW w:w="6120" w:type="dxa"/>
          </w:tcPr>
          <w:p w:rsidR="00FB34B2" w:rsidRDefault="00FB34B2" w:rsidP="008F73F8"/>
        </w:tc>
      </w:tr>
      <w:tr w:rsidR="00FB34B2" w:rsidTr="008F73F8">
        <w:tc>
          <w:tcPr>
            <w:tcW w:w="1662" w:type="dxa"/>
          </w:tcPr>
          <w:p w:rsidR="00FB34B2" w:rsidRDefault="00FB34B2" w:rsidP="008F73F8"/>
        </w:tc>
        <w:tc>
          <w:tcPr>
            <w:tcW w:w="1828" w:type="dxa"/>
          </w:tcPr>
          <w:p w:rsidR="00FB34B2" w:rsidRDefault="00FB34B2" w:rsidP="008F73F8"/>
        </w:tc>
        <w:tc>
          <w:tcPr>
            <w:tcW w:w="6120" w:type="dxa"/>
          </w:tcPr>
          <w:p w:rsidR="00FB34B2" w:rsidRDefault="00FB34B2" w:rsidP="008F73F8"/>
        </w:tc>
      </w:tr>
    </w:tbl>
    <w:p w:rsidR="00FB34B2" w:rsidRDefault="00FB34B2" w:rsidP="00FB34B2"/>
    <w:p w:rsidR="00844284" w:rsidRDefault="00844284" w:rsidP="00FB34B2">
      <w:r>
        <w:t>Exempel</w:t>
      </w:r>
      <w:r w:rsidR="008A4675">
        <w:t xml:space="preserve"> på sammanställning av testresultat</w:t>
      </w:r>
      <w:r>
        <w:t>:</w:t>
      </w:r>
    </w:p>
    <w:p w:rsidR="00844284" w:rsidRPr="00FB34B2" w:rsidRDefault="00844284" w:rsidP="00FB34B2">
      <w:r w:rsidRPr="00844284">
        <w:rPr>
          <w:noProof/>
        </w:rPr>
        <w:drawing>
          <wp:inline distT="0" distB="0" distL="0" distR="0">
            <wp:extent cx="5868670" cy="4535335"/>
            <wp:effectExtent l="19050" t="0" r="17780" b="0"/>
            <wp:docPr id="2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E11693" w:rsidRDefault="00A64185" w:rsidP="00E11693">
      <w:pPr>
        <w:pStyle w:val="Rubrik2"/>
      </w:pPr>
      <w:bookmarkStart w:id="51" w:name="_Toc348100973"/>
      <w:r>
        <w:lastRenderedPageBreak/>
        <w:t>Mätvärden från driftmiljö</w:t>
      </w:r>
      <w:bookmarkEnd w:id="51"/>
    </w:p>
    <w:p w:rsidR="00A64185" w:rsidRPr="00A64185" w:rsidRDefault="00A64185" w:rsidP="00A64185">
      <w:r>
        <w:t>Driftövervakningsinformation</w:t>
      </w:r>
    </w:p>
    <w:p w:rsidR="00E11693" w:rsidRDefault="00E11693" w:rsidP="00995D12">
      <w:pPr>
        <w:pStyle w:val="Rubrik3"/>
      </w:pPr>
      <w:bookmarkStart w:id="52" w:name="_Toc348100974"/>
      <w:r>
        <w:t>Förslag på resultattyper som sparas (information om ArcGIS Server)</w:t>
      </w:r>
      <w:bookmarkEnd w:id="52"/>
    </w:p>
    <w:p w:rsidR="00E11693" w:rsidRDefault="00E11693" w:rsidP="00E11693">
      <w:r>
        <w:t xml:space="preserve">Förslag på resultattyper som sparas (information om ArcGIS Server) för </w:t>
      </w:r>
      <w:r w:rsidR="008A1C82">
        <w:t>uppföljning och analys av test</w:t>
      </w:r>
      <w:r>
        <w:t>.</w:t>
      </w:r>
    </w:p>
    <w:p w:rsidR="00E11693" w:rsidRDefault="00E11693" w:rsidP="00E11693"/>
    <w:p w:rsidR="00185AA9" w:rsidRDefault="00185AA9" w:rsidP="00E11693">
      <w:r>
        <w:t>Mätningar av disk I/O:</w:t>
      </w:r>
    </w:p>
    <w:p w:rsidR="005C5EC4" w:rsidRPr="00331191" w:rsidRDefault="005C5EC4" w:rsidP="005C5EC4">
      <w:r w:rsidRPr="00331191">
        <w:t>http://okdw.com/Community/forums/p/8384/149602.aspx#149602</w:t>
      </w:r>
      <w:r>
        <w:t>:</w:t>
      </w:r>
    </w:p>
    <w:p w:rsidR="005C5EC4" w:rsidRPr="007A55D3" w:rsidRDefault="005C5EC4" w:rsidP="005C5EC4">
      <w:pPr>
        <w:rPr>
          <w:lang w:val="en-US"/>
        </w:rPr>
      </w:pPr>
      <w:r w:rsidRPr="007A55D3">
        <w:rPr>
          <w:lang w:val="en-US"/>
        </w:rPr>
        <w:t xml:space="preserve">Use both the % Disk Time and the Avg. Disk Queue Length counters together to help you decide if your server is experiencing an I/O bottleneck. For example, </w:t>
      </w:r>
      <w:r w:rsidRPr="007A55D3">
        <w:rPr>
          <w:b/>
          <w:bCs/>
          <w:lang w:val="en-US"/>
        </w:rPr>
        <w:t xml:space="preserve">if you see many time periods where the % Disk Time is over 55% and when the Avg. Disk Queue Length counter is over 2 per physical disk, you can be confident the server is having </w:t>
      </w:r>
      <w:proofErr w:type="gramStart"/>
      <w:r w:rsidRPr="007A55D3">
        <w:rPr>
          <w:b/>
          <w:bCs/>
          <w:lang w:val="en-US"/>
        </w:rPr>
        <w:t>a</w:t>
      </w:r>
      <w:proofErr w:type="gramEnd"/>
      <w:r w:rsidRPr="007A55D3">
        <w:rPr>
          <w:b/>
          <w:bCs/>
          <w:lang w:val="en-US"/>
        </w:rPr>
        <w:t xml:space="preserve"> I/O bottleneck.</w:t>
      </w:r>
    </w:p>
    <w:p w:rsidR="005C5EC4" w:rsidRPr="007A55D3" w:rsidRDefault="005C5EC4" w:rsidP="00E11693">
      <w:pPr>
        <w:rPr>
          <w:lang w:val="en-US"/>
        </w:rPr>
      </w:pPr>
    </w:p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2"/>
        <w:gridCol w:w="1828"/>
        <w:gridCol w:w="6120"/>
      </w:tblGrid>
      <w:tr w:rsidR="00E11693" w:rsidTr="008F73F8">
        <w:tc>
          <w:tcPr>
            <w:tcW w:w="1662" w:type="dxa"/>
          </w:tcPr>
          <w:p w:rsidR="00E11693" w:rsidRDefault="00E11693" w:rsidP="008F73F8">
            <w:pPr>
              <w:rPr>
                <w:b/>
                <w:bCs/>
              </w:rPr>
            </w:pPr>
            <w:r>
              <w:rPr>
                <w:b/>
                <w:bCs/>
              </w:rPr>
              <w:t>Komponent</w:t>
            </w:r>
          </w:p>
        </w:tc>
        <w:tc>
          <w:tcPr>
            <w:tcW w:w="1828" w:type="dxa"/>
          </w:tcPr>
          <w:p w:rsidR="00E11693" w:rsidRDefault="00E11693" w:rsidP="008F73F8">
            <w:pPr>
              <w:rPr>
                <w:b/>
                <w:bCs/>
              </w:rPr>
            </w:pPr>
            <w:r>
              <w:rPr>
                <w:b/>
                <w:bCs/>
              </w:rPr>
              <w:t>Resultattyp</w:t>
            </w:r>
          </w:p>
        </w:tc>
        <w:tc>
          <w:tcPr>
            <w:tcW w:w="6120" w:type="dxa"/>
          </w:tcPr>
          <w:p w:rsidR="00E11693" w:rsidRDefault="00E11693" w:rsidP="008F73F8">
            <w:pPr>
              <w:rPr>
                <w:b/>
                <w:bCs/>
              </w:rPr>
            </w:pPr>
            <w:r>
              <w:rPr>
                <w:b/>
                <w:bCs/>
              </w:rPr>
              <w:t>Kommentar</w:t>
            </w:r>
          </w:p>
        </w:tc>
      </w:tr>
      <w:tr w:rsidR="00E11693" w:rsidTr="008F73F8">
        <w:tc>
          <w:tcPr>
            <w:tcW w:w="1662" w:type="dxa"/>
          </w:tcPr>
          <w:p w:rsidR="00E11693" w:rsidRDefault="00E11693" w:rsidP="008F73F8">
            <w:r>
              <w:t>Test</w:t>
            </w:r>
          </w:p>
        </w:tc>
        <w:tc>
          <w:tcPr>
            <w:tcW w:w="1828" w:type="dxa"/>
          </w:tcPr>
          <w:p w:rsidR="00E11693" w:rsidRDefault="00E11693" w:rsidP="008F73F8">
            <w:r>
              <w:t>Testfall</w:t>
            </w:r>
          </w:p>
        </w:tc>
        <w:tc>
          <w:tcPr>
            <w:tcW w:w="6120" w:type="dxa"/>
          </w:tcPr>
          <w:p w:rsidR="00E11693" w:rsidRDefault="00E11693" w:rsidP="008F73F8"/>
        </w:tc>
      </w:tr>
      <w:tr w:rsidR="00E11693" w:rsidTr="008F73F8">
        <w:tc>
          <w:tcPr>
            <w:tcW w:w="1662" w:type="dxa"/>
          </w:tcPr>
          <w:p w:rsidR="00E11693" w:rsidRDefault="00E11693" w:rsidP="008F73F8">
            <w:r>
              <w:t xml:space="preserve">Applikationsserver </w:t>
            </w:r>
          </w:p>
        </w:tc>
        <w:tc>
          <w:tcPr>
            <w:tcW w:w="1828" w:type="dxa"/>
          </w:tcPr>
          <w:p w:rsidR="00E11693" w:rsidRDefault="00E11693" w:rsidP="008F73F8">
            <w:r>
              <w:t>Loadrunner diagram</w:t>
            </w:r>
          </w:p>
        </w:tc>
        <w:tc>
          <w:tcPr>
            <w:tcW w:w="6120" w:type="dxa"/>
          </w:tcPr>
          <w:p w:rsidR="00E11693" w:rsidRDefault="00E11693" w:rsidP="008F73F8"/>
        </w:tc>
      </w:tr>
      <w:tr w:rsidR="00E11693" w:rsidTr="008F73F8">
        <w:tc>
          <w:tcPr>
            <w:tcW w:w="1662" w:type="dxa"/>
          </w:tcPr>
          <w:p w:rsidR="00E11693" w:rsidRDefault="00E11693" w:rsidP="008F73F8">
            <w:r>
              <w:t>Applikationsserver</w:t>
            </w:r>
          </w:p>
        </w:tc>
        <w:tc>
          <w:tcPr>
            <w:tcW w:w="1828" w:type="dxa"/>
          </w:tcPr>
          <w:p w:rsidR="00E11693" w:rsidRDefault="00E11693" w:rsidP="008F73F8">
            <w:r>
              <w:t>Site scope diagram</w:t>
            </w:r>
          </w:p>
        </w:tc>
        <w:tc>
          <w:tcPr>
            <w:tcW w:w="6120" w:type="dxa"/>
          </w:tcPr>
          <w:p w:rsidR="00E11693" w:rsidRDefault="00E11693" w:rsidP="008F73F8"/>
        </w:tc>
      </w:tr>
      <w:tr w:rsidR="00E11693" w:rsidTr="008F73F8">
        <w:tc>
          <w:tcPr>
            <w:tcW w:w="1662" w:type="dxa"/>
          </w:tcPr>
          <w:p w:rsidR="00E11693" w:rsidRDefault="00E11693" w:rsidP="008F73F8">
            <w:r>
              <w:t>Applikationsserver</w:t>
            </w:r>
          </w:p>
        </w:tc>
        <w:tc>
          <w:tcPr>
            <w:tcW w:w="1828" w:type="dxa"/>
          </w:tcPr>
          <w:p w:rsidR="00E11693" w:rsidRPr="007A55D3" w:rsidRDefault="00E11693" w:rsidP="008F73F8">
            <w:pPr>
              <w:rPr>
                <w:lang w:val="en-US"/>
              </w:rPr>
            </w:pPr>
            <w:r w:rsidRPr="007A55D3">
              <w:rPr>
                <w:lang w:val="en-US"/>
              </w:rPr>
              <w:t>prstat -t &gt; prt1a</w:t>
            </w:r>
          </w:p>
          <w:p w:rsidR="00E11693" w:rsidRPr="007A55D3" w:rsidRDefault="00E11693" w:rsidP="008F73F8">
            <w:pPr>
              <w:rPr>
                <w:lang w:val="en-US"/>
              </w:rPr>
            </w:pPr>
            <w:r w:rsidRPr="007A55D3">
              <w:rPr>
                <w:lang w:val="en-US"/>
              </w:rPr>
              <w:t>prstat -n 80 -u arcserv &gt; pr1a</w:t>
            </w:r>
          </w:p>
          <w:p w:rsidR="00E11693" w:rsidRDefault="00E11693" w:rsidP="008F73F8">
            <w:r>
              <w:t>sar -u 1 50 &gt; sar1a</w:t>
            </w:r>
          </w:p>
          <w:p w:rsidR="00E11693" w:rsidRDefault="00E11693" w:rsidP="008F73F8">
            <w:r>
              <w:t>vmstat 1 50 &gt; vm1a</w:t>
            </w:r>
          </w:p>
        </w:tc>
        <w:tc>
          <w:tcPr>
            <w:tcW w:w="6120" w:type="dxa"/>
          </w:tcPr>
          <w:p w:rsidR="00717273" w:rsidRDefault="00717273" w:rsidP="008F73F8">
            <w:r>
              <w:t>Windows Performance Monitor</w:t>
            </w:r>
          </w:p>
          <w:p w:rsidR="00E11693" w:rsidRDefault="000707E4" w:rsidP="008F73F8">
            <w:r>
              <w:t xml:space="preserve">Mät belastning </w:t>
            </w:r>
            <w:r w:rsidR="00D44E9D">
              <w:t>CPU, RAM</w:t>
            </w:r>
            <w:r w:rsidR="00F82320">
              <w:t>:</w:t>
            </w:r>
          </w:p>
          <w:p w:rsidR="00F82320" w:rsidRDefault="00F82320" w:rsidP="008F73F8">
            <w:r>
              <w:t>Processor: _Total</w:t>
            </w:r>
          </w:p>
          <w:p w:rsidR="00D44E9D" w:rsidRDefault="00D44E9D" w:rsidP="008F73F8">
            <w:r>
              <w:t>Summa</w:t>
            </w:r>
            <w:r w:rsidR="000707E4">
              <w:t xml:space="preserve"> server</w:t>
            </w:r>
          </w:p>
          <w:p w:rsidR="00D44E9D" w:rsidRDefault="00D44E9D" w:rsidP="008F73F8">
            <w:r>
              <w:t xml:space="preserve">Summa </w:t>
            </w:r>
            <w:r w:rsidR="000707E4">
              <w:t xml:space="preserve">alla </w:t>
            </w:r>
            <w:r>
              <w:t>SOC</w:t>
            </w:r>
          </w:p>
          <w:p w:rsidR="00D44E9D" w:rsidRDefault="00D44E9D" w:rsidP="008F73F8">
            <w:r>
              <w:t>Enskilda</w:t>
            </w:r>
            <w:r w:rsidR="000707E4">
              <w:t xml:space="preserve"> processer:</w:t>
            </w:r>
            <w:r>
              <w:t xml:space="preserve"> SOC, SOM, II</w:t>
            </w:r>
            <w:r w:rsidR="002F058F">
              <w:t>S</w:t>
            </w:r>
          </w:p>
        </w:tc>
      </w:tr>
      <w:tr w:rsidR="00E11693" w:rsidTr="008F73F8">
        <w:tc>
          <w:tcPr>
            <w:tcW w:w="1662" w:type="dxa"/>
          </w:tcPr>
          <w:p w:rsidR="00E11693" w:rsidRDefault="00E11693" w:rsidP="008F73F8">
            <w:r>
              <w:t>Databasserver</w:t>
            </w:r>
          </w:p>
        </w:tc>
        <w:tc>
          <w:tcPr>
            <w:tcW w:w="1828" w:type="dxa"/>
          </w:tcPr>
          <w:p w:rsidR="00E11693" w:rsidRDefault="00E11693" w:rsidP="008F73F8"/>
        </w:tc>
        <w:tc>
          <w:tcPr>
            <w:tcW w:w="6120" w:type="dxa"/>
          </w:tcPr>
          <w:p w:rsidR="00E11693" w:rsidRDefault="00D4420D" w:rsidP="008F73F8">
            <w:r>
              <w:t xml:space="preserve">Mät belastning CPU, minne total samt för </w:t>
            </w:r>
            <w:proofErr w:type="gramStart"/>
            <w:r>
              <w:t>databas</w:t>
            </w:r>
            <w:r w:rsidR="002024D8">
              <w:t xml:space="preserve">processer </w:t>
            </w:r>
            <w:r>
              <w:t xml:space="preserve"> (SQL</w:t>
            </w:r>
            <w:proofErr w:type="gramEnd"/>
            <w:r>
              <w:t xml:space="preserve"> Server).</w:t>
            </w:r>
          </w:p>
          <w:p w:rsidR="00821C45" w:rsidRPr="007A55D3" w:rsidRDefault="00821C45" w:rsidP="008F73F8">
            <w:pPr>
              <w:rPr>
                <w:lang w:val="en-US"/>
              </w:rPr>
            </w:pPr>
            <w:r w:rsidRPr="007A55D3">
              <w:rPr>
                <w:lang w:val="en-US"/>
              </w:rPr>
              <w:t>Physical disk:</w:t>
            </w:r>
          </w:p>
          <w:p w:rsidR="00821C45" w:rsidRPr="007A55D3" w:rsidRDefault="00821C45" w:rsidP="008F73F8">
            <w:pPr>
              <w:rPr>
                <w:lang w:val="en-US"/>
              </w:rPr>
            </w:pPr>
            <w:r w:rsidRPr="007A55D3">
              <w:rPr>
                <w:lang w:val="en-US"/>
              </w:rPr>
              <w:t>Avg. Disk Read</w:t>
            </w:r>
            <w:r w:rsidR="00BD3C04" w:rsidRPr="007A55D3">
              <w:rPr>
                <w:lang w:val="en-US"/>
              </w:rPr>
              <w:t>/(Write)</w:t>
            </w:r>
            <w:r w:rsidRPr="007A55D3">
              <w:rPr>
                <w:lang w:val="en-US"/>
              </w:rPr>
              <w:t xml:space="preserve"> Queue Length</w:t>
            </w:r>
          </w:p>
          <w:p w:rsidR="00821C45" w:rsidRDefault="00821C45" w:rsidP="008F73F8">
            <w:r>
              <w:t>% disktime</w:t>
            </w:r>
          </w:p>
        </w:tc>
      </w:tr>
      <w:tr w:rsidR="00E11693" w:rsidTr="008F73F8">
        <w:tc>
          <w:tcPr>
            <w:tcW w:w="1662" w:type="dxa"/>
          </w:tcPr>
          <w:p w:rsidR="00E11693" w:rsidRDefault="00E11693" w:rsidP="008F73F8">
            <w:r>
              <w:t>ArcSDE</w:t>
            </w:r>
          </w:p>
        </w:tc>
        <w:tc>
          <w:tcPr>
            <w:tcW w:w="1828" w:type="dxa"/>
          </w:tcPr>
          <w:p w:rsidR="00E11693" w:rsidRDefault="00E11693" w:rsidP="008F73F8">
            <w:pPr>
              <w:rPr>
                <w:lang w:val="en-GB"/>
              </w:rPr>
            </w:pPr>
            <w:r>
              <w:rPr>
                <w:lang w:val="en-GB"/>
              </w:rPr>
              <w:t>sdemon -o status</w:t>
            </w:r>
          </w:p>
          <w:p w:rsidR="00E11693" w:rsidRDefault="00E11693" w:rsidP="008F73F8">
            <w:r>
              <w:rPr>
                <w:lang w:val="en-GB"/>
              </w:rPr>
              <w:t>sdemon -o info –I users</w:t>
            </w:r>
          </w:p>
        </w:tc>
        <w:tc>
          <w:tcPr>
            <w:tcW w:w="6120" w:type="dxa"/>
          </w:tcPr>
          <w:p w:rsidR="00E11693" w:rsidRDefault="00E11693" w:rsidP="008F73F8"/>
        </w:tc>
      </w:tr>
      <w:tr w:rsidR="00A76561" w:rsidTr="00BE2988">
        <w:tc>
          <w:tcPr>
            <w:tcW w:w="1662" w:type="dxa"/>
          </w:tcPr>
          <w:p w:rsidR="00A76561" w:rsidRDefault="00A76561" w:rsidP="00BE2988">
            <w:r>
              <w:t>ArcGIS Server</w:t>
            </w:r>
          </w:p>
        </w:tc>
        <w:tc>
          <w:tcPr>
            <w:tcW w:w="1828" w:type="dxa"/>
          </w:tcPr>
          <w:p w:rsidR="00A76561" w:rsidRDefault="00A76561" w:rsidP="00A76561">
            <w:r>
              <w:t>ArcGIS Server statistik</w:t>
            </w:r>
          </w:p>
        </w:tc>
        <w:tc>
          <w:tcPr>
            <w:tcW w:w="6120" w:type="dxa"/>
          </w:tcPr>
          <w:p w:rsidR="00A76561" w:rsidRDefault="00A76561" w:rsidP="00A76561">
            <w:r>
              <w:t>SOM/SOC</w:t>
            </w:r>
            <w:r w:rsidR="005A4113">
              <w:t xml:space="preserve"> statistik: throughput mm</w:t>
            </w:r>
          </w:p>
          <w:p w:rsidR="00A76561" w:rsidRDefault="00A76561" w:rsidP="00BE2988"/>
        </w:tc>
      </w:tr>
      <w:tr w:rsidR="00E11693" w:rsidTr="008F73F8">
        <w:tc>
          <w:tcPr>
            <w:tcW w:w="1662" w:type="dxa"/>
          </w:tcPr>
          <w:p w:rsidR="00E11693" w:rsidRDefault="00E11693" w:rsidP="008F73F8">
            <w:r>
              <w:t>ArcGIS Server</w:t>
            </w:r>
          </w:p>
        </w:tc>
        <w:tc>
          <w:tcPr>
            <w:tcW w:w="1828" w:type="dxa"/>
          </w:tcPr>
          <w:p w:rsidR="00E11693" w:rsidRDefault="00E11693" w:rsidP="008F73F8">
            <w:r>
              <w:t>ArcGIS Server SOM/SOC log</w:t>
            </w:r>
          </w:p>
        </w:tc>
        <w:tc>
          <w:tcPr>
            <w:tcW w:w="6120" w:type="dxa"/>
          </w:tcPr>
          <w:p w:rsidR="00E11693" w:rsidRDefault="00E11693" w:rsidP="008F73F8">
            <w:r>
              <w:t>Spara undan loggfiler:</w:t>
            </w:r>
          </w:p>
          <w:p w:rsidR="00E11693" w:rsidRDefault="00E11693" w:rsidP="008F73F8">
            <w:r>
              <w:t>/export/home/arcserv/arcgis/server/user/log/Server-</w:t>
            </w:r>
            <w:proofErr w:type="gramStart"/>
            <w:r>
              <w:t>20080221-054651</w:t>
            </w:r>
            <w:proofErr w:type="gramEnd"/>
            <w:r>
              <w:t>.dat</w:t>
            </w:r>
          </w:p>
        </w:tc>
      </w:tr>
      <w:tr w:rsidR="00E11693" w:rsidTr="008F73F8">
        <w:tc>
          <w:tcPr>
            <w:tcW w:w="1662" w:type="dxa"/>
          </w:tcPr>
          <w:p w:rsidR="00E11693" w:rsidRDefault="00E11693" w:rsidP="008F73F8">
            <w:r>
              <w:t>ArcGIS Server</w:t>
            </w:r>
          </w:p>
        </w:tc>
        <w:tc>
          <w:tcPr>
            <w:tcW w:w="1828" w:type="dxa"/>
          </w:tcPr>
          <w:p w:rsidR="00E11693" w:rsidRDefault="00E11693" w:rsidP="008F73F8">
            <w:r>
              <w:t>Tomcat:8399</w:t>
            </w:r>
          </w:p>
        </w:tc>
        <w:tc>
          <w:tcPr>
            <w:tcW w:w="6120" w:type="dxa"/>
          </w:tcPr>
          <w:p w:rsidR="00E11693" w:rsidRDefault="00E11693" w:rsidP="008F73F8">
            <w:r>
              <w:t>Spara undan loggfiler:</w:t>
            </w:r>
          </w:p>
          <w:p w:rsidR="00E11693" w:rsidRDefault="00E11693" w:rsidP="008F73F8">
            <w:r>
              <w:t xml:space="preserve">/export/home/arcserv/arcgis/java/manager/service/logs/ </w:t>
            </w:r>
          </w:p>
          <w:p w:rsidR="00E11693" w:rsidRDefault="00E11693" w:rsidP="008F73F8">
            <w:r>
              <w:t>manager_stderr.txt</w:t>
            </w:r>
          </w:p>
          <w:p w:rsidR="00E11693" w:rsidRDefault="00E11693" w:rsidP="008F73F8">
            <w:r>
              <w:t>managerappserver.log</w:t>
            </w:r>
          </w:p>
        </w:tc>
      </w:tr>
      <w:tr w:rsidR="00E11693" w:rsidTr="008F73F8">
        <w:tc>
          <w:tcPr>
            <w:tcW w:w="1662" w:type="dxa"/>
          </w:tcPr>
          <w:p w:rsidR="00E11693" w:rsidRDefault="00E11693" w:rsidP="008F73F8">
            <w:r>
              <w:t>ArcGIS Server</w:t>
            </w:r>
          </w:p>
        </w:tc>
        <w:tc>
          <w:tcPr>
            <w:tcW w:w="1828" w:type="dxa"/>
          </w:tcPr>
          <w:p w:rsidR="00E11693" w:rsidRDefault="00E11693" w:rsidP="008F73F8">
            <w:r>
              <w:t>AGS Web ADF-genererade kartbilder (WebGraphics)</w:t>
            </w:r>
          </w:p>
        </w:tc>
        <w:tc>
          <w:tcPr>
            <w:tcW w:w="6120" w:type="dxa"/>
          </w:tcPr>
          <w:p w:rsidR="00E11693" w:rsidRDefault="00E11693" w:rsidP="008F73F8">
            <w:r>
              <w:t>För att säkerställa ok beteende.</w:t>
            </w:r>
          </w:p>
          <w:p w:rsidR="00E11693" w:rsidRDefault="00E11693" w:rsidP="008F73F8">
            <w:r>
              <w:t>Hämta med url t.ex</w:t>
            </w:r>
            <w:proofErr w:type="gramStart"/>
            <w:r>
              <w:t>.:</w:t>
            </w:r>
            <w:proofErr w:type="gramEnd"/>
          </w:p>
          <w:p w:rsidR="00E11693" w:rsidRPr="007A55D3" w:rsidRDefault="00E11693" w:rsidP="008F73F8">
            <w:pPr>
              <w:rPr>
                <w:lang w:val="en-US"/>
              </w:rPr>
            </w:pPr>
            <w:r w:rsidRPr="007A55D3">
              <w:rPr>
                <w:lang w:val="en-US"/>
              </w:rPr>
              <w:t>http://localhost:8080/studs/mimedata;jsessionid=95E9667BB23FE82C0C8F5EE43FCADBE3?wname=esriWebSession&amp;id=_webgraphics_&amp;uniqueId=4 HTTP/1.1</w:t>
            </w:r>
          </w:p>
          <w:p w:rsidR="00E11693" w:rsidRPr="007A55D3" w:rsidRDefault="00E11693" w:rsidP="008F73F8">
            <w:pPr>
              <w:rPr>
                <w:lang w:val="en-US"/>
              </w:rPr>
            </w:pPr>
          </w:p>
          <w:p w:rsidR="00E11693" w:rsidRDefault="00E11693" w:rsidP="008F73F8">
            <w:r>
              <w:t>Hur få tag på dessa/övervaka ok?</w:t>
            </w:r>
          </w:p>
          <w:p w:rsidR="00E11693" w:rsidRDefault="00E11693" w:rsidP="008F73F8">
            <w:r>
              <w:t>Gissa MimeData id i WebSession och få storlek på mimedata</w:t>
            </w:r>
            <w:proofErr w:type="gramStart"/>
            <w:r>
              <w:t>?:</w:t>
            </w:r>
            <w:proofErr w:type="gramEnd"/>
          </w:p>
          <w:p w:rsidR="00E11693" w:rsidRPr="007A55D3" w:rsidRDefault="00E11693" w:rsidP="008F73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A55D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7A55D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(session.getMimeData(</w:t>
            </w:r>
            <w:r w:rsidRPr="007A55D3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"0"</w:t>
            </w:r>
            <w:r w:rsidRPr="007A55D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)!=</w:t>
            </w:r>
            <w:r w:rsidRPr="007A55D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7A55D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 {</w:t>
            </w:r>
          </w:p>
          <w:p w:rsidR="00E11693" w:rsidRPr="007A55D3" w:rsidRDefault="00E11693" w:rsidP="008F73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A55D3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  <w:lang w:val="en-US"/>
              </w:rPr>
              <w:t>byte</w:t>
            </w:r>
            <w:r w:rsidRPr="007A55D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[] b = session.getMimeData(</w:t>
            </w:r>
            <w:r w:rsidRPr="007A55D3">
              <w:rPr>
                <w:rFonts w:ascii="Courier New" w:hAnsi="Courier New" w:cs="Courier New"/>
                <w:color w:val="2A00FF"/>
                <w:sz w:val="16"/>
                <w:szCs w:val="16"/>
                <w:lang w:val="en-US"/>
              </w:rPr>
              <w:t>"0"</w:t>
            </w:r>
            <w:r w:rsidRPr="007A55D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E11693" w:rsidRPr="007A55D3" w:rsidRDefault="00E11693" w:rsidP="008F73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A55D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len = b.</w:t>
            </w:r>
            <w:r w:rsidRPr="007A55D3">
              <w:rPr>
                <w:rFonts w:ascii="Courier New" w:hAnsi="Courier New" w:cs="Courier New"/>
                <w:color w:val="0000C0"/>
                <w:sz w:val="16"/>
                <w:szCs w:val="16"/>
                <w:lang w:val="en-US"/>
              </w:rPr>
              <w:t>length</w:t>
            </w:r>
            <w:r w:rsidRPr="007A55D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E11693" w:rsidRDefault="00E11693" w:rsidP="008F73F8"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  <w:tr w:rsidR="00E11693" w:rsidTr="008F73F8">
        <w:tc>
          <w:tcPr>
            <w:tcW w:w="1662" w:type="dxa"/>
          </w:tcPr>
          <w:p w:rsidR="00E11693" w:rsidRDefault="00E11693" w:rsidP="008F73F8">
            <w:r>
              <w:t>ArcGIS Server</w:t>
            </w:r>
          </w:p>
        </w:tc>
        <w:tc>
          <w:tcPr>
            <w:tcW w:w="1828" w:type="dxa"/>
          </w:tcPr>
          <w:p w:rsidR="00E11693" w:rsidRDefault="00E11693" w:rsidP="008F73F8">
            <w:r>
              <w:t>SOC-genererade kartbilder</w:t>
            </w:r>
          </w:p>
        </w:tc>
        <w:tc>
          <w:tcPr>
            <w:tcW w:w="6120" w:type="dxa"/>
          </w:tcPr>
          <w:p w:rsidR="00E11693" w:rsidRDefault="00E11693" w:rsidP="008F73F8">
            <w:r>
              <w:t xml:space="preserve">För att säkerställa ok beteende. </w:t>
            </w:r>
          </w:p>
          <w:p w:rsidR="00E11693" w:rsidRDefault="00E11693" w:rsidP="008F73F8">
            <w:r>
              <w:t>Om useMimeData kör cp_mapfiles.</w:t>
            </w:r>
          </w:p>
          <w:p w:rsidR="00E11693" w:rsidRPr="007A55D3" w:rsidRDefault="00E11693" w:rsidP="008F73F8">
            <w:pPr>
              <w:rPr>
                <w:lang w:val="en-US"/>
              </w:rPr>
            </w:pPr>
            <w:r w:rsidRPr="007A55D3">
              <w:rPr>
                <w:lang w:val="en-US"/>
              </w:rPr>
              <w:t>cd /export/home/arcserv/arcgis/server/serverdir/arcgisoutput</w:t>
            </w:r>
          </w:p>
          <w:p w:rsidR="00E11693" w:rsidRDefault="00E11693" w:rsidP="008F73F8">
            <w:r>
              <w:t>Kopiera alla filer till testkatalog.</w:t>
            </w:r>
          </w:p>
          <w:p w:rsidR="00E11693" w:rsidRDefault="00E11693" w:rsidP="008F73F8"/>
          <w:p w:rsidR="00E11693" w:rsidRDefault="00E11693" w:rsidP="008F73F8">
            <w:r>
              <w:t>Alla filer som en karttjänst skapar har samma id vid useMimeData T.ex</w:t>
            </w:r>
            <w:proofErr w:type="gramStart"/>
            <w:r>
              <w:t>.:</w:t>
            </w:r>
            <w:proofErr w:type="gramEnd"/>
          </w:p>
          <w:p w:rsidR="00E11693" w:rsidRPr="007A55D3" w:rsidRDefault="00E11693" w:rsidP="008F73F8">
            <w:pPr>
              <w:rPr>
                <w:lang w:val="en-US"/>
              </w:rPr>
            </w:pPr>
            <w:r w:rsidRPr="007A55D3">
              <w:rPr>
                <w:lang w:val="en-US"/>
              </w:rPr>
              <w:t>/export/home/arcserv/arcgis/server/serverdir/arcgisoutput /_ags_map37df1998e06c11dca59000144f70df40.tmp</w:t>
            </w:r>
          </w:p>
          <w:p w:rsidR="00E11693" w:rsidRDefault="00E11693" w:rsidP="008F73F8">
            <w:r>
              <w:t>Hämta med url t.ex</w:t>
            </w:r>
            <w:proofErr w:type="gramStart"/>
            <w:r>
              <w:t>.:</w:t>
            </w:r>
            <w:proofErr w:type="gramEnd"/>
          </w:p>
          <w:p w:rsidR="00E11693" w:rsidRDefault="006C3EFC" w:rsidP="00183015">
            <w:hyperlink r:id="rId26" w:history="1">
              <w:r w:rsidR="001849AC" w:rsidRPr="00FA1278">
                <w:rPr>
                  <w:rStyle w:val="Hyperlnk"/>
                </w:rPr>
                <w:t>http://localhost:8080/appl/mimedata;jsessionid=95E9667BB23FE82C0C8</w:t>
              </w:r>
              <w:r w:rsidR="001849AC" w:rsidRPr="00FA1278">
                <w:rPr>
                  <w:rStyle w:val="Hyperlnk"/>
                </w:rPr>
                <w:lastRenderedPageBreak/>
                <w:t>F5EE43FCADBE3?wname=esriWebSession&amp;id=map1727752dynamic1&amp;uniqueId=2%20HTTP/1.1</w:t>
              </w:r>
            </w:hyperlink>
          </w:p>
        </w:tc>
      </w:tr>
      <w:tr w:rsidR="00E11693" w:rsidTr="008F73F8">
        <w:tc>
          <w:tcPr>
            <w:tcW w:w="1662" w:type="dxa"/>
          </w:tcPr>
          <w:p w:rsidR="00E11693" w:rsidRDefault="00E11693" w:rsidP="008F73F8">
            <w:r>
              <w:lastRenderedPageBreak/>
              <w:t>ArcGIS Server</w:t>
            </w:r>
          </w:p>
        </w:tc>
        <w:tc>
          <w:tcPr>
            <w:tcW w:w="1828" w:type="dxa"/>
          </w:tcPr>
          <w:p w:rsidR="00E11693" w:rsidRDefault="00E11693" w:rsidP="008F73F8">
            <w:r>
              <w:t>SOC-genererade kartutskrifter (pdf)</w:t>
            </w:r>
          </w:p>
        </w:tc>
        <w:tc>
          <w:tcPr>
            <w:tcW w:w="6120" w:type="dxa"/>
          </w:tcPr>
          <w:p w:rsidR="00E11693" w:rsidRDefault="00E11693" w:rsidP="008F73F8">
            <w:r>
              <w:t xml:space="preserve">För att säkerställa ok beteende. </w:t>
            </w:r>
          </w:p>
          <w:p w:rsidR="00E11693" w:rsidRPr="007A55D3" w:rsidRDefault="00E11693" w:rsidP="008F73F8">
            <w:pPr>
              <w:rPr>
                <w:lang w:val="en-US"/>
              </w:rPr>
            </w:pPr>
            <w:r w:rsidRPr="007A55D3">
              <w:rPr>
                <w:lang w:val="en-US"/>
              </w:rPr>
              <w:t>cd /export/home/arcserv/arcgis/server/serverdir/arcgisoutput</w:t>
            </w:r>
          </w:p>
          <w:p w:rsidR="00E11693" w:rsidRDefault="00E11693" w:rsidP="008F73F8">
            <w:r>
              <w:t>Kopiera alla pdf-filer till testkatalog.</w:t>
            </w:r>
          </w:p>
          <w:p w:rsidR="00E11693" w:rsidRDefault="00E11693" w:rsidP="008F73F8"/>
          <w:p w:rsidR="00E11693" w:rsidRDefault="00E11693" w:rsidP="008F73F8">
            <w:r>
              <w:t>Hämtas av applikationen med url t.ex</w:t>
            </w:r>
            <w:proofErr w:type="gramStart"/>
            <w:r>
              <w:t>.:</w:t>
            </w:r>
            <w:proofErr w:type="gramEnd"/>
          </w:p>
          <w:p w:rsidR="00E11693" w:rsidRDefault="00E11693" w:rsidP="001849AC">
            <w:r>
              <w:t>http://</w:t>
            </w:r>
            <w:r w:rsidR="001849AC">
              <w:t>server</w:t>
            </w:r>
            <w:r>
              <w:t>:8399/arcgis/server/arcgisoutput/_ags_mapea0ec9bee53411dcbc4400144f70df40.pdf</w:t>
            </w:r>
          </w:p>
        </w:tc>
      </w:tr>
      <w:tr w:rsidR="00E11693" w:rsidTr="008F73F8">
        <w:tc>
          <w:tcPr>
            <w:tcW w:w="1662" w:type="dxa"/>
          </w:tcPr>
          <w:p w:rsidR="00E11693" w:rsidRDefault="009306ED" w:rsidP="008F73F8">
            <w:r>
              <w:t>Webbserver log (IIS)</w:t>
            </w:r>
          </w:p>
        </w:tc>
        <w:tc>
          <w:tcPr>
            <w:tcW w:w="1828" w:type="dxa"/>
          </w:tcPr>
          <w:p w:rsidR="00E11693" w:rsidRDefault="00E11693" w:rsidP="008F73F8"/>
        </w:tc>
        <w:tc>
          <w:tcPr>
            <w:tcW w:w="6120" w:type="dxa"/>
          </w:tcPr>
          <w:p w:rsidR="00E11693" w:rsidRDefault="009306ED" w:rsidP="008F73F8">
            <w:r>
              <w:t>Hur spara?</w:t>
            </w:r>
          </w:p>
        </w:tc>
      </w:tr>
    </w:tbl>
    <w:p w:rsidR="00E11693" w:rsidRPr="00E11693" w:rsidRDefault="00E11693" w:rsidP="00E11693"/>
    <w:p w:rsidR="00900D96" w:rsidRDefault="00900D96" w:rsidP="006D2C1F">
      <w:pPr>
        <w:pStyle w:val="Rubrik2"/>
        <w:sectPr w:rsidR="00900D96">
          <w:footerReference w:type="default" r:id="rId27"/>
          <w:pgSz w:w="11907" w:h="16840" w:code="9"/>
          <w:pgMar w:top="1418" w:right="1134" w:bottom="1134" w:left="1531" w:header="397" w:footer="510" w:gutter="0"/>
          <w:cols w:space="720"/>
        </w:sectPr>
      </w:pPr>
    </w:p>
    <w:p w:rsidR="00900D96" w:rsidRDefault="00EE5CE0" w:rsidP="00900D96">
      <w:pPr>
        <w:pStyle w:val="Rubrik1"/>
      </w:pPr>
      <w:bookmarkStart w:id="53" w:name="_Toc348100975"/>
      <w:r>
        <w:lastRenderedPageBreak/>
        <w:t>Exempel på r</w:t>
      </w:r>
      <w:r w:rsidR="00900D96">
        <w:t>esultat</w:t>
      </w:r>
      <w:r>
        <w:t>sammanställning</w:t>
      </w:r>
      <w:bookmarkEnd w:id="53"/>
    </w:p>
    <w:p w:rsidR="00900D96" w:rsidRDefault="00A92DD2" w:rsidP="00900D96">
      <w:r>
        <w:t>Se även dokumentet Resultat_prestandatest.docx.</w:t>
      </w:r>
    </w:p>
    <w:p w:rsidR="00EE5CE0" w:rsidRDefault="00EE5CE0" w:rsidP="00900D96"/>
    <w:p w:rsidR="00135478" w:rsidRDefault="003F5045" w:rsidP="00135478">
      <w:r>
        <w:t>All=alla loopar: 1*100, 10*, 20*, 40*</w:t>
      </w:r>
    </w:p>
    <w:tbl>
      <w:tblPr>
        <w:tblW w:w="148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3402"/>
        <w:gridCol w:w="851"/>
        <w:gridCol w:w="567"/>
        <w:gridCol w:w="567"/>
        <w:gridCol w:w="567"/>
        <w:gridCol w:w="567"/>
        <w:gridCol w:w="567"/>
        <w:gridCol w:w="425"/>
        <w:gridCol w:w="567"/>
        <w:gridCol w:w="851"/>
        <w:gridCol w:w="1984"/>
        <w:gridCol w:w="1560"/>
        <w:gridCol w:w="708"/>
        <w:gridCol w:w="426"/>
        <w:gridCol w:w="567"/>
      </w:tblGrid>
      <w:tr w:rsidR="00390371" w:rsidRPr="00116714" w:rsidTr="00652930">
        <w:trPr>
          <w:cantSplit/>
          <w:trHeight w:val="1842"/>
        </w:trPr>
        <w:tc>
          <w:tcPr>
            <w:tcW w:w="637" w:type="dxa"/>
            <w:textDirection w:val="tbRl"/>
          </w:tcPr>
          <w:p w:rsidR="00390371" w:rsidRPr="00116714" w:rsidRDefault="00390371" w:rsidP="008F73F8">
            <w:pPr>
              <w:ind w:left="113" w:right="113"/>
              <w:rPr>
                <w:b/>
              </w:rPr>
            </w:pPr>
            <w:r>
              <w:rPr>
                <w:b/>
              </w:rPr>
              <w:t>Testid</w:t>
            </w:r>
          </w:p>
        </w:tc>
        <w:tc>
          <w:tcPr>
            <w:tcW w:w="3402" w:type="dxa"/>
          </w:tcPr>
          <w:p w:rsidR="00390371" w:rsidRDefault="00390371" w:rsidP="008F73F8">
            <w:pPr>
              <w:rPr>
                <w:b/>
              </w:rPr>
            </w:pPr>
            <w:r>
              <w:rPr>
                <w:b/>
              </w:rPr>
              <w:t>Testdatafilnamn</w:t>
            </w:r>
          </w:p>
          <w:p w:rsidR="00390371" w:rsidRDefault="00390371" w:rsidP="0017665A">
            <w:pPr>
              <w:rPr>
                <w:b/>
              </w:rPr>
            </w:pPr>
            <w:r>
              <w:rPr>
                <w:b/>
              </w:rPr>
              <w:t>(</w:t>
            </w:r>
            <w:r w:rsidRPr="00116714">
              <w:rPr>
                <w:b/>
              </w:rPr>
              <w:t>R</w:t>
            </w:r>
            <w:r>
              <w:rPr>
                <w:b/>
              </w:rPr>
              <w:t>esultatfilnamn)</w:t>
            </w:r>
          </w:p>
          <w:p w:rsidR="00390371" w:rsidRPr="00116714" w:rsidRDefault="00390371" w:rsidP="008F73F8">
            <w:pPr>
              <w:rPr>
                <w:b/>
              </w:rPr>
            </w:pPr>
          </w:p>
        </w:tc>
        <w:tc>
          <w:tcPr>
            <w:tcW w:w="851" w:type="dxa"/>
          </w:tcPr>
          <w:p w:rsidR="00390371" w:rsidRPr="00116714" w:rsidRDefault="00390371" w:rsidP="008F73F8">
            <w:pPr>
              <w:rPr>
                <w:b/>
              </w:rPr>
            </w:pPr>
            <w:r w:rsidRPr="00116714">
              <w:rPr>
                <w:b/>
              </w:rPr>
              <w:t>Datum</w:t>
            </w:r>
          </w:p>
        </w:tc>
        <w:tc>
          <w:tcPr>
            <w:tcW w:w="567" w:type="dxa"/>
            <w:textDirection w:val="tbRl"/>
          </w:tcPr>
          <w:p w:rsidR="00390371" w:rsidRPr="00116714" w:rsidRDefault="00390371" w:rsidP="008F73F8">
            <w:pPr>
              <w:ind w:left="113" w:right="113"/>
              <w:rPr>
                <w:b/>
              </w:rPr>
            </w:pPr>
            <w:r>
              <w:rPr>
                <w:b/>
              </w:rPr>
              <w:t>Webbserver</w:t>
            </w:r>
          </w:p>
        </w:tc>
        <w:tc>
          <w:tcPr>
            <w:tcW w:w="567" w:type="dxa"/>
            <w:textDirection w:val="tbRl"/>
          </w:tcPr>
          <w:p w:rsidR="00390371" w:rsidRPr="00116714" w:rsidRDefault="00390371" w:rsidP="003E4CBE">
            <w:pPr>
              <w:ind w:left="113" w:right="113"/>
              <w:rPr>
                <w:b/>
              </w:rPr>
            </w:pPr>
            <w:r>
              <w:rPr>
                <w:b/>
              </w:rPr>
              <w:t>GIS-server</w:t>
            </w:r>
          </w:p>
        </w:tc>
        <w:tc>
          <w:tcPr>
            <w:tcW w:w="567" w:type="dxa"/>
            <w:textDirection w:val="tbRl"/>
          </w:tcPr>
          <w:p w:rsidR="00390371" w:rsidRPr="00116714" w:rsidRDefault="00390371" w:rsidP="008F73F8">
            <w:pPr>
              <w:ind w:left="113" w:right="113"/>
              <w:rPr>
                <w:b/>
              </w:rPr>
            </w:pPr>
            <w:r>
              <w:rPr>
                <w:b/>
              </w:rPr>
              <w:t>D</w:t>
            </w:r>
            <w:r w:rsidRPr="00116714">
              <w:rPr>
                <w:b/>
              </w:rPr>
              <w:t>atabas</w:t>
            </w:r>
            <w:r>
              <w:rPr>
                <w:b/>
              </w:rPr>
              <w:t>server</w:t>
            </w:r>
          </w:p>
        </w:tc>
        <w:tc>
          <w:tcPr>
            <w:tcW w:w="567" w:type="dxa"/>
            <w:textDirection w:val="tbRl"/>
          </w:tcPr>
          <w:p w:rsidR="00390371" w:rsidRPr="00116714" w:rsidRDefault="00390371" w:rsidP="008F73F8">
            <w:pPr>
              <w:ind w:left="113" w:right="113"/>
              <w:rPr>
                <w:b/>
              </w:rPr>
            </w:pPr>
            <w:r w:rsidRPr="00116714">
              <w:rPr>
                <w:b/>
              </w:rPr>
              <w:t>Antal användare</w:t>
            </w:r>
          </w:p>
        </w:tc>
        <w:tc>
          <w:tcPr>
            <w:tcW w:w="567" w:type="dxa"/>
            <w:textDirection w:val="tbRl"/>
          </w:tcPr>
          <w:p w:rsidR="00390371" w:rsidRPr="00116714" w:rsidRDefault="00390371" w:rsidP="00B90E44">
            <w:pPr>
              <w:ind w:left="113" w:right="113"/>
              <w:rPr>
                <w:b/>
              </w:rPr>
            </w:pPr>
            <w:r>
              <w:rPr>
                <w:b/>
              </w:rPr>
              <w:t>Server</w:t>
            </w:r>
            <w:r w:rsidRPr="00116714">
              <w:rPr>
                <w:b/>
              </w:rPr>
              <w:t>konfig</w:t>
            </w:r>
          </w:p>
        </w:tc>
        <w:tc>
          <w:tcPr>
            <w:tcW w:w="425" w:type="dxa"/>
            <w:textDirection w:val="tbRl"/>
          </w:tcPr>
          <w:p w:rsidR="00390371" w:rsidRPr="00116714" w:rsidRDefault="00390371" w:rsidP="008F73F8">
            <w:pPr>
              <w:ind w:left="113" w:right="113"/>
              <w:rPr>
                <w:b/>
              </w:rPr>
            </w:pPr>
            <w:r>
              <w:rPr>
                <w:b/>
              </w:rPr>
              <w:t>DB-</w:t>
            </w:r>
            <w:r w:rsidRPr="00116714">
              <w:rPr>
                <w:b/>
              </w:rPr>
              <w:t>konfig</w:t>
            </w:r>
          </w:p>
        </w:tc>
        <w:tc>
          <w:tcPr>
            <w:tcW w:w="567" w:type="dxa"/>
            <w:textDirection w:val="tbRl"/>
          </w:tcPr>
          <w:p w:rsidR="00390371" w:rsidRPr="00116714" w:rsidRDefault="00390371" w:rsidP="009546A9">
            <w:pPr>
              <w:ind w:left="113" w:right="113"/>
              <w:rPr>
                <w:b/>
              </w:rPr>
            </w:pPr>
            <w:r w:rsidRPr="00116714">
              <w:rPr>
                <w:b/>
              </w:rPr>
              <w:t xml:space="preserve">AGS </w:t>
            </w:r>
            <w:r>
              <w:rPr>
                <w:b/>
              </w:rPr>
              <w:t xml:space="preserve">webbserver </w:t>
            </w:r>
            <w:r w:rsidRPr="00116714">
              <w:rPr>
                <w:b/>
              </w:rPr>
              <w:t>konfig</w:t>
            </w:r>
          </w:p>
        </w:tc>
        <w:tc>
          <w:tcPr>
            <w:tcW w:w="851" w:type="dxa"/>
            <w:textDirection w:val="tbRl"/>
          </w:tcPr>
          <w:p w:rsidR="00390371" w:rsidRPr="00116714" w:rsidRDefault="00390371" w:rsidP="008F73F8">
            <w:pPr>
              <w:ind w:left="113" w:right="113"/>
              <w:rPr>
                <w:b/>
              </w:rPr>
            </w:pPr>
            <w:r w:rsidRPr="00116714">
              <w:rPr>
                <w:b/>
              </w:rPr>
              <w:t xml:space="preserve">AGS </w:t>
            </w:r>
            <w:r>
              <w:rPr>
                <w:b/>
              </w:rPr>
              <w:t xml:space="preserve">GIS-server </w:t>
            </w:r>
            <w:r w:rsidRPr="00116714">
              <w:rPr>
                <w:b/>
              </w:rPr>
              <w:t>konfig</w:t>
            </w:r>
          </w:p>
        </w:tc>
        <w:tc>
          <w:tcPr>
            <w:tcW w:w="1984" w:type="dxa"/>
          </w:tcPr>
          <w:p w:rsidR="00390371" w:rsidRPr="00116714" w:rsidRDefault="00390371" w:rsidP="008F73F8">
            <w:pPr>
              <w:rPr>
                <w:b/>
              </w:rPr>
            </w:pPr>
            <w:r w:rsidRPr="00116714">
              <w:rPr>
                <w:b/>
              </w:rPr>
              <w:t>Kart-</w:t>
            </w:r>
          </w:p>
          <w:p w:rsidR="00390371" w:rsidRPr="00116714" w:rsidRDefault="00390371" w:rsidP="008F73F8">
            <w:pPr>
              <w:rPr>
                <w:b/>
              </w:rPr>
            </w:pPr>
            <w:r w:rsidRPr="00116714">
              <w:rPr>
                <w:b/>
              </w:rPr>
              <w:t>tjänstbesk</w:t>
            </w:r>
          </w:p>
        </w:tc>
        <w:tc>
          <w:tcPr>
            <w:tcW w:w="1560" w:type="dxa"/>
          </w:tcPr>
          <w:p w:rsidR="00390371" w:rsidRPr="00116714" w:rsidRDefault="00390371" w:rsidP="008F73F8">
            <w:pPr>
              <w:rPr>
                <w:b/>
              </w:rPr>
            </w:pPr>
            <w:r w:rsidRPr="00116714">
              <w:rPr>
                <w:b/>
              </w:rPr>
              <w:t>Lagerinställning</w:t>
            </w:r>
          </w:p>
        </w:tc>
        <w:tc>
          <w:tcPr>
            <w:tcW w:w="708" w:type="dxa"/>
            <w:textDirection w:val="tbRl"/>
          </w:tcPr>
          <w:p w:rsidR="00390371" w:rsidRPr="00116714" w:rsidRDefault="00390371" w:rsidP="00B734EC">
            <w:pPr>
              <w:ind w:left="113" w:right="113"/>
              <w:rPr>
                <w:b/>
              </w:rPr>
            </w:pPr>
            <w:r>
              <w:rPr>
                <w:b/>
              </w:rPr>
              <w:t>Throughput</w:t>
            </w:r>
          </w:p>
        </w:tc>
        <w:tc>
          <w:tcPr>
            <w:tcW w:w="426" w:type="dxa"/>
            <w:textDirection w:val="tbRl"/>
          </w:tcPr>
          <w:p w:rsidR="00390371" w:rsidRPr="00116714" w:rsidRDefault="00390371" w:rsidP="00B734EC">
            <w:pPr>
              <w:ind w:left="113" w:right="113"/>
              <w:rPr>
                <w:b/>
              </w:rPr>
            </w:pPr>
            <w:r>
              <w:rPr>
                <w:b/>
              </w:rPr>
              <w:t>Svarstid</w:t>
            </w:r>
          </w:p>
        </w:tc>
        <w:tc>
          <w:tcPr>
            <w:tcW w:w="567" w:type="dxa"/>
            <w:textDirection w:val="tbRl"/>
          </w:tcPr>
          <w:p w:rsidR="00390371" w:rsidRPr="00116714" w:rsidRDefault="00390371" w:rsidP="00B734EC">
            <w:pPr>
              <w:ind w:left="113" w:right="113"/>
              <w:rPr>
                <w:b/>
              </w:rPr>
            </w:pPr>
            <w:r>
              <w:rPr>
                <w:b/>
              </w:rPr>
              <w:t>Resultatsummering</w:t>
            </w:r>
          </w:p>
        </w:tc>
      </w:tr>
      <w:tr w:rsidR="00390371" w:rsidTr="00652930">
        <w:tc>
          <w:tcPr>
            <w:tcW w:w="637" w:type="dxa"/>
          </w:tcPr>
          <w:p w:rsidR="00390371" w:rsidRDefault="00390371" w:rsidP="008F73F8">
            <w:r>
              <w:t>T1</w:t>
            </w:r>
          </w:p>
        </w:tc>
        <w:tc>
          <w:tcPr>
            <w:tcW w:w="3402" w:type="dxa"/>
          </w:tcPr>
          <w:p w:rsidR="00390371" w:rsidRDefault="00390371" w:rsidP="008F73F8">
            <w:r w:rsidRPr="00712C35">
              <w:t>Sv</w:t>
            </w:r>
            <w:r>
              <w:t>512_</w:t>
            </w:r>
            <w:r w:rsidRPr="00712C35">
              <w:t>100_1000.csv</w:t>
            </w:r>
            <w:r>
              <w:t>, 1024, 1024</w:t>
            </w:r>
          </w:p>
        </w:tc>
        <w:tc>
          <w:tcPr>
            <w:tcW w:w="851" w:type="dxa"/>
          </w:tcPr>
          <w:p w:rsidR="00390371" w:rsidRDefault="00390371" w:rsidP="008F73F8">
            <w:r>
              <w:t>2010-03-10</w:t>
            </w:r>
          </w:p>
        </w:tc>
        <w:tc>
          <w:tcPr>
            <w:tcW w:w="567" w:type="dxa"/>
          </w:tcPr>
          <w:p w:rsidR="00390371" w:rsidRDefault="00390371" w:rsidP="008F73F8"/>
        </w:tc>
        <w:tc>
          <w:tcPr>
            <w:tcW w:w="567" w:type="dxa"/>
          </w:tcPr>
          <w:p w:rsidR="00390371" w:rsidRDefault="00390371" w:rsidP="008F73F8"/>
        </w:tc>
        <w:tc>
          <w:tcPr>
            <w:tcW w:w="567" w:type="dxa"/>
          </w:tcPr>
          <w:p w:rsidR="00390371" w:rsidRDefault="00390371" w:rsidP="008F73F8"/>
        </w:tc>
        <w:tc>
          <w:tcPr>
            <w:tcW w:w="567" w:type="dxa"/>
          </w:tcPr>
          <w:p w:rsidR="00390371" w:rsidRDefault="00390371" w:rsidP="008F73F8">
            <w:r>
              <w:t>1 * 100</w:t>
            </w:r>
          </w:p>
        </w:tc>
        <w:tc>
          <w:tcPr>
            <w:tcW w:w="567" w:type="dxa"/>
          </w:tcPr>
          <w:p w:rsidR="00390371" w:rsidRDefault="00390371" w:rsidP="008F73F8"/>
        </w:tc>
        <w:tc>
          <w:tcPr>
            <w:tcW w:w="425" w:type="dxa"/>
          </w:tcPr>
          <w:p w:rsidR="00390371" w:rsidRDefault="00390371" w:rsidP="008F73F8"/>
        </w:tc>
        <w:tc>
          <w:tcPr>
            <w:tcW w:w="567" w:type="dxa"/>
          </w:tcPr>
          <w:p w:rsidR="00390371" w:rsidRDefault="00390371" w:rsidP="009546A9"/>
        </w:tc>
        <w:tc>
          <w:tcPr>
            <w:tcW w:w="851" w:type="dxa"/>
          </w:tcPr>
          <w:p w:rsidR="00390371" w:rsidRDefault="00390371" w:rsidP="008F73F8"/>
        </w:tc>
        <w:tc>
          <w:tcPr>
            <w:tcW w:w="1984" w:type="dxa"/>
          </w:tcPr>
          <w:p w:rsidR="00390371" w:rsidRDefault="00390371" w:rsidP="008F73F8">
            <w:r>
              <w:t>SBK tätort</w:t>
            </w:r>
          </w:p>
        </w:tc>
        <w:tc>
          <w:tcPr>
            <w:tcW w:w="1560" w:type="dxa"/>
          </w:tcPr>
          <w:p w:rsidR="00390371" w:rsidRDefault="00390371" w:rsidP="008F73F8"/>
        </w:tc>
        <w:tc>
          <w:tcPr>
            <w:tcW w:w="708" w:type="dxa"/>
          </w:tcPr>
          <w:p w:rsidR="00390371" w:rsidRDefault="00390371" w:rsidP="00B734EC">
            <w:r>
              <w:t>23,5/min</w:t>
            </w:r>
          </w:p>
        </w:tc>
        <w:tc>
          <w:tcPr>
            <w:tcW w:w="426" w:type="dxa"/>
          </w:tcPr>
          <w:p w:rsidR="00390371" w:rsidRDefault="00390371" w:rsidP="00B734EC"/>
        </w:tc>
        <w:tc>
          <w:tcPr>
            <w:tcW w:w="567" w:type="dxa"/>
          </w:tcPr>
          <w:p w:rsidR="00390371" w:rsidRDefault="00390371" w:rsidP="00B734EC"/>
        </w:tc>
      </w:tr>
      <w:tr w:rsidR="00390371" w:rsidTr="00652930">
        <w:tc>
          <w:tcPr>
            <w:tcW w:w="637" w:type="dxa"/>
          </w:tcPr>
          <w:p w:rsidR="00390371" w:rsidRDefault="00390371" w:rsidP="00045619">
            <w:r>
              <w:t>T2</w:t>
            </w:r>
          </w:p>
        </w:tc>
        <w:tc>
          <w:tcPr>
            <w:tcW w:w="3402" w:type="dxa"/>
          </w:tcPr>
          <w:p w:rsidR="00390371" w:rsidRDefault="00390371" w:rsidP="008F73F8">
            <w:r w:rsidRPr="00712C35">
              <w:t>Sv</w:t>
            </w:r>
            <w:r>
              <w:t>512_</w:t>
            </w:r>
            <w:r w:rsidRPr="00712C35">
              <w:t>100_1000.csv</w:t>
            </w:r>
            <w:r>
              <w:t>, 512,512</w:t>
            </w:r>
          </w:p>
        </w:tc>
        <w:tc>
          <w:tcPr>
            <w:tcW w:w="851" w:type="dxa"/>
          </w:tcPr>
          <w:p w:rsidR="00390371" w:rsidRDefault="00390371" w:rsidP="008F73F8">
            <w:r>
              <w:t>2010-03-10</w:t>
            </w:r>
          </w:p>
        </w:tc>
        <w:tc>
          <w:tcPr>
            <w:tcW w:w="567" w:type="dxa"/>
          </w:tcPr>
          <w:p w:rsidR="00390371" w:rsidRDefault="00390371" w:rsidP="008F73F8"/>
        </w:tc>
        <w:tc>
          <w:tcPr>
            <w:tcW w:w="567" w:type="dxa"/>
          </w:tcPr>
          <w:p w:rsidR="00390371" w:rsidRDefault="00390371" w:rsidP="008F73F8"/>
        </w:tc>
        <w:tc>
          <w:tcPr>
            <w:tcW w:w="567" w:type="dxa"/>
          </w:tcPr>
          <w:p w:rsidR="00390371" w:rsidRDefault="00390371" w:rsidP="008F73F8"/>
        </w:tc>
        <w:tc>
          <w:tcPr>
            <w:tcW w:w="567" w:type="dxa"/>
          </w:tcPr>
          <w:p w:rsidR="00390371" w:rsidRDefault="00390371" w:rsidP="008F73F8">
            <w:r>
              <w:t>1 * 100</w:t>
            </w:r>
          </w:p>
        </w:tc>
        <w:tc>
          <w:tcPr>
            <w:tcW w:w="567" w:type="dxa"/>
          </w:tcPr>
          <w:p w:rsidR="00390371" w:rsidRDefault="00390371" w:rsidP="008F73F8"/>
        </w:tc>
        <w:tc>
          <w:tcPr>
            <w:tcW w:w="425" w:type="dxa"/>
          </w:tcPr>
          <w:p w:rsidR="00390371" w:rsidRDefault="00390371" w:rsidP="008F73F8"/>
        </w:tc>
        <w:tc>
          <w:tcPr>
            <w:tcW w:w="567" w:type="dxa"/>
          </w:tcPr>
          <w:p w:rsidR="00390371" w:rsidRDefault="00390371" w:rsidP="009546A9"/>
        </w:tc>
        <w:tc>
          <w:tcPr>
            <w:tcW w:w="851" w:type="dxa"/>
          </w:tcPr>
          <w:p w:rsidR="00390371" w:rsidRDefault="00390371" w:rsidP="008F73F8"/>
        </w:tc>
        <w:tc>
          <w:tcPr>
            <w:tcW w:w="1984" w:type="dxa"/>
          </w:tcPr>
          <w:p w:rsidR="00390371" w:rsidRDefault="00390371" w:rsidP="008F73F8">
            <w:r>
              <w:t>SBK tätort</w:t>
            </w:r>
          </w:p>
        </w:tc>
        <w:tc>
          <w:tcPr>
            <w:tcW w:w="1560" w:type="dxa"/>
          </w:tcPr>
          <w:p w:rsidR="00390371" w:rsidRDefault="00390371" w:rsidP="008F73F8"/>
        </w:tc>
        <w:tc>
          <w:tcPr>
            <w:tcW w:w="708" w:type="dxa"/>
          </w:tcPr>
          <w:p w:rsidR="00390371" w:rsidRDefault="00390371" w:rsidP="00B734EC">
            <w:r>
              <w:t>19,8/s</w:t>
            </w:r>
          </w:p>
        </w:tc>
        <w:tc>
          <w:tcPr>
            <w:tcW w:w="426" w:type="dxa"/>
          </w:tcPr>
          <w:p w:rsidR="00390371" w:rsidRDefault="00390371" w:rsidP="00B734EC"/>
        </w:tc>
        <w:tc>
          <w:tcPr>
            <w:tcW w:w="567" w:type="dxa"/>
          </w:tcPr>
          <w:p w:rsidR="00390371" w:rsidRDefault="00390371" w:rsidP="00B734EC"/>
        </w:tc>
      </w:tr>
      <w:tr w:rsidR="00390371" w:rsidTr="00652930">
        <w:tc>
          <w:tcPr>
            <w:tcW w:w="637" w:type="dxa"/>
          </w:tcPr>
          <w:p w:rsidR="00390371" w:rsidRDefault="00390371" w:rsidP="001B1C36">
            <w:r>
              <w:t>T3</w:t>
            </w:r>
          </w:p>
        </w:tc>
        <w:tc>
          <w:tcPr>
            <w:tcW w:w="3402" w:type="dxa"/>
          </w:tcPr>
          <w:p w:rsidR="00390371" w:rsidRDefault="00390371" w:rsidP="001B1C36">
            <w:r w:rsidRPr="00712C35">
              <w:t>Sv</w:t>
            </w:r>
            <w:r>
              <w:t>512_</w:t>
            </w:r>
            <w:r w:rsidRPr="00712C35">
              <w:t>100_1000.csv</w:t>
            </w:r>
          </w:p>
          <w:p w:rsidR="00390371" w:rsidRDefault="00390371" w:rsidP="001B1C36"/>
        </w:tc>
        <w:tc>
          <w:tcPr>
            <w:tcW w:w="851" w:type="dxa"/>
          </w:tcPr>
          <w:p w:rsidR="00390371" w:rsidRDefault="00390371" w:rsidP="004F762D">
            <w:r>
              <w:t>2010-03-16</w:t>
            </w:r>
          </w:p>
        </w:tc>
        <w:tc>
          <w:tcPr>
            <w:tcW w:w="567" w:type="dxa"/>
          </w:tcPr>
          <w:p w:rsidR="00390371" w:rsidRDefault="00390371" w:rsidP="004F762D">
            <w:r>
              <w:t>gang</w:t>
            </w:r>
          </w:p>
        </w:tc>
        <w:tc>
          <w:tcPr>
            <w:tcW w:w="567" w:type="dxa"/>
          </w:tcPr>
          <w:p w:rsidR="00390371" w:rsidRDefault="00390371" w:rsidP="004F762D">
            <w:r>
              <w:t>gang</w:t>
            </w:r>
          </w:p>
        </w:tc>
        <w:tc>
          <w:tcPr>
            <w:tcW w:w="567" w:type="dxa"/>
          </w:tcPr>
          <w:p w:rsidR="00390371" w:rsidRDefault="00390371" w:rsidP="004F762D">
            <w:r>
              <w:t>Argent</w:t>
            </w:r>
          </w:p>
        </w:tc>
        <w:tc>
          <w:tcPr>
            <w:tcW w:w="567" w:type="dxa"/>
          </w:tcPr>
          <w:p w:rsidR="00390371" w:rsidRDefault="00390371" w:rsidP="004F762D"/>
        </w:tc>
        <w:tc>
          <w:tcPr>
            <w:tcW w:w="567" w:type="dxa"/>
          </w:tcPr>
          <w:p w:rsidR="00390371" w:rsidRDefault="00390371" w:rsidP="004F762D">
            <w:r>
              <w:t>1,2</w:t>
            </w:r>
          </w:p>
        </w:tc>
        <w:tc>
          <w:tcPr>
            <w:tcW w:w="425" w:type="dxa"/>
          </w:tcPr>
          <w:p w:rsidR="00390371" w:rsidRDefault="00390371" w:rsidP="004F762D">
            <w:r>
              <w:t>2</w:t>
            </w:r>
          </w:p>
        </w:tc>
        <w:tc>
          <w:tcPr>
            <w:tcW w:w="567" w:type="dxa"/>
          </w:tcPr>
          <w:p w:rsidR="00390371" w:rsidRDefault="00ED5340" w:rsidP="009546A9">
            <w:r>
              <w:t>1</w:t>
            </w:r>
          </w:p>
        </w:tc>
        <w:tc>
          <w:tcPr>
            <w:tcW w:w="851" w:type="dxa"/>
          </w:tcPr>
          <w:p w:rsidR="00390371" w:rsidRDefault="00390371" w:rsidP="001A19DE">
            <w:r>
              <w:t>SOC2</w:t>
            </w:r>
          </w:p>
        </w:tc>
        <w:tc>
          <w:tcPr>
            <w:tcW w:w="1984" w:type="dxa"/>
          </w:tcPr>
          <w:p w:rsidR="00390371" w:rsidRDefault="00390371" w:rsidP="006B0FF9">
            <w:r>
              <w:t>Cityworks mxd</w:t>
            </w:r>
          </w:p>
        </w:tc>
        <w:tc>
          <w:tcPr>
            <w:tcW w:w="1560" w:type="dxa"/>
          </w:tcPr>
          <w:p w:rsidR="00390371" w:rsidRDefault="00390371" w:rsidP="004F762D"/>
        </w:tc>
        <w:tc>
          <w:tcPr>
            <w:tcW w:w="708" w:type="dxa"/>
          </w:tcPr>
          <w:p w:rsidR="00390371" w:rsidRDefault="00390371" w:rsidP="004F762D">
            <w:r>
              <w:t>2,2/s</w:t>
            </w:r>
          </w:p>
        </w:tc>
        <w:tc>
          <w:tcPr>
            <w:tcW w:w="426" w:type="dxa"/>
          </w:tcPr>
          <w:p w:rsidR="00390371" w:rsidRDefault="00390371" w:rsidP="004F762D">
            <w:r>
              <w:t>28 s</w:t>
            </w:r>
          </w:p>
        </w:tc>
        <w:tc>
          <w:tcPr>
            <w:tcW w:w="567" w:type="dxa"/>
          </w:tcPr>
          <w:p w:rsidR="00390371" w:rsidRDefault="00390371" w:rsidP="004F762D"/>
        </w:tc>
      </w:tr>
      <w:tr w:rsidR="00AB5F6A" w:rsidTr="00C16CA8">
        <w:tc>
          <w:tcPr>
            <w:tcW w:w="637" w:type="dxa"/>
          </w:tcPr>
          <w:p w:rsidR="00AB5F6A" w:rsidRDefault="00AB5F6A" w:rsidP="00C16CA8">
            <w:r>
              <w:t>T4</w:t>
            </w:r>
          </w:p>
        </w:tc>
        <w:tc>
          <w:tcPr>
            <w:tcW w:w="3402" w:type="dxa"/>
          </w:tcPr>
          <w:p w:rsidR="00AB5F6A" w:rsidRDefault="00AB5F6A" w:rsidP="00C16CA8">
            <w:r w:rsidRPr="00712C35">
              <w:t>Sv</w:t>
            </w:r>
            <w:r>
              <w:t>512_</w:t>
            </w:r>
            <w:r w:rsidRPr="00712C35">
              <w:t>100_1000.csv</w:t>
            </w:r>
          </w:p>
          <w:p w:rsidR="00AB5F6A" w:rsidRDefault="00AB5F6A" w:rsidP="00C16CA8"/>
          <w:p w:rsidR="00AB5F6A" w:rsidRDefault="00AB5F6A" w:rsidP="00C16CA8">
            <w:r w:rsidRPr="00C42754">
              <w:rPr>
                <w:b/>
              </w:rPr>
              <w:t>VAEnkel</w:t>
            </w:r>
            <w:r>
              <w:rPr>
                <w:b/>
              </w:rPr>
              <w:t>Bara</w:t>
            </w:r>
            <w:r w:rsidRPr="00C42754">
              <w:rPr>
                <w:b/>
              </w:rPr>
              <w:t xml:space="preserve"> mxd</w:t>
            </w:r>
          </w:p>
        </w:tc>
        <w:tc>
          <w:tcPr>
            <w:tcW w:w="851" w:type="dxa"/>
          </w:tcPr>
          <w:p w:rsidR="00AB5F6A" w:rsidRDefault="00AB5F6A" w:rsidP="00C16CA8">
            <w:r>
              <w:t>2010-03-29</w:t>
            </w:r>
          </w:p>
        </w:tc>
        <w:tc>
          <w:tcPr>
            <w:tcW w:w="567" w:type="dxa"/>
          </w:tcPr>
          <w:p w:rsidR="00AB5F6A" w:rsidRDefault="00AB5F6A" w:rsidP="00C16CA8">
            <w:r>
              <w:t>gang</w:t>
            </w:r>
          </w:p>
        </w:tc>
        <w:tc>
          <w:tcPr>
            <w:tcW w:w="567" w:type="dxa"/>
          </w:tcPr>
          <w:p w:rsidR="00AB5F6A" w:rsidRDefault="00AB5F6A" w:rsidP="00C16CA8">
            <w:r>
              <w:t>gang</w:t>
            </w:r>
          </w:p>
        </w:tc>
        <w:tc>
          <w:tcPr>
            <w:tcW w:w="567" w:type="dxa"/>
          </w:tcPr>
          <w:p w:rsidR="00AB5F6A" w:rsidRDefault="00AB5F6A" w:rsidP="00C16CA8">
            <w:r>
              <w:t>Sol argent</w:t>
            </w:r>
          </w:p>
        </w:tc>
        <w:tc>
          <w:tcPr>
            <w:tcW w:w="567" w:type="dxa"/>
          </w:tcPr>
          <w:p w:rsidR="00AB5F6A" w:rsidRDefault="00AB5F6A" w:rsidP="00C16CA8"/>
        </w:tc>
        <w:tc>
          <w:tcPr>
            <w:tcW w:w="567" w:type="dxa"/>
          </w:tcPr>
          <w:p w:rsidR="00AB5F6A" w:rsidRDefault="00AB5F6A" w:rsidP="00C16CA8">
            <w:r>
              <w:t>1</w:t>
            </w:r>
          </w:p>
        </w:tc>
        <w:tc>
          <w:tcPr>
            <w:tcW w:w="425" w:type="dxa"/>
          </w:tcPr>
          <w:p w:rsidR="00AB5F6A" w:rsidRDefault="00AB5F6A" w:rsidP="00C16CA8">
            <w:r>
              <w:t>1,2</w:t>
            </w:r>
          </w:p>
        </w:tc>
        <w:tc>
          <w:tcPr>
            <w:tcW w:w="567" w:type="dxa"/>
          </w:tcPr>
          <w:p w:rsidR="00AB5F6A" w:rsidRDefault="00AB5F6A" w:rsidP="00C16CA8">
            <w:r>
              <w:t>1</w:t>
            </w:r>
          </w:p>
        </w:tc>
        <w:tc>
          <w:tcPr>
            <w:tcW w:w="851" w:type="dxa"/>
          </w:tcPr>
          <w:p w:rsidR="00AB5F6A" w:rsidRDefault="00AB5F6A" w:rsidP="00C16CA8">
            <w:r>
              <w:t>SOC4</w:t>
            </w:r>
          </w:p>
        </w:tc>
        <w:tc>
          <w:tcPr>
            <w:tcW w:w="1984" w:type="dxa"/>
          </w:tcPr>
          <w:p w:rsidR="00AB5F6A" w:rsidRDefault="00AB5F6A" w:rsidP="00C16CA8">
            <w:r w:rsidRPr="001B3B7A">
              <w:t>VAEnkelBakgArgentDefQueriesRemoved</w:t>
            </w:r>
            <w:r>
              <w:t>.mxd</w:t>
            </w:r>
          </w:p>
        </w:tc>
        <w:tc>
          <w:tcPr>
            <w:tcW w:w="1560" w:type="dxa"/>
          </w:tcPr>
          <w:p w:rsidR="00AB5F6A" w:rsidRDefault="00AB5F6A" w:rsidP="00C16CA8"/>
        </w:tc>
        <w:tc>
          <w:tcPr>
            <w:tcW w:w="708" w:type="dxa"/>
          </w:tcPr>
          <w:p w:rsidR="00AB5F6A" w:rsidRDefault="00AB5F6A" w:rsidP="00C16CA8">
            <w:r>
              <w:t>3,6/s</w:t>
            </w:r>
          </w:p>
        </w:tc>
        <w:tc>
          <w:tcPr>
            <w:tcW w:w="426" w:type="dxa"/>
          </w:tcPr>
          <w:p w:rsidR="00AB5F6A" w:rsidRDefault="00AB5F6A" w:rsidP="00C16CA8"/>
        </w:tc>
        <w:tc>
          <w:tcPr>
            <w:tcW w:w="567" w:type="dxa"/>
          </w:tcPr>
          <w:p w:rsidR="00AB5F6A" w:rsidRDefault="00AB5F6A" w:rsidP="00C16CA8"/>
        </w:tc>
      </w:tr>
    </w:tbl>
    <w:p w:rsidR="00900D96" w:rsidRDefault="00900D96" w:rsidP="00900D96"/>
    <w:p w:rsidR="00900D96" w:rsidRDefault="00900D96" w:rsidP="00900D96"/>
    <w:p w:rsidR="00900D96" w:rsidRDefault="00900D96" w:rsidP="00900D96">
      <w:pPr>
        <w:sectPr w:rsidR="00900D96">
          <w:pgSz w:w="16840" w:h="11907" w:orient="landscape" w:code="9"/>
          <w:pgMar w:top="1531" w:right="1418" w:bottom="1134" w:left="1134" w:header="397" w:footer="510" w:gutter="0"/>
          <w:cols w:space="720"/>
        </w:sectPr>
      </w:pPr>
    </w:p>
    <w:p w:rsidR="00900D96" w:rsidRDefault="00900D96" w:rsidP="00900D96"/>
    <w:p w:rsidR="00900D96" w:rsidRDefault="00900D96" w:rsidP="00900D96"/>
    <w:p w:rsidR="00162871" w:rsidRDefault="00162871" w:rsidP="007A6967">
      <w:pPr>
        <w:pStyle w:val="Rubrik1"/>
      </w:pPr>
      <w:bookmarkStart w:id="54" w:name="_Toc348100976"/>
      <w:r>
        <w:t>Bilaga ArcGIS Server Statistics</w:t>
      </w:r>
      <w:bookmarkEnd w:id="54"/>
    </w:p>
    <w:p w:rsidR="00162871" w:rsidRDefault="00162871" w:rsidP="00162871"/>
    <w:p w:rsidR="00162871" w:rsidRPr="00162871" w:rsidRDefault="00162871" w:rsidP="00162871">
      <w:r>
        <w:rPr>
          <w:noProof/>
        </w:rPr>
        <w:drawing>
          <wp:inline distT="0" distB="0" distL="0" distR="0">
            <wp:extent cx="3295650" cy="2600858"/>
            <wp:effectExtent l="19050" t="0" r="0" b="0"/>
            <wp:docPr id="1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0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96" w:rsidRDefault="007A6967" w:rsidP="007A6967">
      <w:pPr>
        <w:pStyle w:val="Rubrik1"/>
      </w:pPr>
      <w:bookmarkStart w:id="55" w:name="_Toc348100977"/>
      <w:r>
        <w:t>Bilaga: JMeter instruktion</w:t>
      </w:r>
      <w:bookmarkEnd w:id="55"/>
    </w:p>
    <w:p w:rsidR="007A6967" w:rsidRDefault="007A6967" w:rsidP="007A6967"/>
    <w:p w:rsidR="005F2F91" w:rsidRDefault="005F2F91" w:rsidP="00830000">
      <w:pPr>
        <w:pStyle w:val="Rubrik2"/>
      </w:pPr>
      <w:bookmarkStart w:id="56" w:name="_Toc348100978"/>
      <w:r>
        <w:t>Förbered test</w:t>
      </w:r>
      <w:bookmarkEnd w:id="56"/>
    </w:p>
    <w:p w:rsidR="003E38B4" w:rsidRDefault="003E38B4" w:rsidP="005F2F91">
      <w:pPr>
        <w:pStyle w:val="Rubrik3"/>
      </w:pPr>
      <w:bookmarkStart w:id="57" w:name="_Toc348100979"/>
      <w:r>
        <w:t xml:space="preserve">Konfigurera </w:t>
      </w:r>
      <w:r w:rsidR="00484478">
        <w:t>driftmiljö</w:t>
      </w:r>
      <w:bookmarkEnd w:id="57"/>
    </w:p>
    <w:p w:rsidR="003E38B4" w:rsidRDefault="003E38B4" w:rsidP="003E38B4">
      <w:r>
        <w:t>Konfigurera ArcGIS Server med rätt karttjänst</w:t>
      </w:r>
      <w:r w:rsidR="00D219D3">
        <w:t xml:space="preserve"> och rätt inställningar</w:t>
      </w:r>
      <w:r>
        <w:t xml:space="preserve">. </w:t>
      </w:r>
    </w:p>
    <w:p w:rsidR="003E38B4" w:rsidRDefault="003E38B4" w:rsidP="003E38B4">
      <w:r>
        <w:t>Stänga av alla andra karttjänster?</w:t>
      </w:r>
    </w:p>
    <w:p w:rsidR="00484478" w:rsidRDefault="00484478" w:rsidP="003E38B4">
      <w:r>
        <w:t>Starta om aktuell karttjänst?</w:t>
      </w:r>
    </w:p>
    <w:p w:rsidR="00484478" w:rsidRPr="003E38B4" w:rsidRDefault="00484478" w:rsidP="003E38B4">
      <w:r>
        <w:t>Starta om db?</w:t>
      </w:r>
    </w:p>
    <w:p w:rsidR="00830000" w:rsidRDefault="00CB4AAD" w:rsidP="005F2F91">
      <w:pPr>
        <w:pStyle w:val="Rubrik3"/>
      </w:pPr>
      <w:bookmarkStart w:id="58" w:name="_Toc348100980"/>
      <w:r>
        <w:t xml:space="preserve">Vid behov: </w:t>
      </w:r>
      <w:r w:rsidR="00830000">
        <w:t>Installera runtime miljö för JMeter</w:t>
      </w:r>
      <w:bookmarkEnd w:id="58"/>
    </w:p>
    <w:p w:rsidR="00830000" w:rsidRPr="00830000" w:rsidRDefault="00830000" w:rsidP="00830000">
      <w:r>
        <w:t>Installera runtime miljö för JMeter: JRE och sätt systemvariabel JAVA_HOME</w:t>
      </w:r>
      <w:r w:rsidR="00525141">
        <w:t>.</w:t>
      </w:r>
    </w:p>
    <w:p w:rsidR="009F7B8D" w:rsidRDefault="009F7B8D" w:rsidP="005F2F91">
      <w:pPr>
        <w:pStyle w:val="Rubrik3"/>
      </w:pPr>
      <w:bookmarkStart w:id="59" w:name="_Toc348100981"/>
      <w:r>
        <w:t>Ta fram lämplig testdatafil</w:t>
      </w:r>
      <w:bookmarkEnd w:id="59"/>
    </w:p>
    <w:p w:rsidR="00E0362A" w:rsidRDefault="009F7B8D" w:rsidP="009F7B8D">
      <w:r>
        <w:t>Ta fram lämplig testdatafil som prestandatesten ska använda. Kopiera och byt namn på vald fil till test.csv så fungerar testskripten.</w:t>
      </w:r>
      <w:r w:rsidR="00E0362A">
        <w:t xml:space="preserve"> </w:t>
      </w:r>
    </w:p>
    <w:p w:rsidR="009F7B8D" w:rsidRPr="009F7B8D" w:rsidRDefault="00E0362A" w:rsidP="009F7B8D">
      <w:r>
        <w:t>Se avsnitt ”</w:t>
      </w:r>
      <w:r w:rsidR="004E4D4D">
        <w:t>Testdata för test av karttjänster</w:t>
      </w:r>
      <w:r>
        <w:t>”</w:t>
      </w:r>
      <w:r w:rsidR="007A461A">
        <w:t>.</w:t>
      </w:r>
    </w:p>
    <w:p w:rsidR="005F2F91" w:rsidRDefault="005F2F91" w:rsidP="005F2F91">
      <w:pPr>
        <w:pStyle w:val="Rubrik2"/>
      </w:pPr>
      <w:bookmarkStart w:id="60" w:name="_Toc348100982"/>
      <w:r>
        <w:t>Utför test</w:t>
      </w:r>
      <w:bookmarkEnd w:id="60"/>
    </w:p>
    <w:p w:rsidR="00536A3B" w:rsidRDefault="00536A3B" w:rsidP="005F2F91">
      <w:pPr>
        <w:pStyle w:val="Rubrik3"/>
      </w:pPr>
      <w:bookmarkStart w:id="61" w:name="_Toc348100983"/>
      <w:r>
        <w:t>Starta JMeter</w:t>
      </w:r>
      <w:bookmarkEnd w:id="61"/>
    </w:p>
    <w:p w:rsidR="00536A3B" w:rsidRPr="00536A3B" w:rsidRDefault="00536A3B" w:rsidP="00536A3B">
      <w:r w:rsidRPr="00536A3B">
        <w:t>G:\Projekt\Geosecma\3 Genomförande\Tester\Prestandatester\arbetsmaterial\JMeter\jakarta-jmeter-2.3.4\bin</w:t>
      </w:r>
      <w:r>
        <w:t>\</w:t>
      </w:r>
      <w:r w:rsidRPr="00536A3B">
        <w:t>jmeter.bat</w:t>
      </w:r>
    </w:p>
    <w:p w:rsidR="0056206A" w:rsidRDefault="0056206A" w:rsidP="005F2F91">
      <w:pPr>
        <w:pStyle w:val="Rubrik3"/>
      </w:pPr>
      <w:bookmarkStart w:id="62" w:name="_Toc348100984"/>
      <w:r>
        <w:t>Öppna aktuellt testskript</w:t>
      </w:r>
      <w:bookmarkEnd w:id="62"/>
    </w:p>
    <w:p w:rsidR="0056206A" w:rsidRDefault="0056206A" w:rsidP="0056206A">
      <w:r>
        <w:t>File-&gt;Open</w:t>
      </w:r>
    </w:p>
    <w:p w:rsidR="003F5EAA" w:rsidRDefault="003F5EAA" w:rsidP="0056206A">
      <w:r>
        <w:t>Välj jmx-fil.</w:t>
      </w:r>
    </w:p>
    <w:p w:rsidR="003431FE" w:rsidRDefault="003431FE" w:rsidP="0056206A">
      <w:r>
        <w:t>Skript finns under:</w:t>
      </w:r>
    </w:p>
    <w:p w:rsidR="003431FE" w:rsidRDefault="003431FE" w:rsidP="0056206A">
      <w:r w:rsidRPr="003431FE">
        <w:t>G:\Projekt\Geosecma\3 Genomförande\Tester\Prestandatester\arbetsmaterial\testskript</w:t>
      </w:r>
    </w:p>
    <w:p w:rsidR="0056206A" w:rsidRDefault="0056206A" w:rsidP="0056206A"/>
    <w:p w:rsidR="0056206A" w:rsidRPr="0056206A" w:rsidRDefault="0056206A" w:rsidP="0056206A">
      <w:r>
        <w:rPr>
          <w:noProof/>
        </w:rPr>
        <w:lastRenderedPageBreak/>
        <w:drawing>
          <wp:inline distT="0" distB="0" distL="0" distR="0">
            <wp:extent cx="3419475" cy="2376131"/>
            <wp:effectExtent l="19050" t="0" r="9525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7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89F" w:rsidRDefault="0010389F" w:rsidP="005F2F91">
      <w:pPr>
        <w:pStyle w:val="Rubrik3"/>
      </w:pPr>
      <w:bookmarkStart w:id="63" w:name="_Toc348100985"/>
      <w:r>
        <w:t>Konfigurera skriptet</w:t>
      </w:r>
      <w:bookmarkEnd w:id="63"/>
    </w:p>
    <w:p w:rsidR="000D1469" w:rsidRPr="005F2F91" w:rsidRDefault="000D1469" w:rsidP="005F2F91">
      <w:pPr>
        <w:rPr>
          <w:b/>
        </w:rPr>
      </w:pPr>
      <w:r w:rsidRPr="005F2F91">
        <w:rPr>
          <w:b/>
        </w:rPr>
        <w:t>Kontrollera att http-request defaults korrekt</w:t>
      </w:r>
    </w:p>
    <w:p w:rsidR="00DF3D18" w:rsidRDefault="00DF3D18" w:rsidP="008F0750">
      <w:r>
        <w:t>Server name: Korrekt</w:t>
      </w:r>
    </w:p>
    <w:p w:rsidR="008F0750" w:rsidRDefault="008F0750" w:rsidP="008F0750">
      <w:r>
        <w:t>Path: Pekar på korrekt karttjänst.</w:t>
      </w:r>
    </w:p>
    <w:p w:rsidR="00324CF5" w:rsidRDefault="00324CF5" w:rsidP="00324CF5"/>
    <w:p w:rsidR="00324CF5" w:rsidRPr="0010389F" w:rsidRDefault="00324CF5" w:rsidP="00324CF5">
      <w:r>
        <w:t>Exempel:</w:t>
      </w:r>
    </w:p>
    <w:p w:rsidR="000D1469" w:rsidRPr="000D1469" w:rsidRDefault="000D1469" w:rsidP="000D1469">
      <w:r>
        <w:rPr>
          <w:noProof/>
        </w:rPr>
        <w:drawing>
          <wp:inline distT="0" distB="0" distL="0" distR="0">
            <wp:extent cx="5760720" cy="4365489"/>
            <wp:effectExtent l="1905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89F" w:rsidRPr="005F2F91" w:rsidRDefault="0010389F" w:rsidP="005F2F91">
      <w:pPr>
        <w:rPr>
          <w:b/>
        </w:rPr>
      </w:pPr>
      <w:r w:rsidRPr="005F2F91">
        <w:rPr>
          <w:b/>
        </w:rPr>
        <w:t>Kontrollera att CSV Data Set Config korrekt</w:t>
      </w:r>
    </w:p>
    <w:p w:rsidR="0010389F" w:rsidRDefault="0010389F" w:rsidP="0010389F">
      <w:r>
        <w:t>Kontrollera att CSV Data Set Config korrekt</w:t>
      </w:r>
      <w:r w:rsidR="00F57BC1">
        <w:t>: filename med testdata, variabel namn.</w:t>
      </w:r>
    </w:p>
    <w:p w:rsidR="00324CF5" w:rsidRDefault="00324CF5" w:rsidP="0010389F"/>
    <w:p w:rsidR="00324CF5" w:rsidRPr="0010389F" w:rsidRDefault="00324CF5" w:rsidP="0010389F">
      <w:r>
        <w:t>Exempel:</w:t>
      </w:r>
    </w:p>
    <w:p w:rsidR="0010389F" w:rsidRPr="0010389F" w:rsidRDefault="0010389F" w:rsidP="0010389F">
      <w:r>
        <w:rPr>
          <w:noProof/>
        </w:rPr>
        <w:lastRenderedPageBreak/>
        <w:drawing>
          <wp:inline distT="0" distB="0" distL="0" distR="0">
            <wp:extent cx="4851725" cy="3676650"/>
            <wp:effectExtent l="19050" t="0" r="6025" b="0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05" cy="367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36" w:rsidRDefault="00C177BA" w:rsidP="005F2F91">
      <w:pPr>
        <w:pStyle w:val="Rubrik3"/>
      </w:pPr>
      <w:bookmarkStart w:id="64" w:name="_Toc348100986"/>
      <w:r>
        <w:t>Spara testskriptet</w:t>
      </w:r>
      <w:bookmarkEnd w:id="64"/>
    </w:p>
    <w:p w:rsidR="00C177BA" w:rsidRPr="00C177BA" w:rsidRDefault="00C177BA" w:rsidP="00C177BA">
      <w:r>
        <w:t>Spara testskriptet enligt mönster: ”Testid”_”webbsserver”_”karttjänst”.jmx</w:t>
      </w:r>
      <w:r w:rsidR="00266988">
        <w:t xml:space="preserve">, t.ex. </w:t>
      </w:r>
      <w:r w:rsidR="00266988" w:rsidRPr="00266988">
        <w:t>T3_gang_cityworks.jmx</w:t>
      </w:r>
      <w:r w:rsidR="00000858">
        <w:t>.</w:t>
      </w:r>
    </w:p>
    <w:p w:rsidR="001B1C36" w:rsidRDefault="001B1C36" w:rsidP="001B1C36"/>
    <w:p w:rsidR="001B1C36" w:rsidRPr="001B1C36" w:rsidRDefault="001B1C36" w:rsidP="001B1C36">
      <w:r>
        <w:rPr>
          <w:noProof/>
        </w:rPr>
        <w:drawing>
          <wp:inline distT="0" distB="0" distL="0" distR="0">
            <wp:extent cx="2914650" cy="2025338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2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56C" w:rsidRDefault="008F056C" w:rsidP="005F2F91">
      <w:pPr>
        <w:pStyle w:val="Rubrik3"/>
      </w:pPr>
      <w:bookmarkStart w:id="65" w:name="_Toc348100987"/>
      <w:r>
        <w:t>Spara karttjänstdefinition mxd/msd</w:t>
      </w:r>
      <w:bookmarkEnd w:id="65"/>
    </w:p>
    <w:p w:rsidR="008F056C" w:rsidRPr="008F056C" w:rsidRDefault="008F056C" w:rsidP="008F056C">
      <w:r>
        <w:t>Spara karttjänstdefinition mxd/msd och lägg till testid som prefix.</w:t>
      </w:r>
    </w:p>
    <w:p w:rsidR="006B51FD" w:rsidRDefault="006B51FD" w:rsidP="005F2F91">
      <w:pPr>
        <w:pStyle w:val="Rubrik3"/>
      </w:pPr>
      <w:bookmarkStart w:id="66" w:name="_Toc348100988"/>
      <w:r>
        <w:t>Starta insamling av mätdata</w:t>
      </w:r>
      <w:bookmarkEnd w:id="66"/>
    </w:p>
    <w:p w:rsidR="006B51FD" w:rsidRPr="006B51FD" w:rsidRDefault="006B51FD" w:rsidP="006B51FD">
      <w:r>
        <w:t>Ta fram rutin</w:t>
      </w:r>
      <w:r w:rsidR="00AB3A7E">
        <w:t xml:space="preserve"> med joben</w:t>
      </w:r>
      <w:r>
        <w:t>!</w:t>
      </w:r>
    </w:p>
    <w:p w:rsidR="00AF127A" w:rsidRDefault="00AF127A" w:rsidP="005F2F91">
      <w:pPr>
        <w:pStyle w:val="Rubrik3"/>
      </w:pPr>
      <w:bookmarkStart w:id="67" w:name="_Toc348100989"/>
      <w:r>
        <w:t>Kör skript</w:t>
      </w:r>
      <w:r w:rsidR="004520B7">
        <w:t xml:space="preserve"> </w:t>
      </w:r>
      <w:r>
        <w:t>Run</w:t>
      </w:r>
      <w:r w:rsidR="004520B7">
        <w:t>-&gt;Start</w:t>
      </w:r>
      <w:bookmarkEnd w:id="67"/>
    </w:p>
    <w:p w:rsidR="004D420D" w:rsidRDefault="004D420D" w:rsidP="005F2F91">
      <w:pPr>
        <w:pStyle w:val="Rubrik3"/>
      </w:pPr>
      <w:bookmarkStart w:id="68" w:name="_Toc348100990"/>
      <w:r>
        <w:t>Kontrollera att körning är ok</w:t>
      </w:r>
      <w:bookmarkEnd w:id="68"/>
    </w:p>
    <w:p w:rsidR="004D420D" w:rsidRPr="004D420D" w:rsidRDefault="004D420D" w:rsidP="004D420D">
      <w:r>
        <w:t>Kontrollera att mätdata ändras i Summary report och View Result Tree.</w:t>
      </w:r>
    </w:p>
    <w:p w:rsidR="0038742D" w:rsidRDefault="0038742D" w:rsidP="0038742D">
      <w:pPr>
        <w:pStyle w:val="Rubrik3"/>
      </w:pPr>
      <w:bookmarkStart w:id="69" w:name="_Toc348100991"/>
      <w:r>
        <w:t>Spara testresultat</w:t>
      </w:r>
      <w:bookmarkEnd w:id="69"/>
    </w:p>
    <w:p w:rsidR="0038742D" w:rsidRDefault="0038742D" w:rsidP="0038742D">
      <w:r>
        <w:t>Spara testresultat som t.ex. mätvärden från testverktyg och driftmiljö.</w:t>
      </w:r>
    </w:p>
    <w:p w:rsidR="00A866FD" w:rsidRDefault="004F6024" w:rsidP="00A866FD">
      <w:r>
        <w:lastRenderedPageBreak/>
        <w:t>Spara s</w:t>
      </w:r>
      <w:r w:rsidR="00A866FD">
        <w:t>ummary report till fil enligt mönster: ”Testid”_”webbsserver”_”karttjänst”</w:t>
      </w:r>
      <w:r w:rsidR="00266988">
        <w:t>.csv, t.ex. T3_gang_cityworks.csv</w:t>
      </w:r>
      <w:r w:rsidR="00A866FD">
        <w:t>.</w:t>
      </w:r>
    </w:p>
    <w:p w:rsidR="00BD2CC1" w:rsidRPr="00C177BA" w:rsidRDefault="007E0040" w:rsidP="00A866FD">
      <w:r>
        <w:rPr>
          <w:noProof/>
        </w:rPr>
        <w:drawing>
          <wp:inline distT="0" distB="0" distL="0" distR="0">
            <wp:extent cx="5760720" cy="4608576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024" w:rsidRDefault="004F6024" w:rsidP="0038742D"/>
    <w:p w:rsidR="004F6024" w:rsidRPr="0038742D" w:rsidRDefault="004F6024" w:rsidP="0038742D"/>
    <w:p w:rsidR="00536A3B" w:rsidRDefault="00BA6B06" w:rsidP="001259B5">
      <w:pPr>
        <w:pStyle w:val="Rubrik2"/>
      </w:pPr>
      <w:bookmarkStart w:id="70" w:name="_Toc348100992"/>
      <w:r>
        <w:t>Extra konfigurering</w:t>
      </w:r>
      <w:bookmarkEnd w:id="70"/>
    </w:p>
    <w:p w:rsidR="001259B5" w:rsidRDefault="001259B5" w:rsidP="00BA6B06">
      <w:pPr>
        <w:pStyle w:val="Rubrik3"/>
      </w:pPr>
      <w:bookmarkStart w:id="71" w:name="_Toc348100993"/>
      <w:r>
        <w:t xml:space="preserve">Spara </w:t>
      </w:r>
      <w:r w:rsidR="0007185E">
        <w:t>anropsvar</w:t>
      </w:r>
      <w:r>
        <w:t xml:space="preserve"> till fil</w:t>
      </w:r>
      <w:bookmarkEnd w:id="71"/>
    </w:p>
    <w:p w:rsidR="00D07592" w:rsidRDefault="00D07592" w:rsidP="001259B5">
      <w:r>
        <w:t>OBS: Tar extra tid att spara</w:t>
      </w:r>
      <w:r w:rsidR="00DC1D5B">
        <w:t xml:space="preserve"> output</w:t>
      </w:r>
      <w:r>
        <w:t xml:space="preserve">, verkar ge </w:t>
      </w:r>
      <w:r w:rsidR="0070785F">
        <w:t>2-4</w:t>
      </w:r>
      <w:r>
        <w:t>% sämre throughput.</w:t>
      </w:r>
    </w:p>
    <w:p w:rsidR="00E50E82" w:rsidRDefault="001259B5" w:rsidP="001259B5">
      <w:r>
        <w:t>Vid behov av att spara testoutput till fil</w:t>
      </w:r>
      <w:r w:rsidR="00E50E82">
        <w:t xml:space="preserve"> utför följande:</w:t>
      </w:r>
    </w:p>
    <w:p w:rsidR="00E50E82" w:rsidRDefault="00E50E82" w:rsidP="00E50E82">
      <w:pPr>
        <w:pStyle w:val="Liststycke"/>
        <w:numPr>
          <w:ilvl w:val="0"/>
          <w:numId w:val="40"/>
        </w:numPr>
      </w:pPr>
      <w:r>
        <w:t>S</w:t>
      </w:r>
      <w:r w:rsidR="001259B5">
        <w:t>kapa katalog under</w:t>
      </w:r>
      <w:r>
        <w:t>:</w:t>
      </w:r>
    </w:p>
    <w:p w:rsidR="001259B5" w:rsidRDefault="001259B5" w:rsidP="00E50E82">
      <w:pPr>
        <w:pStyle w:val="Liststycke"/>
        <w:numPr>
          <w:ilvl w:val="1"/>
          <w:numId w:val="40"/>
        </w:numPr>
      </w:pPr>
      <w:r w:rsidRPr="001259B5">
        <w:t>G:\Projekt\Geosecma\3 Genomförande\Tester\Prestandatester\arbetsmaterial\testoutput\test_gas</w:t>
      </w:r>
    </w:p>
    <w:p w:rsidR="001259B5" w:rsidRPr="001259B5" w:rsidRDefault="00E50E82" w:rsidP="00E50E82">
      <w:pPr>
        <w:pStyle w:val="Liststycke"/>
        <w:numPr>
          <w:ilvl w:val="0"/>
          <w:numId w:val="40"/>
        </w:numPr>
      </w:pPr>
      <w:r>
        <w:t>Aktivera eller lägg till</w:t>
      </w:r>
      <w:r w:rsidR="00DD7C5F">
        <w:t xml:space="preserve"> ”Save Responses to a file”</w:t>
      </w:r>
      <w:r w:rsidR="00A966BF">
        <w:t xml:space="preserve"> med </w:t>
      </w:r>
      <w:r w:rsidR="00505691">
        <w:t xml:space="preserve">aktuellt </w:t>
      </w:r>
      <w:r w:rsidR="00A966BF">
        <w:t>filename prefix</w:t>
      </w:r>
      <w:r>
        <w:t>:</w:t>
      </w:r>
    </w:p>
    <w:p w:rsidR="007A6967" w:rsidRDefault="00894CFA" w:rsidP="007A6967">
      <w:r>
        <w:rPr>
          <w:noProof/>
        </w:rPr>
        <w:lastRenderedPageBreak/>
        <w:drawing>
          <wp:inline distT="0" distB="0" distL="0" distR="0">
            <wp:extent cx="5760720" cy="4235628"/>
            <wp:effectExtent l="1905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5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CFA" w:rsidRDefault="00894CFA" w:rsidP="007A6967"/>
    <w:p w:rsidR="00845220" w:rsidRDefault="00845220" w:rsidP="0030382B">
      <w:pPr>
        <w:pStyle w:val="Rubrik1"/>
      </w:pPr>
      <w:bookmarkStart w:id="72" w:name="_Toc348100994"/>
      <w:r>
        <w:t>Bilaga Exempel JMeter script</w:t>
      </w:r>
      <w:bookmarkEnd w:id="72"/>
    </w:p>
    <w:p w:rsidR="007F3169" w:rsidRPr="007F3169" w:rsidRDefault="007F3169" w:rsidP="007F3169">
      <w:r>
        <w:t>Exempel JMeter script</w:t>
      </w:r>
      <w:r w:rsidR="007F49F8">
        <w:t xml:space="preserve"> som körts på </w:t>
      </w:r>
      <w:r>
        <w:t>JMeter 2.3.4</w:t>
      </w:r>
      <w:r w:rsidR="007F49F8">
        <w:t>.</w:t>
      </w:r>
    </w:p>
    <w:p w:rsidR="00B5611C" w:rsidRDefault="006C70FB" w:rsidP="00EE281B">
      <w:pPr>
        <w:pStyle w:val="Rubrik2"/>
      </w:pPr>
      <w:bookmarkStart w:id="73" w:name="_Toc348100995"/>
      <w:r>
        <w:t>Skript för anrop virtuell katalog mot map cache</w:t>
      </w:r>
      <w:bookmarkEnd w:id="73"/>
    </w:p>
    <w:p w:rsidR="0033297A" w:rsidRPr="0033297A" w:rsidRDefault="0033297A" w:rsidP="0033297A">
      <w:r>
        <w:t>Skript för ArcGIS Server REST export-anrop som testar map cache karttjänst.</w:t>
      </w:r>
    </w:p>
    <w:p w:rsidR="00B5611C" w:rsidRDefault="006C70FB" w:rsidP="0033297A">
      <w:r w:rsidRPr="00EE281B">
        <w:t>AGS_map_cache_virt_dir_param.jmx</w:t>
      </w:r>
      <w:r>
        <w:t xml:space="preserve"> – valda delar:</w:t>
      </w:r>
    </w:p>
    <w:p w:rsidR="006C70FB" w:rsidRDefault="006C70FB" w:rsidP="00B5611C">
      <w:pPr>
        <w:ind w:hanging="480"/>
        <w:rPr>
          <w:rFonts w:ascii="Verdana" w:hAnsi="Verdana"/>
        </w:rPr>
      </w:pPr>
    </w:p>
    <w:p w:rsidR="00B5611C" w:rsidRPr="007A55D3" w:rsidRDefault="006C3EF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hyperlink r:id="rId35" w:history="1">
        <w:r w:rsidR="00B5611C" w:rsidRPr="007A55D3">
          <w:rPr>
            <w:rStyle w:val="Hyperlnk"/>
            <w:rFonts w:ascii="Courier New" w:hAnsi="Courier New" w:cs="Courier New"/>
            <w:bCs/>
            <w:color w:val="FF0000"/>
            <w:sz w:val="16"/>
            <w:szCs w:val="16"/>
            <w:lang w:val="en-US"/>
          </w:rPr>
          <w:t>-</w:t>
        </w:r>
      </w:hyperlink>
      <w:r w:rsidR="00B5611C"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elementProp name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HTTPsampler.Arguments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elementType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Arguments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guiclass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HTTPArgumentsPanel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testclass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Arguments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testname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User Defined Variables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enabled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true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"&gt;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collectionProp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Arguments.arguments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24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&lt;/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elementProp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&gt;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HTTPSampler.domain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HTTPSampler.port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HTTPSampler.connect_timeout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HTTPSampler.response_timeout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HTTPSampler.protocol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HTTPSampler.contentEncoding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 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HTTPSampler.path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"&gt;</w:t>
      </w:r>
      <w:r w:rsidRPr="007A55D3">
        <w:rPr>
          <w:rStyle w:val="tx1"/>
          <w:rFonts w:ascii="Courier New" w:hAnsi="Courier New" w:cs="Courier New"/>
          <w:sz w:val="16"/>
          <w:szCs w:val="16"/>
          <w:lang w:val="en-US"/>
        </w:rPr>
        <w:t>agsdiskcache/${__</w:t>
      </w:r>
      <w:proofErr w:type="gramStart"/>
      <w:r w:rsidRPr="007A55D3">
        <w:rPr>
          <w:rStyle w:val="tx1"/>
          <w:rFonts w:ascii="Courier New" w:hAnsi="Courier New" w:cs="Courier New"/>
          <w:sz w:val="16"/>
          <w:szCs w:val="16"/>
          <w:lang w:val="en-US"/>
        </w:rPr>
        <w:t>P(</w:t>
      </w:r>
      <w:proofErr w:type="gramEnd"/>
      <w:r w:rsidRPr="007A55D3">
        <w:rPr>
          <w:rStyle w:val="tx1"/>
          <w:rFonts w:ascii="Courier New" w:hAnsi="Courier New" w:cs="Courier New"/>
          <w:sz w:val="16"/>
          <w:szCs w:val="16"/>
          <w:lang w:val="en-US"/>
        </w:rPr>
        <w:t>servicename,y)}/Layers/_alllayers/${tile}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&lt;/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</w:p>
    <w:p w:rsidR="00B5611C" w:rsidRPr="007A55D3" w:rsidRDefault="006C3EF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hyperlink r:id="rId36" w:history="1">
        <w:r w:rsidR="00B5611C" w:rsidRPr="007A55D3">
          <w:rPr>
            <w:rStyle w:val="Hyperlnk"/>
            <w:rFonts w:ascii="Courier New" w:hAnsi="Courier New" w:cs="Courier New"/>
            <w:bCs/>
            <w:color w:val="FF0000"/>
            <w:sz w:val="16"/>
            <w:szCs w:val="16"/>
            <w:lang w:val="en-US"/>
          </w:rPr>
          <w:t>-</w:t>
        </w:r>
      </w:hyperlink>
      <w:r w:rsidR="00B5611C"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CSVDataSet guiclass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TestBeanGUI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testclass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CSVDataSet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testname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CSV Data Set Config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enabled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true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"&gt;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 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delimiter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proofErr w:type="gramStart"/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&gt;</w:t>
      </w:r>
      <w:r w:rsidRPr="007A55D3">
        <w:rPr>
          <w:rStyle w:val="tx1"/>
          <w:rFonts w:ascii="Courier New" w:hAnsi="Courier New" w:cs="Courier New"/>
          <w:b w:val="0"/>
          <w:sz w:val="16"/>
          <w:szCs w:val="16"/>
          <w:lang w:val="en-US"/>
        </w:rPr>
        <w:t>;</w:t>
      </w:r>
      <w:proofErr w:type="gramEnd"/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&lt;/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boolProp 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recycle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"&gt;</w:t>
      </w:r>
      <w:r w:rsidRPr="007A55D3">
        <w:rPr>
          <w:rStyle w:val="tx1"/>
          <w:rFonts w:ascii="Courier New" w:hAnsi="Courier New" w:cs="Courier New"/>
          <w:b w:val="0"/>
          <w:sz w:val="16"/>
          <w:szCs w:val="16"/>
          <w:lang w:val="en-US"/>
        </w:rPr>
        <w:t>true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&lt;/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boolProp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 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filename</w:t>
      </w:r>
      <w:r w:rsidRPr="007A55D3">
        <w:rPr>
          <w:rStyle w:val="m1"/>
          <w:rFonts w:ascii="Courier New" w:hAnsi="Courier New" w:cs="Courier New"/>
          <w:sz w:val="18"/>
          <w:szCs w:val="18"/>
          <w:lang w:val="en-US"/>
        </w:rPr>
        <w:t>"&gt;</w:t>
      </w:r>
      <w:proofErr w:type="gramStart"/>
      <w:r w:rsidRPr="007A55D3">
        <w:rPr>
          <w:rStyle w:val="tx1"/>
          <w:rFonts w:ascii="Courier New" w:hAnsi="Courier New" w:cs="Courier New"/>
          <w:sz w:val="18"/>
          <w:szCs w:val="18"/>
          <w:lang w:val="en-US"/>
        </w:rPr>
        <w:t>..</w:t>
      </w:r>
      <w:proofErr w:type="gramEnd"/>
      <w:r w:rsidRPr="007A55D3">
        <w:rPr>
          <w:rStyle w:val="tx1"/>
          <w:rFonts w:ascii="Courier New" w:hAnsi="Courier New" w:cs="Courier New"/>
          <w:sz w:val="16"/>
          <w:szCs w:val="16"/>
          <w:lang w:val="en-US"/>
        </w:rPr>
        <w:t>/csv/test_mapcache.txt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&lt;/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 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variableNames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"&gt;</w:t>
      </w:r>
      <w:r w:rsidRPr="007A55D3">
        <w:rPr>
          <w:rStyle w:val="tx1"/>
          <w:rFonts w:ascii="Courier New" w:hAnsi="Courier New" w:cs="Courier New"/>
          <w:b w:val="0"/>
          <w:sz w:val="16"/>
          <w:szCs w:val="16"/>
          <w:lang w:val="en-US"/>
        </w:rPr>
        <w:t>tile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&lt;/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fileEncoding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6C3EF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hyperlink r:id="rId37" w:history="1">
        <w:r w:rsidR="00B5611C" w:rsidRPr="007A55D3">
          <w:rPr>
            <w:rStyle w:val="Hyperlnk"/>
            <w:rFonts w:ascii="Courier New" w:hAnsi="Courier New" w:cs="Courier New"/>
            <w:bCs/>
            <w:color w:val="FF0000"/>
            <w:sz w:val="16"/>
            <w:szCs w:val="16"/>
            <w:lang w:val="en-US"/>
          </w:rPr>
          <w:t>-</w:t>
        </w:r>
      </w:hyperlink>
      <w:r w:rsidR="00B5611C"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ConfigTestElement guiclass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HttpDefaultsGui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testclass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ConfigTestElement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testname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HTTP Request Defaults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enabled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true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"&gt;</w:t>
      </w:r>
    </w:p>
    <w:p w:rsidR="00B5611C" w:rsidRPr="007A55D3" w:rsidRDefault="006C3EF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hyperlink r:id="rId38" w:history="1">
        <w:r w:rsidR="00B5611C" w:rsidRPr="007A55D3">
          <w:rPr>
            <w:rStyle w:val="Hyperlnk"/>
            <w:rFonts w:ascii="Courier New" w:hAnsi="Courier New" w:cs="Courier New"/>
            <w:bCs/>
            <w:color w:val="FF0000"/>
            <w:sz w:val="16"/>
            <w:szCs w:val="16"/>
            <w:lang w:val="en-US"/>
          </w:rPr>
          <w:t>-</w:t>
        </w:r>
      </w:hyperlink>
      <w:r w:rsidR="00B5611C"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elementProp name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HTTPsampler.Arguments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elementType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Arguments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guiclass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HTTPArgumentsPanel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testclass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Arguments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testname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User Defined Variables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</w:t>
      </w:r>
      <w:r w:rsidR="00B5611C"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 xml:space="preserve"> enabled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="00B5611C" w:rsidRPr="007A55D3">
        <w:rPr>
          <w:rFonts w:ascii="Courier New" w:hAnsi="Courier New" w:cs="Courier New"/>
          <w:bCs/>
          <w:sz w:val="16"/>
          <w:szCs w:val="16"/>
          <w:lang w:val="en-US"/>
        </w:rPr>
        <w:t>true</w:t>
      </w:r>
      <w:r w:rsidR="00B5611C"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"&gt;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collectionProp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Arguments.arguments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24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lastRenderedPageBreak/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&lt;/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elementProp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&gt;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 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HTTPSampler.domain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"&gt;</w:t>
      </w:r>
      <w:r w:rsidRPr="007A55D3">
        <w:rPr>
          <w:rStyle w:val="tx1"/>
          <w:rFonts w:ascii="Courier New" w:hAnsi="Courier New" w:cs="Courier New"/>
          <w:sz w:val="16"/>
          <w:szCs w:val="16"/>
          <w:lang w:val="en-US"/>
        </w:rPr>
        <w:t>${__</w:t>
      </w:r>
      <w:proofErr w:type="gramStart"/>
      <w:r w:rsidRPr="007A55D3">
        <w:rPr>
          <w:rStyle w:val="tx1"/>
          <w:rFonts w:ascii="Courier New" w:hAnsi="Courier New" w:cs="Courier New"/>
          <w:sz w:val="16"/>
          <w:szCs w:val="16"/>
          <w:lang w:val="en-US"/>
        </w:rPr>
        <w:t>P(</w:t>
      </w:r>
      <w:proofErr w:type="gramEnd"/>
      <w:r w:rsidRPr="007A55D3">
        <w:rPr>
          <w:rStyle w:val="tx1"/>
          <w:rFonts w:ascii="Courier New" w:hAnsi="Courier New" w:cs="Courier New"/>
          <w:sz w:val="16"/>
          <w:szCs w:val="16"/>
          <w:lang w:val="en-US"/>
        </w:rPr>
        <w:t>servername,x)}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&lt;/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 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HTTPSampler.port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"&gt;</w:t>
      </w:r>
      <w:r w:rsidRPr="007A55D3">
        <w:rPr>
          <w:rStyle w:val="tx1"/>
          <w:rFonts w:ascii="Courier New" w:hAnsi="Courier New" w:cs="Courier New"/>
          <w:b w:val="0"/>
          <w:sz w:val="16"/>
          <w:szCs w:val="16"/>
          <w:lang w:val="en-US"/>
        </w:rPr>
        <w:t>80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&lt;/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HTTPSampler.connect_timeout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HTTPSampler.response_timeout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HTTPSampler.protocol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HTTPSampler.contentEncoding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HTTPSampler.path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 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24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&lt;/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ConfigTestElement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&gt;</w:t>
      </w: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hashTree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/&gt;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7A55D3" w:rsidRDefault="00B5611C" w:rsidP="00B5611C">
      <w:pPr>
        <w:ind w:hanging="480"/>
        <w:rPr>
          <w:rStyle w:val="b1"/>
          <w:b w:val="0"/>
          <w:sz w:val="16"/>
          <w:szCs w:val="16"/>
          <w:lang w:val="en-US"/>
        </w:rPr>
      </w:pPr>
    </w:p>
    <w:p w:rsidR="00B5611C" w:rsidRPr="007A55D3" w:rsidRDefault="00B5611C" w:rsidP="00B5611C">
      <w:pPr>
        <w:ind w:hanging="480"/>
        <w:rPr>
          <w:rFonts w:ascii="Courier New" w:hAnsi="Courier New" w:cs="Courier New"/>
          <w:sz w:val="16"/>
          <w:szCs w:val="16"/>
          <w:lang w:val="en-US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 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="</w:t>
      </w:r>
      <w:r w:rsidRPr="007A55D3">
        <w:rPr>
          <w:rFonts w:ascii="Courier New" w:hAnsi="Courier New" w:cs="Courier New"/>
          <w:bCs/>
          <w:sz w:val="16"/>
          <w:szCs w:val="16"/>
          <w:lang w:val="en-US"/>
        </w:rPr>
        <w:t>filename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"&gt;</w:t>
      </w:r>
      <w:proofErr w:type="gramStart"/>
      <w:r w:rsidRPr="007A55D3">
        <w:rPr>
          <w:rStyle w:val="tx1"/>
          <w:rFonts w:ascii="Courier New" w:hAnsi="Courier New" w:cs="Courier New"/>
          <w:sz w:val="16"/>
          <w:szCs w:val="16"/>
          <w:lang w:val="en-US"/>
        </w:rPr>
        <w:t>..</w:t>
      </w:r>
      <w:proofErr w:type="gramEnd"/>
      <w:r w:rsidRPr="007A55D3">
        <w:rPr>
          <w:rStyle w:val="tx1"/>
          <w:rFonts w:ascii="Courier New" w:hAnsi="Courier New" w:cs="Courier New"/>
          <w:sz w:val="16"/>
          <w:szCs w:val="16"/>
          <w:lang w:val="en-US"/>
        </w:rPr>
        <w:t>/../arcgisdata/Log/loadtest/result_loadtest_mapcache_${__P(servername,x)}_${__P(servicename,y)}${__P(START.YMD,y)}_${__P(START.HMS,z)}.txt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&lt;/</w:t>
      </w:r>
      <w:r w:rsidRPr="007A55D3">
        <w:rPr>
          <w:rStyle w:val="t1"/>
          <w:rFonts w:ascii="Courier New" w:hAnsi="Courier New" w:cs="Courier New"/>
          <w:sz w:val="16"/>
          <w:szCs w:val="16"/>
          <w:lang w:val="en-US"/>
        </w:rPr>
        <w:t>stringProp</w:t>
      </w:r>
      <w:r w:rsidRPr="007A55D3">
        <w:rPr>
          <w:rStyle w:val="m1"/>
          <w:rFonts w:ascii="Courier New" w:hAnsi="Courier New" w:cs="Courier New"/>
          <w:sz w:val="16"/>
          <w:szCs w:val="16"/>
          <w:lang w:val="en-US"/>
        </w:rPr>
        <w:t>&gt;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B5611C" w:rsidRPr="00133652" w:rsidRDefault="00B5611C" w:rsidP="00B5611C">
      <w:pPr>
        <w:ind w:hanging="240"/>
        <w:rPr>
          <w:rFonts w:ascii="Courier New" w:hAnsi="Courier New" w:cs="Courier New"/>
          <w:sz w:val="16"/>
          <w:szCs w:val="16"/>
        </w:rPr>
      </w:pPr>
      <w:r w:rsidRPr="007A55D3">
        <w:rPr>
          <w:rStyle w:val="b1"/>
          <w:b w:val="0"/>
          <w:sz w:val="16"/>
          <w:szCs w:val="16"/>
          <w:lang w:val="en-US"/>
        </w:rPr>
        <w:t> </w:t>
      </w:r>
      <w:r w:rsidRPr="007A55D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133652">
        <w:rPr>
          <w:rStyle w:val="m1"/>
          <w:rFonts w:ascii="Courier New" w:hAnsi="Courier New" w:cs="Courier New"/>
          <w:sz w:val="16"/>
          <w:szCs w:val="16"/>
        </w:rPr>
        <w:t>&lt;/</w:t>
      </w:r>
      <w:r w:rsidRPr="00133652">
        <w:rPr>
          <w:rStyle w:val="t1"/>
          <w:rFonts w:ascii="Courier New" w:hAnsi="Courier New" w:cs="Courier New"/>
          <w:sz w:val="16"/>
          <w:szCs w:val="16"/>
        </w:rPr>
        <w:t>ResultCollector</w:t>
      </w:r>
      <w:r w:rsidRPr="00133652">
        <w:rPr>
          <w:rStyle w:val="m1"/>
          <w:rFonts w:ascii="Courier New" w:hAnsi="Courier New" w:cs="Courier New"/>
          <w:sz w:val="16"/>
          <w:szCs w:val="16"/>
        </w:rPr>
        <w:t>&gt;</w:t>
      </w:r>
    </w:p>
    <w:p w:rsidR="00B5611C" w:rsidRPr="00133652" w:rsidRDefault="00B5611C" w:rsidP="00B5611C">
      <w:pPr>
        <w:ind w:hanging="480"/>
        <w:rPr>
          <w:rFonts w:ascii="Courier New" w:hAnsi="Courier New" w:cs="Courier New"/>
          <w:sz w:val="16"/>
          <w:szCs w:val="16"/>
        </w:rPr>
      </w:pPr>
      <w:r w:rsidRPr="00133652">
        <w:rPr>
          <w:rStyle w:val="b1"/>
          <w:b w:val="0"/>
          <w:sz w:val="16"/>
          <w:szCs w:val="16"/>
        </w:rPr>
        <w:t> </w:t>
      </w:r>
      <w:r w:rsidRPr="00133652">
        <w:rPr>
          <w:rFonts w:ascii="Courier New" w:hAnsi="Courier New" w:cs="Courier New"/>
          <w:sz w:val="16"/>
          <w:szCs w:val="16"/>
        </w:rPr>
        <w:t xml:space="preserve"> </w:t>
      </w:r>
      <w:r w:rsidRPr="00133652">
        <w:rPr>
          <w:rStyle w:val="m1"/>
          <w:rFonts w:ascii="Courier New" w:hAnsi="Courier New" w:cs="Courier New"/>
          <w:sz w:val="16"/>
          <w:szCs w:val="16"/>
        </w:rPr>
        <w:t>&lt;</w:t>
      </w:r>
      <w:r w:rsidRPr="00133652">
        <w:rPr>
          <w:rStyle w:val="t1"/>
          <w:rFonts w:ascii="Courier New" w:hAnsi="Courier New" w:cs="Courier New"/>
          <w:sz w:val="16"/>
          <w:szCs w:val="16"/>
        </w:rPr>
        <w:t>hashTree</w:t>
      </w:r>
      <w:r w:rsidRPr="00133652">
        <w:rPr>
          <w:rFonts w:ascii="Courier New" w:hAnsi="Courier New" w:cs="Courier New"/>
          <w:sz w:val="16"/>
          <w:szCs w:val="16"/>
        </w:rPr>
        <w:t xml:space="preserve"> </w:t>
      </w:r>
      <w:r w:rsidRPr="00133652">
        <w:rPr>
          <w:rStyle w:val="m1"/>
          <w:rFonts w:ascii="Courier New" w:hAnsi="Courier New" w:cs="Courier New"/>
          <w:sz w:val="16"/>
          <w:szCs w:val="16"/>
        </w:rPr>
        <w:t>/&gt;</w:t>
      </w:r>
      <w:r w:rsidRPr="00133652">
        <w:rPr>
          <w:rFonts w:ascii="Courier New" w:hAnsi="Courier New" w:cs="Courier New"/>
          <w:sz w:val="16"/>
          <w:szCs w:val="16"/>
        </w:rPr>
        <w:t xml:space="preserve"> </w:t>
      </w:r>
    </w:p>
    <w:p w:rsidR="00B5611C" w:rsidRPr="00133652" w:rsidRDefault="00B5611C" w:rsidP="00B5611C"/>
    <w:p w:rsidR="00B5611C" w:rsidRDefault="00B5611C" w:rsidP="00B5611C"/>
    <w:p w:rsidR="0033297A" w:rsidRDefault="0033297A" w:rsidP="0033297A">
      <w:pPr>
        <w:pStyle w:val="Rubrik2"/>
      </w:pPr>
      <w:bookmarkStart w:id="74" w:name="_Toc348100996"/>
      <w:r>
        <w:t>Skript för ArcGIS Server REST export-anrop</w:t>
      </w:r>
      <w:bookmarkEnd w:id="74"/>
    </w:p>
    <w:p w:rsidR="0033297A" w:rsidRPr="0033297A" w:rsidRDefault="0033297A" w:rsidP="0033297A">
      <w:r>
        <w:t>Skript för ArcGIS Server REST export-anrop som testar dynamisk karttjänst.</w:t>
      </w:r>
    </w:p>
    <w:p w:rsidR="0033297A" w:rsidRPr="0033297A" w:rsidRDefault="0033297A" w:rsidP="0033297A">
      <w:r w:rsidRPr="00554A62">
        <w:t>AGS_rest_export_param.jmx</w:t>
      </w:r>
      <w:r>
        <w:t xml:space="preserve"> hela:</w:t>
      </w:r>
    </w:p>
    <w:p w:rsidR="00B5611C" w:rsidRPr="00554A62" w:rsidRDefault="00B5611C" w:rsidP="00554A62"/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proofErr w:type="gramStart"/>
      <w:r w:rsidRPr="007A55D3">
        <w:rPr>
          <w:rStyle w:val="m1"/>
          <w:sz w:val="16"/>
          <w:szCs w:val="16"/>
          <w:lang w:val="en-US"/>
        </w:rPr>
        <w:t>&lt;?</w:t>
      </w:r>
      <w:r w:rsidRPr="007A55D3">
        <w:rPr>
          <w:rStyle w:val="pi1"/>
          <w:sz w:val="16"/>
          <w:szCs w:val="16"/>
          <w:lang w:val="en-US"/>
        </w:rPr>
        <w:t>xml</w:t>
      </w:r>
      <w:proofErr w:type="gramEnd"/>
      <w:r w:rsidRPr="007A55D3">
        <w:rPr>
          <w:rStyle w:val="pi1"/>
          <w:sz w:val="16"/>
          <w:szCs w:val="16"/>
          <w:lang w:val="en-US"/>
        </w:rPr>
        <w:t xml:space="preserve"> version="1.0" encoding="UTF-8" </w:t>
      </w:r>
      <w:r w:rsidRPr="007A55D3">
        <w:rPr>
          <w:rStyle w:val="m1"/>
          <w:sz w:val="16"/>
          <w:szCs w:val="16"/>
          <w:lang w:val="en-US"/>
        </w:rPr>
        <w:t>?&gt;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39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jmeterTestPlan version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1.2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properties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2.1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40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hashTree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41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TestPlan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TestPlanGui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TestPlan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Test Plan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TestPlan.functional_mode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TestPlan.comments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TestPlan.user_define_classpath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TestPlan.serialize_threadgroups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42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TestPlan.user_defined_variables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User Defined Variables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collectionProp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Arguments.arguments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TestPlan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43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hashTree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44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ThreadGroup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ThreadGroupGui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ThreadGroup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1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ThreadGroup.scheduler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ThreadGroup.duration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ThreadGroup.num_threads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ThreadGroup.delay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longProp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ThreadGroup.start_time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1175121299000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longProp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ThreadGroup.on_sample_error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continue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ThreadGroup.ramp_time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45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ThreadGroup.main_controller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 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LoopController.continue_forever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LoopController.loops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longProp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ThreadGroup.end_time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1175121299000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longProp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ThreadGroup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46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hashTree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47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LoopController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 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LoopController.continue_forever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LoopController.loops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100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LoopController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48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hashTree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49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HTTPSampler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HttpTestSampleGui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HTTPSampler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1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50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HTTPsampler.Arguments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HTTPArgumentsPanel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User Defined Variables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51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collectionProp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Arguments.arguments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52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bbox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HTTPArgument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HTTPArgument.use_equals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HTTPArgument.always_encode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Argument.name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bbox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Argument.value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sz w:val="16"/>
          <w:szCs w:val="16"/>
          <w:lang w:val="en-US"/>
        </w:rPr>
        <w:t>${bbox</w:t>
      </w:r>
      <w:proofErr w:type="gramStart"/>
      <w:r w:rsidRPr="007A55D3">
        <w:rPr>
          <w:rStyle w:val="tx1"/>
          <w:sz w:val="16"/>
          <w:szCs w:val="16"/>
          <w:lang w:val="en-US"/>
        </w:rPr>
        <w:t>}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End"/>
      <w:r w:rsidRPr="007A55D3">
        <w:rPr>
          <w:rStyle w:val="m1"/>
          <w:sz w:val="16"/>
          <w:szCs w:val="16"/>
          <w:lang w:val="en-US"/>
        </w:rPr>
        <w:t>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Argument.metadata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=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collectionProp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HTTPSampler.domain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HTTPSampler.port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lastRenderedPageBreak/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HTTPSampler.connect_timeout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HTTPSampler.response_timeout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HTTPSampler.protocol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HTTPSampler.contentEncoding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HTTPSampler.path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HTTPSampler.method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GET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HTTPSampler.follow_redirects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HTTPSampler.auto_redirects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HTTPSampler.use_keepalive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HTTPSampler.DO_MULTIPART_POST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HTTPSampler.FILE_NAME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HTTPSampler.FILE_FIELD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HTTPSampler.mimetype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HTTPSampler.monitor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HTTPSampler.embedded_url_re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HTTPSampler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53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CSVDataSet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TestBeanGUI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CSVDataSet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CSV Data Set Config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delimiter</w:t>
      </w:r>
      <w:r w:rsidRPr="007A55D3">
        <w:rPr>
          <w:rStyle w:val="m1"/>
          <w:sz w:val="16"/>
          <w:szCs w:val="16"/>
          <w:lang w:val="en-US"/>
        </w:rPr>
        <w:t>"</w:t>
      </w:r>
      <w:proofErr w:type="gramStart"/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rStyle w:val="tx1"/>
          <w:b w:val="0"/>
          <w:sz w:val="16"/>
          <w:szCs w:val="16"/>
          <w:lang w:val="en-US"/>
        </w:rPr>
        <w:t>;</w:t>
      </w:r>
      <w:proofErr w:type="gramEnd"/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recycle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filename</w:t>
      </w:r>
      <w:r w:rsidRPr="007A55D3">
        <w:rPr>
          <w:rStyle w:val="m1"/>
          <w:sz w:val="16"/>
          <w:szCs w:val="16"/>
          <w:lang w:val="en-US"/>
        </w:rPr>
        <w:t>"&gt;</w:t>
      </w:r>
      <w:proofErr w:type="gramStart"/>
      <w:r w:rsidRPr="007A55D3">
        <w:rPr>
          <w:rStyle w:val="tx1"/>
          <w:sz w:val="16"/>
          <w:szCs w:val="16"/>
          <w:lang w:val="en-US"/>
        </w:rPr>
        <w:t>..</w:t>
      </w:r>
      <w:proofErr w:type="gramEnd"/>
      <w:r w:rsidRPr="007A55D3">
        <w:rPr>
          <w:rStyle w:val="tx1"/>
          <w:sz w:val="16"/>
          <w:szCs w:val="16"/>
          <w:lang w:val="en-US"/>
        </w:rPr>
        <w:t>/csv/test.csv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variableNames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width</w:t>
      </w:r>
      <w:proofErr w:type="gramStart"/>
      <w:r w:rsidRPr="007A55D3">
        <w:rPr>
          <w:rStyle w:val="tx1"/>
          <w:b w:val="0"/>
          <w:sz w:val="16"/>
          <w:szCs w:val="16"/>
          <w:lang w:val="en-US"/>
        </w:rPr>
        <w:t>,height,bbox</w:t>
      </w:r>
      <w:proofErr w:type="gramEnd"/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fileEncoding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quotedData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stopThread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shareMode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All threads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CSVDataSet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54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ThreadGroup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ThreadGroupGui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ThreadGroup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10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ThreadGroup.scheduler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ThreadGroup.duration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ThreadGroup.num_threads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ThreadGroup.delay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longProp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ThreadGroup.start_time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1175121299000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longProp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ThreadGroup.on_sample_error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continue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ThreadGroup.ramp_time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55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ThreadGroup.main_controller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 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LoopController.continue_forever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LoopController.loops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longProp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ThreadGroup.end_time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1175121299000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longProp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ThreadGroup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56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hashTree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57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LoopController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 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LoopController.continue_forever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LoopController.loops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20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LoopController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58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hashTree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59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HTTPSampler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HttpTestSampleGui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HTTPSampler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10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60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HTTPsampler.Arguments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HTTPArgumentsPanel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User Defined Variables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61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collectionProp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Arguments.arguments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62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bbox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HTTPArgument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HTTPArgument.use_equals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HTTPArgument.always_encode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Argument.name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bbox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Argument.value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${bbox</w:t>
      </w:r>
      <w:proofErr w:type="gramStart"/>
      <w:r w:rsidRPr="007A55D3">
        <w:rPr>
          <w:rStyle w:val="tx1"/>
          <w:b w:val="0"/>
          <w:sz w:val="16"/>
          <w:szCs w:val="16"/>
          <w:lang w:val="en-US"/>
        </w:rPr>
        <w:t>}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End"/>
      <w:r w:rsidRPr="007A55D3">
        <w:rPr>
          <w:rStyle w:val="m1"/>
          <w:sz w:val="16"/>
          <w:szCs w:val="16"/>
          <w:lang w:val="en-US"/>
        </w:rPr>
        <w:t>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Argument.metadata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=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collectionProp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HTTPSampler.domain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HTTPSampler.port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HTTPSampler.connect_timeout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HTTPSampler.response_timeout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HTTPSampler.protocol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HTTPSampler.contentEncoding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HTTPSampler.path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HTTPSampler.method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GET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HTTPSampler.follow_redirects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HTTPSampler.auto_redirects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HTTPSampler.use_keepalive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HTTPSampler.DO_MULTIPART_POST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lastRenderedPageBreak/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HTTPSampler.FILE_NAME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HTTPSampler.FILE_FIELD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HTTPSampler.mimetype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HTTPSampler.monitor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HTTPSampler.embedded_url_re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HTTPSampler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63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CSVDataSet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TestBeanGUI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CSVDataSet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CSV Data Set Config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delimiter</w:t>
      </w:r>
      <w:r w:rsidRPr="007A55D3">
        <w:rPr>
          <w:rStyle w:val="m1"/>
          <w:sz w:val="16"/>
          <w:szCs w:val="16"/>
          <w:lang w:val="en-US"/>
        </w:rPr>
        <w:t>"</w:t>
      </w:r>
      <w:proofErr w:type="gramStart"/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rStyle w:val="tx1"/>
          <w:b w:val="0"/>
          <w:sz w:val="16"/>
          <w:szCs w:val="16"/>
          <w:lang w:val="en-US"/>
        </w:rPr>
        <w:t>;</w:t>
      </w:r>
      <w:proofErr w:type="gramEnd"/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recycle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filename</w:t>
      </w:r>
      <w:r w:rsidRPr="007A55D3">
        <w:rPr>
          <w:rStyle w:val="m1"/>
          <w:sz w:val="16"/>
          <w:szCs w:val="16"/>
          <w:lang w:val="en-US"/>
        </w:rPr>
        <w:t>"&gt;</w:t>
      </w:r>
      <w:proofErr w:type="gramStart"/>
      <w:r w:rsidRPr="007A55D3">
        <w:rPr>
          <w:rStyle w:val="tx1"/>
          <w:b w:val="0"/>
          <w:sz w:val="16"/>
          <w:szCs w:val="16"/>
          <w:lang w:val="en-US"/>
        </w:rPr>
        <w:t>..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/csv/test.csv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variableNames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width</w:t>
      </w:r>
      <w:proofErr w:type="gramStart"/>
      <w:r w:rsidRPr="007A55D3">
        <w:rPr>
          <w:rStyle w:val="tx1"/>
          <w:b w:val="0"/>
          <w:sz w:val="16"/>
          <w:szCs w:val="16"/>
          <w:lang w:val="en-US"/>
        </w:rPr>
        <w:t>,height,bbox</w:t>
      </w:r>
      <w:proofErr w:type="gramEnd"/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fileEncoding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quotedData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stopThread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shareMode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All threads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CSVDataSet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64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ThreadGroup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ThreadGroupGui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ThreadGroup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20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ThreadGroup.scheduler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ThreadGroup.duration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ThreadGroup.num_threads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20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ThreadGroup.delay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longProp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ThreadGroup.start_time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1175121299000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longProp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ThreadGroup.on_sample_error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continue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ThreadGroup.ramp_time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65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ThreadGroup.main_controller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 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LoopController.continue_forever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LoopController.loops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longProp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ThreadGroup.end_time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1175121299000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longProp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ThreadGroup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66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hashTree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67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LoopController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 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LoopController.continue_forever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LoopController.loops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20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LoopController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68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hashTree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69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HTTPSampler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HttpTestSampleGui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HTTPSampler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20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70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HTTPsampler.Arguments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HTTPArgumentsPanel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User Defined Variables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71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collectionProp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Arguments.arguments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72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bbox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HTTPArgument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HTTPArgument.use_equals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HTTPArgument.always_encode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Argument.name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bbox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Argument.value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${bbox</w:t>
      </w:r>
      <w:proofErr w:type="gramStart"/>
      <w:r w:rsidRPr="007A55D3">
        <w:rPr>
          <w:rStyle w:val="tx1"/>
          <w:b w:val="0"/>
          <w:sz w:val="16"/>
          <w:szCs w:val="16"/>
          <w:lang w:val="en-US"/>
        </w:rPr>
        <w:t>}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End"/>
      <w:r w:rsidRPr="007A55D3">
        <w:rPr>
          <w:rStyle w:val="m1"/>
          <w:sz w:val="16"/>
          <w:szCs w:val="16"/>
          <w:lang w:val="en-US"/>
        </w:rPr>
        <w:t>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Argument.metadata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=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collectionProp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HTTPSampler.domain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HTTPSampler.port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HTTPSampler.connect_timeout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HTTPSampler.response_timeout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HTTPSampler.protocol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HTTPSampler.contentEncoding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HTTPSampler.path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HTTPSampler.method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GET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HTTPSampler.follow_redirects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HTTPSampler.auto_redirects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HTTPSampler.use_keepalive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HTTPSampler.DO_MULTIPART_POST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HTTPSampler.FILE_NAME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HTTPSampler.FILE_FIELD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HTTPSampler.mimetype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HTTPSampler.monitor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HTTPSampler.embedded_url_re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HTTPSampler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73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CSVDataSet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TestBeanGUI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CSVDataSet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CSV Data Set Config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delimiter</w:t>
      </w:r>
      <w:r w:rsidRPr="007A55D3">
        <w:rPr>
          <w:rStyle w:val="m1"/>
          <w:sz w:val="16"/>
          <w:szCs w:val="16"/>
          <w:lang w:val="en-US"/>
        </w:rPr>
        <w:t>"</w:t>
      </w:r>
      <w:proofErr w:type="gramStart"/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rStyle w:val="tx1"/>
          <w:b w:val="0"/>
          <w:sz w:val="16"/>
          <w:szCs w:val="16"/>
          <w:lang w:val="en-US"/>
        </w:rPr>
        <w:t>;</w:t>
      </w:r>
      <w:proofErr w:type="gramEnd"/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recycle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lastRenderedPageBreak/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filename</w:t>
      </w:r>
      <w:r w:rsidRPr="007A55D3">
        <w:rPr>
          <w:rStyle w:val="m1"/>
          <w:sz w:val="16"/>
          <w:szCs w:val="16"/>
          <w:lang w:val="en-US"/>
        </w:rPr>
        <w:t>"&gt;</w:t>
      </w:r>
      <w:proofErr w:type="gramStart"/>
      <w:r w:rsidRPr="007A55D3">
        <w:rPr>
          <w:rStyle w:val="tx1"/>
          <w:b w:val="0"/>
          <w:sz w:val="16"/>
          <w:szCs w:val="16"/>
          <w:lang w:val="en-US"/>
        </w:rPr>
        <w:t>..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/csv/test.csv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variableNames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width</w:t>
      </w:r>
      <w:proofErr w:type="gramStart"/>
      <w:r w:rsidRPr="007A55D3">
        <w:rPr>
          <w:rStyle w:val="tx1"/>
          <w:b w:val="0"/>
          <w:sz w:val="16"/>
          <w:szCs w:val="16"/>
          <w:lang w:val="en-US"/>
        </w:rPr>
        <w:t>,height,bbox</w:t>
      </w:r>
      <w:proofErr w:type="gramEnd"/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fileEncoding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quotedData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stopThread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shareMode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All threads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CSVDataSet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74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ThreadGroup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ThreadGroupGui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ThreadGroup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40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ThreadGroup.scheduler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ThreadGroup.duration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ThreadGroup.num_threads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40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ThreadGroup.delay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longProp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ThreadGroup.start_time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1175121299000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longProp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ThreadGroup.on_sample_error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continue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ThreadGroup.ramp_time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75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ThreadGroup.main_controller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 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LoopController.continue_forever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LoopController.loops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longProp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ThreadGroup.end_time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1175121299000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longProp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ThreadGroup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76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hashTree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77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LoopController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Loop Controller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LoopController.continue_forever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LoopController.loops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20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LoopController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78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hashTree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79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HTTPSampler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HttpTestSampleGui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HTTPSampler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40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80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HTTPsampler.Arguments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HTTPArgumentsPanel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User Defined Variables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81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collectionProp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Arguments.arguments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82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bbox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HTTPArgument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HTTPArgument.use_equals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HTTPArgument.always_encode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Argument.name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bbox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Argument.value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${bbox</w:t>
      </w:r>
      <w:proofErr w:type="gramStart"/>
      <w:r w:rsidRPr="007A55D3">
        <w:rPr>
          <w:rStyle w:val="tx1"/>
          <w:b w:val="0"/>
          <w:sz w:val="16"/>
          <w:szCs w:val="16"/>
          <w:lang w:val="en-US"/>
        </w:rPr>
        <w:t>}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End"/>
      <w:r w:rsidRPr="007A55D3">
        <w:rPr>
          <w:rStyle w:val="m1"/>
          <w:sz w:val="16"/>
          <w:szCs w:val="16"/>
          <w:lang w:val="en-US"/>
        </w:rPr>
        <w:t>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Argument.metadata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=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collectionProp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HTTPSampler.domain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HTTPSampler.port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HTTPSampler.connect_timeout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HTTPSampler.response_timeout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HTTPSampler.protocol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HTTPSampler.contentEncoding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HTTPSampler.path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HTTPSampler.method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GET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HTTPSampler.follow_redirects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HTTPSampler.auto_redirects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HTTPSampler.use_keepalive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HTTPSampler.DO_MULTIPART_POST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HTTPSampler.FILE_NAME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HTTPSampler.FILE_FIELD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HTTPSampler.mimetype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HTTPSampler.monitor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HTTPSampler.embedded_url_re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HTTPSampler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83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CSVDataSet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TestBeanGUI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CSVDataSet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CSV Data Set Config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delimiter</w:t>
      </w:r>
      <w:r w:rsidRPr="007A55D3">
        <w:rPr>
          <w:rStyle w:val="m1"/>
          <w:sz w:val="16"/>
          <w:szCs w:val="16"/>
          <w:lang w:val="en-US"/>
        </w:rPr>
        <w:t>"</w:t>
      </w:r>
      <w:proofErr w:type="gramStart"/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rStyle w:val="tx1"/>
          <w:b w:val="0"/>
          <w:sz w:val="16"/>
          <w:szCs w:val="16"/>
          <w:lang w:val="en-US"/>
        </w:rPr>
        <w:t>;</w:t>
      </w:r>
      <w:proofErr w:type="gramEnd"/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recycle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filename</w:t>
      </w:r>
      <w:r w:rsidRPr="007A55D3">
        <w:rPr>
          <w:rStyle w:val="m1"/>
          <w:sz w:val="16"/>
          <w:szCs w:val="16"/>
          <w:lang w:val="en-US"/>
        </w:rPr>
        <w:t>"&gt;</w:t>
      </w:r>
      <w:proofErr w:type="gramStart"/>
      <w:r w:rsidRPr="007A55D3">
        <w:rPr>
          <w:rStyle w:val="tx1"/>
          <w:b w:val="0"/>
          <w:sz w:val="16"/>
          <w:szCs w:val="16"/>
          <w:lang w:val="en-US"/>
        </w:rPr>
        <w:t>..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/csv/test.csv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variableNames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width</w:t>
      </w:r>
      <w:proofErr w:type="gramStart"/>
      <w:r w:rsidRPr="007A55D3">
        <w:rPr>
          <w:rStyle w:val="tx1"/>
          <w:b w:val="0"/>
          <w:sz w:val="16"/>
          <w:szCs w:val="16"/>
          <w:lang w:val="en-US"/>
        </w:rPr>
        <w:t>,height,bbox</w:t>
      </w:r>
      <w:proofErr w:type="gramEnd"/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fileEncoding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quotedData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stopThread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shareMode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All threads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CSVDataSet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84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ConfigTestElement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HttpDefaultsGui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ConfigTestElement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 Request Defaults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85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HTTPsampler.Arguments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HTTPArgumentsPanel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User Defined Variables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86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collectionProp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Arguments.arguments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87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f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HTTPArgument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HTTPArgument.always_encode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Argument.value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image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Argument.metadata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=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HTTPArgument.use_equals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Argument.name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88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elementProp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dpi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elementType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HTTPArgument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HTTPArgument.always_encode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Argument.value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96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Argument.metadata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=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HTTPArgument.use_equals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Argument.name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dpi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collectionProp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elementProp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HTTPSampler.domain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sz w:val="16"/>
          <w:szCs w:val="16"/>
          <w:lang w:val="en-US"/>
        </w:rPr>
        <w:t>${__</w:t>
      </w:r>
      <w:proofErr w:type="gramStart"/>
      <w:r w:rsidRPr="007A55D3">
        <w:rPr>
          <w:rStyle w:val="tx1"/>
          <w:sz w:val="16"/>
          <w:szCs w:val="16"/>
          <w:lang w:val="en-US"/>
        </w:rPr>
        <w:t>P(</w:t>
      </w:r>
      <w:proofErr w:type="gramEnd"/>
      <w:r w:rsidRPr="007A55D3">
        <w:rPr>
          <w:rStyle w:val="tx1"/>
          <w:sz w:val="16"/>
          <w:szCs w:val="16"/>
          <w:lang w:val="en-US"/>
        </w:rPr>
        <w:t>servername,x)}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HTTPSampler.port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80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HTTPSampler.connect_timeout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HTTPSampler.response_timeout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HTTPSampler.protocol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HTTPSampler.contentEncoding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HTTPSampler.path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sz w:val="16"/>
          <w:szCs w:val="16"/>
          <w:lang w:val="en-US"/>
        </w:rPr>
        <w:t>ArcGIS/rest/services/${__</w:t>
      </w:r>
      <w:proofErr w:type="gramStart"/>
      <w:r w:rsidRPr="007A55D3">
        <w:rPr>
          <w:rStyle w:val="tx1"/>
          <w:sz w:val="16"/>
          <w:szCs w:val="16"/>
          <w:lang w:val="en-US"/>
        </w:rPr>
        <w:t>P(</w:t>
      </w:r>
      <w:proofErr w:type="gramEnd"/>
      <w:r w:rsidRPr="007A55D3">
        <w:rPr>
          <w:rStyle w:val="tx1"/>
          <w:sz w:val="16"/>
          <w:szCs w:val="16"/>
          <w:lang w:val="en-US"/>
        </w:rPr>
        <w:t>servicename,y)}/MapServer/export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ConfigTestElement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89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ResultCollector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ViewResultsFullVisualizer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ResultCollector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View Results Tree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false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ResultCollector.error_logging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90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objProp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saveConfig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91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value 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SampleSaveConfiguration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time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time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latency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latency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timestamp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timestamp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success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success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label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label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code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code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message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message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threadName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threadName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dataType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dataType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encoding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encoding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assertions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assertions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subresults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subresults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682451" w:rsidRDefault="00845220" w:rsidP="00845220">
      <w:pPr>
        <w:ind w:hanging="480"/>
        <w:rPr>
          <w:sz w:val="16"/>
          <w:szCs w:val="16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682451">
        <w:rPr>
          <w:rStyle w:val="m1"/>
          <w:sz w:val="16"/>
          <w:szCs w:val="16"/>
        </w:rPr>
        <w:t>&lt;</w:t>
      </w:r>
      <w:r w:rsidRPr="00682451">
        <w:rPr>
          <w:rStyle w:val="t1"/>
          <w:sz w:val="16"/>
          <w:szCs w:val="16"/>
        </w:rPr>
        <w:t>responseData</w:t>
      </w:r>
      <w:r w:rsidRPr="00682451">
        <w:rPr>
          <w:rStyle w:val="m1"/>
          <w:sz w:val="16"/>
          <w:szCs w:val="16"/>
        </w:rPr>
        <w:t>&gt;</w:t>
      </w:r>
      <w:r w:rsidRPr="00682451">
        <w:rPr>
          <w:rStyle w:val="tx1"/>
          <w:b w:val="0"/>
          <w:sz w:val="16"/>
          <w:szCs w:val="16"/>
        </w:rPr>
        <w:t>false</w:t>
      </w:r>
      <w:r w:rsidRPr="00682451">
        <w:rPr>
          <w:rStyle w:val="m1"/>
          <w:sz w:val="16"/>
          <w:szCs w:val="16"/>
        </w:rPr>
        <w:t>&lt;/</w:t>
      </w:r>
      <w:r w:rsidRPr="00682451">
        <w:rPr>
          <w:rStyle w:val="t1"/>
          <w:sz w:val="16"/>
          <w:szCs w:val="16"/>
        </w:rPr>
        <w:t>responseData</w:t>
      </w:r>
      <w:r w:rsidRPr="00682451">
        <w:rPr>
          <w:rStyle w:val="m1"/>
          <w:sz w:val="16"/>
          <w:szCs w:val="16"/>
        </w:rPr>
        <w:t>&gt;</w:t>
      </w:r>
      <w:r w:rsidRPr="00682451">
        <w:rPr>
          <w:sz w:val="16"/>
          <w:szCs w:val="16"/>
        </w:rPr>
        <w:t xml:space="preserve"> </w:t>
      </w:r>
    </w:p>
    <w:p w:rsidR="00845220" w:rsidRPr="00682451" w:rsidRDefault="00845220" w:rsidP="00845220">
      <w:pPr>
        <w:ind w:hanging="480"/>
        <w:rPr>
          <w:sz w:val="16"/>
          <w:szCs w:val="16"/>
        </w:rPr>
      </w:pPr>
      <w:r w:rsidRPr="00682451">
        <w:rPr>
          <w:rStyle w:val="b1"/>
          <w:rFonts w:ascii="Times New Roman" w:hAnsi="Times New Roman" w:cs="Times New Roman"/>
          <w:b w:val="0"/>
          <w:sz w:val="16"/>
          <w:szCs w:val="16"/>
        </w:rPr>
        <w:t> </w:t>
      </w:r>
      <w:r w:rsidRPr="00682451">
        <w:rPr>
          <w:sz w:val="16"/>
          <w:szCs w:val="16"/>
        </w:rPr>
        <w:t xml:space="preserve"> </w:t>
      </w:r>
      <w:r w:rsidRPr="00682451">
        <w:rPr>
          <w:rStyle w:val="m1"/>
          <w:sz w:val="16"/>
          <w:szCs w:val="16"/>
        </w:rPr>
        <w:t>&lt;</w:t>
      </w:r>
      <w:r w:rsidRPr="00682451">
        <w:rPr>
          <w:rStyle w:val="t1"/>
          <w:sz w:val="16"/>
          <w:szCs w:val="16"/>
        </w:rPr>
        <w:t>samplerData</w:t>
      </w:r>
      <w:r w:rsidRPr="00682451">
        <w:rPr>
          <w:rStyle w:val="m1"/>
          <w:sz w:val="16"/>
          <w:szCs w:val="16"/>
        </w:rPr>
        <w:t>&gt;</w:t>
      </w:r>
      <w:r w:rsidRPr="00682451">
        <w:rPr>
          <w:rStyle w:val="tx1"/>
          <w:b w:val="0"/>
          <w:sz w:val="16"/>
          <w:szCs w:val="16"/>
        </w:rPr>
        <w:t>false</w:t>
      </w:r>
      <w:r w:rsidRPr="00682451">
        <w:rPr>
          <w:rStyle w:val="m1"/>
          <w:sz w:val="16"/>
          <w:szCs w:val="16"/>
        </w:rPr>
        <w:t>&lt;/</w:t>
      </w:r>
      <w:r w:rsidRPr="00682451">
        <w:rPr>
          <w:rStyle w:val="t1"/>
          <w:sz w:val="16"/>
          <w:szCs w:val="16"/>
        </w:rPr>
        <w:t>samplerData</w:t>
      </w:r>
      <w:r w:rsidRPr="00682451">
        <w:rPr>
          <w:rStyle w:val="m1"/>
          <w:sz w:val="16"/>
          <w:szCs w:val="16"/>
        </w:rPr>
        <w:t>&gt;</w:t>
      </w:r>
      <w:r w:rsidRPr="00682451">
        <w:rPr>
          <w:sz w:val="16"/>
          <w:szCs w:val="16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682451">
        <w:rPr>
          <w:rStyle w:val="b1"/>
          <w:rFonts w:ascii="Times New Roman" w:hAnsi="Times New Roman" w:cs="Times New Roman"/>
          <w:b w:val="0"/>
          <w:sz w:val="16"/>
          <w:szCs w:val="16"/>
        </w:rPr>
        <w:t> </w:t>
      </w:r>
      <w:r w:rsidRPr="00682451">
        <w:rPr>
          <w:sz w:val="16"/>
          <w:szCs w:val="16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xml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xml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fieldNames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fieldNames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responseHeaders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responseHeaders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requestHeaders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requestHeaders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responseDataOnError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responseDataOnError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saveAssertionResultsFailureMessage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saveAssertionResultsFailureMessage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assertionsResultsToSave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assertionsResultsToSave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bytes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bytes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value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objProp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filename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ResultCollector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92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ResponseAssertion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AssertionGui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ResponseAssertion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ContentTypeCheck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93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collectionProp 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Asserion.test_strings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-1654885887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Content-Type: image/png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collectionProp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stringProp</w:t>
      </w:r>
      <w:proofErr w:type="gramEnd"/>
      <w:r w:rsidRPr="007A55D3">
        <w:rPr>
          <w:rStyle w:val="t1"/>
          <w:sz w:val="16"/>
          <w:szCs w:val="16"/>
          <w:lang w:val="en-US"/>
        </w:rPr>
        <w:t xml:space="preserve">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Assertion.test_field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Assertion.response_headers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Assertion.assume_success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intProp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Assertion.test_type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2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intProp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ResponseAssertion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Summariser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guiclass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SummariserGui</w:t>
      </w:r>
      <w:r w:rsidRPr="007A55D3">
        <w:rPr>
          <w:rStyle w:val="m1"/>
          <w:sz w:val="16"/>
          <w:szCs w:val="16"/>
          <w:lang w:val="en-US"/>
        </w:rPr>
        <w:t>"</w:t>
      </w:r>
      <w:r w:rsidRPr="007A55D3">
        <w:rPr>
          <w:rStyle w:val="t1"/>
          <w:sz w:val="16"/>
          <w:szCs w:val="16"/>
          <w:lang w:val="en-US"/>
        </w:rPr>
        <w:t xml:space="preserve"> testclass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Summariser</w:t>
      </w:r>
      <w:r w:rsidRPr="007A55D3">
        <w:rPr>
          <w:rStyle w:val="m1"/>
          <w:sz w:val="16"/>
          <w:szCs w:val="16"/>
          <w:lang w:val="en-US"/>
        </w:rPr>
        <w:t>"</w:t>
      </w:r>
      <w:r w:rsidRPr="007A55D3">
        <w:rPr>
          <w:rStyle w:val="t1"/>
          <w:sz w:val="16"/>
          <w:szCs w:val="16"/>
          <w:lang w:val="en-US"/>
        </w:rPr>
        <w:t xml:space="preserve"> testname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Generate Summary Results</w:t>
      </w:r>
      <w:r w:rsidRPr="007A55D3">
        <w:rPr>
          <w:rStyle w:val="m1"/>
          <w:sz w:val="16"/>
          <w:szCs w:val="16"/>
          <w:lang w:val="en-US"/>
        </w:rPr>
        <w:t>"</w:t>
      </w:r>
      <w:r w:rsidRPr="007A55D3">
        <w:rPr>
          <w:rStyle w:val="t1"/>
          <w:sz w:val="16"/>
          <w:szCs w:val="16"/>
          <w:lang w:val="en-US"/>
        </w:rPr>
        <w:t xml:space="preserve"> enabled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94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ResultCollector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SummaryReport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ResultCollector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Summary Report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ResultCollector.error_logging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95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objProp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saveConfig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96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value 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SampleSaveConfiguration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time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time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latency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latency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116DC9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116DC9">
        <w:rPr>
          <w:rStyle w:val="m1"/>
          <w:sz w:val="16"/>
          <w:szCs w:val="16"/>
          <w:lang w:val="en-US"/>
        </w:rPr>
        <w:t>&lt;</w:t>
      </w:r>
      <w:proofErr w:type="gramStart"/>
      <w:r w:rsidRPr="00116DC9">
        <w:rPr>
          <w:rStyle w:val="t1"/>
          <w:sz w:val="16"/>
          <w:szCs w:val="16"/>
          <w:lang w:val="en-US"/>
        </w:rPr>
        <w:t>timestamp</w:t>
      </w:r>
      <w:r w:rsidRPr="00116DC9">
        <w:rPr>
          <w:rStyle w:val="m1"/>
          <w:sz w:val="16"/>
          <w:szCs w:val="16"/>
          <w:lang w:val="en-US"/>
        </w:rPr>
        <w:t>&gt;</w:t>
      </w:r>
      <w:proofErr w:type="gramEnd"/>
      <w:r w:rsidRPr="00116DC9">
        <w:rPr>
          <w:rStyle w:val="tx1"/>
          <w:b w:val="0"/>
          <w:sz w:val="16"/>
          <w:szCs w:val="16"/>
          <w:lang w:val="en-US"/>
        </w:rPr>
        <w:t>true</w:t>
      </w:r>
      <w:r w:rsidRPr="00116DC9">
        <w:rPr>
          <w:rStyle w:val="m1"/>
          <w:sz w:val="16"/>
          <w:szCs w:val="16"/>
          <w:lang w:val="en-US"/>
        </w:rPr>
        <w:t>&lt;/</w:t>
      </w:r>
      <w:r w:rsidRPr="00116DC9">
        <w:rPr>
          <w:rStyle w:val="t1"/>
          <w:sz w:val="16"/>
          <w:szCs w:val="16"/>
          <w:lang w:val="en-US"/>
        </w:rPr>
        <w:t>timestamp</w:t>
      </w:r>
      <w:r w:rsidRPr="00116DC9">
        <w:rPr>
          <w:rStyle w:val="m1"/>
          <w:sz w:val="16"/>
          <w:szCs w:val="16"/>
          <w:lang w:val="en-US"/>
        </w:rPr>
        <w:t>&gt;</w:t>
      </w:r>
      <w:r w:rsidRPr="00116DC9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116DC9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116DC9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success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success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label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label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code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code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message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message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threadName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threadName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dataType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dataType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encoding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encoding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assertions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assertions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116DC9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116DC9">
        <w:rPr>
          <w:rStyle w:val="m1"/>
          <w:sz w:val="16"/>
          <w:szCs w:val="16"/>
          <w:lang w:val="en-US"/>
        </w:rPr>
        <w:t>&lt;</w:t>
      </w:r>
      <w:proofErr w:type="gramStart"/>
      <w:r w:rsidRPr="00116DC9">
        <w:rPr>
          <w:rStyle w:val="t1"/>
          <w:sz w:val="16"/>
          <w:szCs w:val="16"/>
          <w:lang w:val="en-US"/>
        </w:rPr>
        <w:t>subresults</w:t>
      </w:r>
      <w:r w:rsidRPr="00116DC9">
        <w:rPr>
          <w:rStyle w:val="m1"/>
          <w:sz w:val="16"/>
          <w:szCs w:val="16"/>
          <w:lang w:val="en-US"/>
        </w:rPr>
        <w:t>&gt;</w:t>
      </w:r>
      <w:proofErr w:type="gramEnd"/>
      <w:r w:rsidRPr="00116DC9">
        <w:rPr>
          <w:rStyle w:val="tx1"/>
          <w:b w:val="0"/>
          <w:sz w:val="16"/>
          <w:szCs w:val="16"/>
          <w:lang w:val="en-US"/>
        </w:rPr>
        <w:t>false</w:t>
      </w:r>
      <w:r w:rsidRPr="00116DC9">
        <w:rPr>
          <w:rStyle w:val="m1"/>
          <w:sz w:val="16"/>
          <w:szCs w:val="16"/>
          <w:lang w:val="en-US"/>
        </w:rPr>
        <w:t>&lt;/</w:t>
      </w:r>
      <w:r w:rsidRPr="00116DC9">
        <w:rPr>
          <w:rStyle w:val="t1"/>
          <w:sz w:val="16"/>
          <w:szCs w:val="16"/>
          <w:lang w:val="en-US"/>
        </w:rPr>
        <w:t>subresults</w:t>
      </w:r>
      <w:r w:rsidRPr="00116DC9">
        <w:rPr>
          <w:rStyle w:val="m1"/>
          <w:sz w:val="16"/>
          <w:szCs w:val="16"/>
          <w:lang w:val="en-US"/>
        </w:rPr>
        <w:t>&gt;</w:t>
      </w:r>
      <w:r w:rsidRPr="00116DC9">
        <w:rPr>
          <w:sz w:val="16"/>
          <w:szCs w:val="16"/>
          <w:lang w:val="en-US"/>
        </w:rPr>
        <w:t xml:space="preserve"> </w:t>
      </w:r>
    </w:p>
    <w:p w:rsidR="00845220" w:rsidRPr="00116DC9" w:rsidRDefault="00845220" w:rsidP="00845220">
      <w:pPr>
        <w:ind w:hanging="480"/>
        <w:rPr>
          <w:sz w:val="16"/>
          <w:szCs w:val="16"/>
          <w:lang w:val="en-US"/>
        </w:rPr>
      </w:pPr>
      <w:r w:rsidRPr="00116DC9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116DC9">
        <w:rPr>
          <w:sz w:val="16"/>
          <w:szCs w:val="16"/>
          <w:lang w:val="en-US"/>
        </w:rPr>
        <w:t xml:space="preserve"> </w:t>
      </w:r>
      <w:r w:rsidRPr="00116DC9">
        <w:rPr>
          <w:rStyle w:val="m1"/>
          <w:sz w:val="16"/>
          <w:szCs w:val="16"/>
          <w:lang w:val="en-US"/>
        </w:rPr>
        <w:t>&lt;</w:t>
      </w:r>
      <w:proofErr w:type="gramStart"/>
      <w:r w:rsidRPr="00116DC9">
        <w:rPr>
          <w:rStyle w:val="t1"/>
          <w:sz w:val="16"/>
          <w:szCs w:val="16"/>
          <w:lang w:val="en-US"/>
        </w:rPr>
        <w:t>responseData</w:t>
      </w:r>
      <w:r w:rsidRPr="00116DC9">
        <w:rPr>
          <w:rStyle w:val="m1"/>
          <w:sz w:val="16"/>
          <w:szCs w:val="16"/>
          <w:lang w:val="en-US"/>
        </w:rPr>
        <w:t>&gt;</w:t>
      </w:r>
      <w:proofErr w:type="gramEnd"/>
      <w:r w:rsidRPr="00116DC9">
        <w:rPr>
          <w:rStyle w:val="tx1"/>
          <w:b w:val="0"/>
          <w:sz w:val="16"/>
          <w:szCs w:val="16"/>
          <w:lang w:val="en-US"/>
        </w:rPr>
        <w:t>false</w:t>
      </w:r>
      <w:r w:rsidRPr="00116DC9">
        <w:rPr>
          <w:rStyle w:val="m1"/>
          <w:sz w:val="16"/>
          <w:szCs w:val="16"/>
          <w:lang w:val="en-US"/>
        </w:rPr>
        <w:t>&lt;/</w:t>
      </w:r>
      <w:r w:rsidRPr="00116DC9">
        <w:rPr>
          <w:rStyle w:val="t1"/>
          <w:sz w:val="16"/>
          <w:szCs w:val="16"/>
          <w:lang w:val="en-US"/>
        </w:rPr>
        <w:t>responseData</w:t>
      </w:r>
      <w:r w:rsidRPr="00116DC9">
        <w:rPr>
          <w:rStyle w:val="m1"/>
          <w:sz w:val="16"/>
          <w:szCs w:val="16"/>
          <w:lang w:val="en-US"/>
        </w:rPr>
        <w:t>&gt;</w:t>
      </w:r>
      <w:r w:rsidRPr="00116DC9">
        <w:rPr>
          <w:sz w:val="16"/>
          <w:szCs w:val="16"/>
          <w:lang w:val="en-US"/>
        </w:rPr>
        <w:t xml:space="preserve"> </w:t>
      </w:r>
    </w:p>
    <w:p w:rsidR="00845220" w:rsidRPr="00116DC9" w:rsidRDefault="00845220" w:rsidP="00845220">
      <w:pPr>
        <w:ind w:hanging="480"/>
        <w:rPr>
          <w:sz w:val="16"/>
          <w:szCs w:val="16"/>
          <w:lang w:val="en-US"/>
        </w:rPr>
      </w:pPr>
      <w:r w:rsidRPr="00116DC9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116DC9">
        <w:rPr>
          <w:sz w:val="16"/>
          <w:szCs w:val="16"/>
          <w:lang w:val="en-US"/>
        </w:rPr>
        <w:t xml:space="preserve"> </w:t>
      </w:r>
      <w:r w:rsidRPr="00116DC9">
        <w:rPr>
          <w:rStyle w:val="m1"/>
          <w:sz w:val="16"/>
          <w:szCs w:val="16"/>
          <w:lang w:val="en-US"/>
        </w:rPr>
        <w:t>&lt;</w:t>
      </w:r>
      <w:proofErr w:type="gramStart"/>
      <w:r w:rsidRPr="00116DC9">
        <w:rPr>
          <w:rStyle w:val="t1"/>
          <w:sz w:val="16"/>
          <w:szCs w:val="16"/>
          <w:lang w:val="en-US"/>
        </w:rPr>
        <w:t>samplerData</w:t>
      </w:r>
      <w:r w:rsidRPr="00116DC9">
        <w:rPr>
          <w:rStyle w:val="m1"/>
          <w:sz w:val="16"/>
          <w:szCs w:val="16"/>
          <w:lang w:val="en-US"/>
        </w:rPr>
        <w:t>&gt;</w:t>
      </w:r>
      <w:proofErr w:type="gramEnd"/>
      <w:r w:rsidRPr="00116DC9">
        <w:rPr>
          <w:rStyle w:val="tx1"/>
          <w:b w:val="0"/>
          <w:sz w:val="16"/>
          <w:szCs w:val="16"/>
          <w:lang w:val="en-US"/>
        </w:rPr>
        <w:t>false</w:t>
      </w:r>
      <w:r w:rsidRPr="00116DC9">
        <w:rPr>
          <w:rStyle w:val="m1"/>
          <w:sz w:val="16"/>
          <w:szCs w:val="16"/>
          <w:lang w:val="en-US"/>
        </w:rPr>
        <w:t>&lt;/</w:t>
      </w:r>
      <w:r w:rsidRPr="00116DC9">
        <w:rPr>
          <w:rStyle w:val="t1"/>
          <w:sz w:val="16"/>
          <w:szCs w:val="16"/>
          <w:lang w:val="en-US"/>
        </w:rPr>
        <w:t>samplerData</w:t>
      </w:r>
      <w:r w:rsidRPr="00116DC9">
        <w:rPr>
          <w:rStyle w:val="m1"/>
          <w:sz w:val="16"/>
          <w:szCs w:val="16"/>
          <w:lang w:val="en-US"/>
        </w:rPr>
        <w:t>&gt;</w:t>
      </w:r>
      <w:r w:rsidRPr="00116DC9">
        <w:rPr>
          <w:sz w:val="16"/>
          <w:szCs w:val="16"/>
          <w:lang w:val="en-US"/>
        </w:rPr>
        <w:t xml:space="preserve"> </w:t>
      </w:r>
    </w:p>
    <w:p w:rsidR="00845220" w:rsidRPr="00116DC9" w:rsidRDefault="00845220" w:rsidP="00845220">
      <w:pPr>
        <w:ind w:hanging="480"/>
        <w:rPr>
          <w:sz w:val="16"/>
          <w:szCs w:val="16"/>
          <w:lang w:val="en-US"/>
        </w:rPr>
      </w:pPr>
      <w:r w:rsidRPr="00116DC9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116DC9">
        <w:rPr>
          <w:sz w:val="16"/>
          <w:szCs w:val="16"/>
          <w:lang w:val="en-US"/>
        </w:rPr>
        <w:t xml:space="preserve"> </w:t>
      </w:r>
      <w:r w:rsidRPr="00116DC9">
        <w:rPr>
          <w:rStyle w:val="m1"/>
          <w:sz w:val="16"/>
          <w:szCs w:val="16"/>
          <w:lang w:val="en-US"/>
        </w:rPr>
        <w:t>&lt;</w:t>
      </w:r>
      <w:proofErr w:type="gramStart"/>
      <w:r w:rsidRPr="00116DC9">
        <w:rPr>
          <w:rStyle w:val="t1"/>
          <w:sz w:val="16"/>
          <w:szCs w:val="16"/>
          <w:lang w:val="en-US"/>
        </w:rPr>
        <w:t>xml</w:t>
      </w:r>
      <w:r w:rsidRPr="00116DC9">
        <w:rPr>
          <w:rStyle w:val="m1"/>
          <w:sz w:val="16"/>
          <w:szCs w:val="16"/>
          <w:lang w:val="en-US"/>
        </w:rPr>
        <w:t>&gt;</w:t>
      </w:r>
      <w:proofErr w:type="gramEnd"/>
      <w:r w:rsidRPr="00116DC9">
        <w:rPr>
          <w:rStyle w:val="tx1"/>
          <w:b w:val="0"/>
          <w:sz w:val="16"/>
          <w:szCs w:val="16"/>
          <w:lang w:val="en-US"/>
        </w:rPr>
        <w:t>false</w:t>
      </w:r>
      <w:r w:rsidRPr="00116DC9">
        <w:rPr>
          <w:rStyle w:val="m1"/>
          <w:sz w:val="16"/>
          <w:szCs w:val="16"/>
          <w:lang w:val="en-US"/>
        </w:rPr>
        <w:t>&lt;/</w:t>
      </w:r>
      <w:r w:rsidRPr="00116DC9">
        <w:rPr>
          <w:rStyle w:val="t1"/>
          <w:sz w:val="16"/>
          <w:szCs w:val="16"/>
          <w:lang w:val="en-US"/>
        </w:rPr>
        <w:t>xml</w:t>
      </w:r>
      <w:r w:rsidRPr="00116DC9">
        <w:rPr>
          <w:rStyle w:val="m1"/>
          <w:sz w:val="16"/>
          <w:szCs w:val="16"/>
          <w:lang w:val="en-US"/>
        </w:rPr>
        <w:t>&gt;</w:t>
      </w:r>
      <w:r w:rsidRPr="00116DC9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116DC9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116DC9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fieldNames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fieldNames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responseHeaders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responseHeaders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requestHeaders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requestHeaders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responseDataOnError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responseDataOnError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saveAssertionResultsFailureMessage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saveAssertionResultsFailureMessage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assertionsResultsToSave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assertionsResultsToSave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bytes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bytes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url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url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sampleCount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sampleCount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value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objProp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filename</w:t>
      </w:r>
      <w:r w:rsidRPr="007A55D3">
        <w:rPr>
          <w:rStyle w:val="m1"/>
          <w:sz w:val="16"/>
          <w:szCs w:val="16"/>
          <w:lang w:val="en-US"/>
        </w:rPr>
        <w:t>"&gt;</w:t>
      </w:r>
      <w:proofErr w:type="gramStart"/>
      <w:r w:rsidRPr="007A55D3">
        <w:rPr>
          <w:rStyle w:val="tx1"/>
          <w:sz w:val="16"/>
          <w:szCs w:val="16"/>
          <w:lang w:val="en-US"/>
        </w:rPr>
        <w:t>..</w:t>
      </w:r>
      <w:proofErr w:type="gramEnd"/>
      <w:r w:rsidRPr="007A55D3">
        <w:rPr>
          <w:rStyle w:val="tx1"/>
          <w:sz w:val="16"/>
          <w:szCs w:val="16"/>
          <w:lang w:val="en-US"/>
        </w:rPr>
        <w:t>/../arcgisdata/Log/loadtest/result_loadtest_agsrest_${__P(servername,x)}_${__P(servicename,y)}${__P(START.YMD,y)}_${__P(START.HMS,z)}.txt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ResultCollector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97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ResultCollector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MonitorHealthVisualizer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ResultCollector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Monitor Results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ResultCollector.error_logging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98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objProp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saveConfig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99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value 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SampleSaveConfiguration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time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time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latency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latency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timestamp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timestamp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success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success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label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label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code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code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message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message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threadName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threadName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dataType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dataType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encoding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encoding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assertions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assertions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subresults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subresults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682451" w:rsidRDefault="00845220" w:rsidP="00845220">
      <w:pPr>
        <w:ind w:hanging="480"/>
        <w:rPr>
          <w:sz w:val="16"/>
          <w:szCs w:val="16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682451">
        <w:rPr>
          <w:rStyle w:val="m1"/>
          <w:sz w:val="16"/>
          <w:szCs w:val="16"/>
        </w:rPr>
        <w:t>&lt;</w:t>
      </w:r>
      <w:r w:rsidRPr="00682451">
        <w:rPr>
          <w:rStyle w:val="t1"/>
          <w:sz w:val="16"/>
          <w:szCs w:val="16"/>
        </w:rPr>
        <w:t>responseData</w:t>
      </w:r>
      <w:r w:rsidRPr="00682451">
        <w:rPr>
          <w:rStyle w:val="m1"/>
          <w:sz w:val="16"/>
          <w:szCs w:val="16"/>
        </w:rPr>
        <w:t>&gt;</w:t>
      </w:r>
      <w:r w:rsidRPr="00682451">
        <w:rPr>
          <w:rStyle w:val="tx1"/>
          <w:b w:val="0"/>
          <w:sz w:val="16"/>
          <w:szCs w:val="16"/>
        </w:rPr>
        <w:t>false</w:t>
      </w:r>
      <w:r w:rsidRPr="00682451">
        <w:rPr>
          <w:rStyle w:val="m1"/>
          <w:sz w:val="16"/>
          <w:szCs w:val="16"/>
        </w:rPr>
        <w:t>&lt;/</w:t>
      </w:r>
      <w:r w:rsidRPr="00682451">
        <w:rPr>
          <w:rStyle w:val="t1"/>
          <w:sz w:val="16"/>
          <w:szCs w:val="16"/>
        </w:rPr>
        <w:t>responseData</w:t>
      </w:r>
      <w:r w:rsidRPr="00682451">
        <w:rPr>
          <w:rStyle w:val="m1"/>
          <w:sz w:val="16"/>
          <w:szCs w:val="16"/>
        </w:rPr>
        <w:t>&gt;</w:t>
      </w:r>
      <w:r w:rsidRPr="00682451">
        <w:rPr>
          <w:sz w:val="16"/>
          <w:szCs w:val="16"/>
        </w:rPr>
        <w:t xml:space="preserve"> </w:t>
      </w:r>
    </w:p>
    <w:p w:rsidR="00845220" w:rsidRPr="00682451" w:rsidRDefault="00845220" w:rsidP="00845220">
      <w:pPr>
        <w:ind w:hanging="480"/>
        <w:rPr>
          <w:sz w:val="16"/>
          <w:szCs w:val="16"/>
        </w:rPr>
      </w:pPr>
      <w:r w:rsidRPr="00682451">
        <w:rPr>
          <w:rStyle w:val="b1"/>
          <w:rFonts w:ascii="Times New Roman" w:hAnsi="Times New Roman" w:cs="Times New Roman"/>
          <w:b w:val="0"/>
          <w:sz w:val="16"/>
          <w:szCs w:val="16"/>
        </w:rPr>
        <w:t> </w:t>
      </w:r>
      <w:r w:rsidRPr="00682451">
        <w:rPr>
          <w:sz w:val="16"/>
          <w:szCs w:val="16"/>
        </w:rPr>
        <w:t xml:space="preserve"> </w:t>
      </w:r>
      <w:r w:rsidRPr="00682451">
        <w:rPr>
          <w:rStyle w:val="m1"/>
          <w:sz w:val="16"/>
          <w:szCs w:val="16"/>
        </w:rPr>
        <w:t>&lt;</w:t>
      </w:r>
      <w:r w:rsidRPr="00682451">
        <w:rPr>
          <w:rStyle w:val="t1"/>
          <w:sz w:val="16"/>
          <w:szCs w:val="16"/>
        </w:rPr>
        <w:t>samplerData</w:t>
      </w:r>
      <w:r w:rsidRPr="00682451">
        <w:rPr>
          <w:rStyle w:val="m1"/>
          <w:sz w:val="16"/>
          <w:szCs w:val="16"/>
        </w:rPr>
        <w:t>&gt;</w:t>
      </w:r>
      <w:r w:rsidRPr="00682451">
        <w:rPr>
          <w:rStyle w:val="tx1"/>
          <w:b w:val="0"/>
          <w:sz w:val="16"/>
          <w:szCs w:val="16"/>
        </w:rPr>
        <w:t>false</w:t>
      </w:r>
      <w:r w:rsidRPr="00682451">
        <w:rPr>
          <w:rStyle w:val="m1"/>
          <w:sz w:val="16"/>
          <w:szCs w:val="16"/>
        </w:rPr>
        <w:t>&lt;/</w:t>
      </w:r>
      <w:r w:rsidRPr="00682451">
        <w:rPr>
          <w:rStyle w:val="t1"/>
          <w:sz w:val="16"/>
          <w:szCs w:val="16"/>
        </w:rPr>
        <w:t>samplerData</w:t>
      </w:r>
      <w:r w:rsidRPr="00682451">
        <w:rPr>
          <w:rStyle w:val="m1"/>
          <w:sz w:val="16"/>
          <w:szCs w:val="16"/>
        </w:rPr>
        <w:t>&gt;</w:t>
      </w:r>
      <w:r w:rsidRPr="00682451">
        <w:rPr>
          <w:sz w:val="16"/>
          <w:szCs w:val="16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682451">
        <w:rPr>
          <w:rStyle w:val="b1"/>
          <w:rFonts w:ascii="Times New Roman" w:hAnsi="Times New Roman" w:cs="Times New Roman"/>
          <w:b w:val="0"/>
          <w:sz w:val="16"/>
          <w:szCs w:val="16"/>
        </w:rPr>
        <w:t> </w:t>
      </w:r>
      <w:r w:rsidRPr="00682451">
        <w:rPr>
          <w:sz w:val="16"/>
          <w:szCs w:val="16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xml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xml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fieldNames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fieldNames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responseHeaders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responseHeaders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requestHeaders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requestHeaders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responseDataOnError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responseDataOnError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saveAssertionResultsFailureMessage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saveAssertionResultsFailureMessage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assertionsResultsToSave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assertionsResultsToSave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bytes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bytes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value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objProp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filename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N:\Dokumentation\Drifthandbok Givas\Övriga rutiner\Webbtjänster\arbetsmaterial\JMeter\test\Thread Group Map.jtl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ResultCollector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100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ResultCollector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ViewResultsFullVisualizer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ResultCollector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View Results Tree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false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boolProp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ResultCollector.error_logging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boolProp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101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objProp</w:t>
      </w:r>
      <w:r w:rsidR="00845220"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saveConfig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102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value 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SampleSaveConfiguration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time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time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latency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latency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timestamp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timestamp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success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success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label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label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code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code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lastRenderedPageBreak/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message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message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threadName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threadName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dataType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dataType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encoding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encoding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assertions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assertions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subresults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subresults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682451" w:rsidRDefault="00845220" w:rsidP="00845220">
      <w:pPr>
        <w:ind w:hanging="480"/>
        <w:rPr>
          <w:sz w:val="16"/>
          <w:szCs w:val="16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682451">
        <w:rPr>
          <w:rStyle w:val="m1"/>
          <w:sz w:val="16"/>
          <w:szCs w:val="16"/>
        </w:rPr>
        <w:t>&lt;</w:t>
      </w:r>
      <w:r w:rsidRPr="00682451">
        <w:rPr>
          <w:rStyle w:val="t1"/>
          <w:sz w:val="16"/>
          <w:szCs w:val="16"/>
        </w:rPr>
        <w:t>responseData</w:t>
      </w:r>
      <w:r w:rsidRPr="00682451">
        <w:rPr>
          <w:rStyle w:val="m1"/>
          <w:sz w:val="16"/>
          <w:szCs w:val="16"/>
        </w:rPr>
        <w:t>&gt;</w:t>
      </w:r>
      <w:r w:rsidRPr="00682451">
        <w:rPr>
          <w:rStyle w:val="tx1"/>
          <w:b w:val="0"/>
          <w:sz w:val="16"/>
          <w:szCs w:val="16"/>
        </w:rPr>
        <w:t>false</w:t>
      </w:r>
      <w:r w:rsidRPr="00682451">
        <w:rPr>
          <w:rStyle w:val="m1"/>
          <w:sz w:val="16"/>
          <w:szCs w:val="16"/>
        </w:rPr>
        <w:t>&lt;/</w:t>
      </w:r>
      <w:r w:rsidRPr="00682451">
        <w:rPr>
          <w:rStyle w:val="t1"/>
          <w:sz w:val="16"/>
          <w:szCs w:val="16"/>
        </w:rPr>
        <w:t>responseData</w:t>
      </w:r>
      <w:r w:rsidRPr="00682451">
        <w:rPr>
          <w:rStyle w:val="m1"/>
          <w:sz w:val="16"/>
          <w:szCs w:val="16"/>
        </w:rPr>
        <w:t>&gt;</w:t>
      </w:r>
      <w:r w:rsidRPr="00682451">
        <w:rPr>
          <w:sz w:val="16"/>
          <w:szCs w:val="16"/>
        </w:rPr>
        <w:t xml:space="preserve"> </w:t>
      </w:r>
    </w:p>
    <w:p w:rsidR="00845220" w:rsidRPr="00682451" w:rsidRDefault="00845220" w:rsidP="00845220">
      <w:pPr>
        <w:ind w:hanging="480"/>
        <w:rPr>
          <w:sz w:val="16"/>
          <w:szCs w:val="16"/>
        </w:rPr>
      </w:pPr>
      <w:r w:rsidRPr="00682451">
        <w:rPr>
          <w:rStyle w:val="b1"/>
          <w:rFonts w:ascii="Times New Roman" w:hAnsi="Times New Roman" w:cs="Times New Roman"/>
          <w:b w:val="0"/>
          <w:sz w:val="16"/>
          <w:szCs w:val="16"/>
        </w:rPr>
        <w:t> </w:t>
      </w:r>
      <w:r w:rsidRPr="00682451">
        <w:rPr>
          <w:sz w:val="16"/>
          <w:szCs w:val="16"/>
        </w:rPr>
        <w:t xml:space="preserve"> </w:t>
      </w:r>
      <w:r w:rsidRPr="00682451">
        <w:rPr>
          <w:rStyle w:val="m1"/>
          <w:sz w:val="16"/>
          <w:szCs w:val="16"/>
        </w:rPr>
        <w:t>&lt;</w:t>
      </w:r>
      <w:r w:rsidRPr="00682451">
        <w:rPr>
          <w:rStyle w:val="t1"/>
          <w:sz w:val="16"/>
          <w:szCs w:val="16"/>
        </w:rPr>
        <w:t>samplerData</w:t>
      </w:r>
      <w:r w:rsidRPr="00682451">
        <w:rPr>
          <w:rStyle w:val="m1"/>
          <w:sz w:val="16"/>
          <w:szCs w:val="16"/>
        </w:rPr>
        <w:t>&gt;</w:t>
      </w:r>
      <w:r w:rsidRPr="00682451">
        <w:rPr>
          <w:rStyle w:val="tx1"/>
          <w:b w:val="0"/>
          <w:sz w:val="16"/>
          <w:szCs w:val="16"/>
        </w:rPr>
        <w:t>false</w:t>
      </w:r>
      <w:r w:rsidRPr="00682451">
        <w:rPr>
          <w:rStyle w:val="m1"/>
          <w:sz w:val="16"/>
          <w:szCs w:val="16"/>
        </w:rPr>
        <w:t>&lt;/</w:t>
      </w:r>
      <w:r w:rsidRPr="00682451">
        <w:rPr>
          <w:rStyle w:val="t1"/>
          <w:sz w:val="16"/>
          <w:szCs w:val="16"/>
        </w:rPr>
        <w:t>samplerData</w:t>
      </w:r>
      <w:r w:rsidRPr="00682451">
        <w:rPr>
          <w:rStyle w:val="m1"/>
          <w:sz w:val="16"/>
          <w:szCs w:val="16"/>
        </w:rPr>
        <w:t>&gt;</w:t>
      </w:r>
      <w:r w:rsidRPr="00682451">
        <w:rPr>
          <w:sz w:val="16"/>
          <w:szCs w:val="16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682451">
        <w:rPr>
          <w:rStyle w:val="b1"/>
          <w:rFonts w:ascii="Times New Roman" w:hAnsi="Times New Roman" w:cs="Times New Roman"/>
          <w:b w:val="0"/>
          <w:sz w:val="16"/>
          <w:szCs w:val="16"/>
        </w:rPr>
        <w:t> </w:t>
      </w:r>
      <w:r w:rsidRPr="00682451">
        <w:rPr>
          <w:sz w:val="16"/>
          <w:szCs w:val="16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xml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xml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fieldNames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fieldNames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responseHeaders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responseHeaders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requestHeaders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requestHeaders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responseDataOnError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responseDataOnError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saveAssertionResultsFailureMessage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false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saveAssertionResultsFailureMessage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assertionsResultsToSave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0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assertionsResultsToSave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proofErr w:type="gramStart"/>
      <w:r w:rsidRPr="007A55D3">
        <w:rPr>
          <w:rStyle w:val="t1"/>
          <w:sz w:val="16"/>
          <w:szCs w:val="16"/>
          <w:lang w:val="en-US"/>
        </w:rPr>
        <w:t>bytes</w:t>
      </w:r>
      <w:r w:rsidRPr="007A55D3">
        <w:rPr>
          <w:rStyle w:val="m1"/>
          <w:sz w:val="16"/>
          <w:szCs w:val="16"/>
          <w:lang w:val="en-US"/>
        </w:rPr>
        <w:t>&gt;</w:t>
      </w:r>
      <w:proofErr w:type="gramEnd"/>
      <w:r w:rsidRPr="007A55D3">
        <w:rPr>
          <w:rStyle w:val="tx1"/>
          <w:b w:val="0"/>
          <w:sz w:val="16"/>
          <w:szCs w:val="16"/>
          <w:lang w:val="en-US"/>
        </w:rPr>
        <w:t>true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bytes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value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objProp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stringProp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t1"/>
          <w:sz w:val="16"/>
          <w:szCs w:val="16"/>
          <w:lang w:val="en-US"/>
        </w:rPr>
        <w:t>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filename</w:t>
      </w:r>
      <w:r w:rsidRPr="007A55D3">
        <w:rPr>
          <w:rStyle w:val="m1"/>
          <w:sz w:val="16"/>
          <w:szCs w:val="16"/>
          <w:lang w:val="en-US"/>
        </w:rPr>
        <w:t>" 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ResultCollector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6C3EFC" w:rsidP="00845220">
      <w:pPr>
        <w:ind w:hanging="480"/>
        <w:rPr>
          <w:sz w:val="16"/>
          <w:szCs w:val="16"/>
          <w:lang w:val="en-US"/>
        </w:rPr>
      </w:pPr>
      <w:hyperlink r:id="rId103" w:history="1">
        <w:r w:rsidR="00845220" w:rsidRPr="007A55D3">
          <w:rPr>
            <w:rStyle w:val="Hyperlnk"/>
            <w:bCs/>
            <w:color w:val="FF0000"/>
            <w:sz w:val="16"/>
            <w:szCs w:val="16"/>
            <w:lang w:val="en-US"/>
          </w:rPr>
          <w:t>-</w:t>
        </w:r>
      </w:hyperlink>
      <w:r w:rsidR="00845220" w:rsidRPr="007A55D3">
        <w:rPr>
          <w:sz w:val="16"/>
          <w:szCs w:val="16"/>
          <w:lang w:val="en-US"/>
        </w:rPr>
        <w:t xml:space="preserve"> </w:t>
      </w:r>
      <w:r w:rsidR="00845220" w:rsidRPr="007A55D3">
        <w:rPr>
          <w:rStyle w:val="m1"/>
          <w:sz w:val="16"/>
          <w:szCs w:val="16"/>
          <w:lang w:val="en-US"/>
        </w:rPr>
        <w:t>&lt;</w:t>
      </w:r>
      <w:r w:rsidR="00845220" w:rsidRPr="007A55D3">
        <w:rPr>
          <w:rStyle w:val="t1"/>
          <w:sz w:val="16"/>
          <w:szCs w:val="16"/>
          <w:lang w:val="en-US"/>
        </w:rPr>
        <w:t>SizeAssertion guiclass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SizeAssertionGui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testclass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SizeAssertion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testname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Size Assertion</w:t>
      </w:r>
      <w:r w:rsidR="00845220" w:rsidRPr="007A55D3">
        <w:rPr>
          <w:rStyle w:val="m1"/>
          <w:sz w:val="16"/>
          <w:szCs w:val="16"/>
          <w:lang w:val="en-US"/>
        </w:rPr>
        <w:t>"</w:t>
      </w:r>
      <w:r w:rsidR="00845220" w:rsidRPr="007A55D3">
        <w:rPr>
          <w:rStyle w:val="t1"/>
          <w:sz w:val="16"/>
          <w:szCs w:val="16"/>
          <w:lang w:val="en-US"/>
        </w:rPr>
        <w:t xml:space="preserve"> enabled</w:t>
      </w:r>
      <w:r w:rsidR="00845220" w:rsidRPr="007A55D3">
        <w:rPr>
          <w:rStyle w:val="m1"/>
          <w:sz w:val="16"/>
          <w:szCs w:val="16"/>
          <w:lang w:val="en-US"/>
        </w:rPr>
        <w:t>="</w:t>
      </w:r>
      <w:r w:rsidR="00845220" w:rsidRPr="007A55D3">
        <w:rPr>
          <w:bCs/>
          <w:sz w:val="16"/>
          <w:szCs w:val="16"/>
          <w:lang w:val="en-US"/>
        </w:rPr>
        <w:t>true</w:t>
      </w:r>
      <w:r w:rsidR="00845220" w:rsidRPr="007A55D3">
        <w:rPr>
          <w:rStyle w:val="m1"/>
          <w:sz w:val="16"/>
          <w:szCs w:val="16"/>
          <w:lang w:val="en-US"/>
        </w:rPr>
        <w:t>"&gt;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longProp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SizeAssertion.size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193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longProp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intProp name</w:t>
      </w:r>
      <w:r w:rsidRPr="007A55D3">
        <w:rPr>
          <w:rStyle w:val="m1"/>
          <w:sz w:val="16"/>
          <w:szCs w:val="16"/>
          <w:lang w:val="en-US"/>
        </w:rPr>
        <w:t>="</w:t>
      </w:r>
      <w:r w:rsidRPr="007A55D3">
        <w:rPr>
          <w:bCs/>
          <w:sz w:val="16"/>
          <w:szCs w:val="16"/>
          <w:lang w:val="en-US"/>
        </w:rPr>
        <w:t>SizeAssertion.operator</w:t>
      </w:r>
      <w:r w:rsidRPr="007A55D3">
        <w:rPr>
          <w:rStyle w:val="m1"/>
          <w:sz w:val="16"/>
          <w:szCs w:val="16"/>
          <w:lang w:val="en-US"/>
        </w:rPr>
        <w:t>"&gt;</w:t>
      </w:r>
      <w:r w:rsidRPr="007A55D3">
        <w:rPr>
          <w:rStyle w:val="tx1"/>
          <w:b w:val="0"/>
          <w:sz w:val="16"/>
          <w:szCs w:val="16"/>
          <w:lang w:val="en-US"/>
        </w:rPr>
        <w:t>3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intProp</w:t>
      </w:r>
      <w:r w:rsidRPr="007A55D3">
        <w:rPr>
          <w:rStyle w:val="m1"/>
          <w:sz w:val="16"/>
          <w:szCs w:val="16"/>
          <w:lang w:val="en-US"/>
        </w:rPr>
        <w:t>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SizeAssertion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48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/&gt;</w:t>
      </w:r>
      <w:r w:rsidRPr="007A55D3">
        <w:rPr>
          <w:sz w:val="16"/>
          <w:szCs w:val="16"/>
          <w:lang w:val="en-US"/>
        </w:rPr>
        <w:t xml:space="preserve"> 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hashTree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ind w:hanging="240"/>
        <w:rPr>
          <w:sz w:val="16"/>
          <w:szCs w:val="16"/>
          <w:lang w:val="en-US"/>
        </w:rPr>
      </w:pPr>
      <w:r w:rsidRPr="007A55D3">
        <w:rPr>
          <w:rStyle w:val="b1"/>
          <w:rFonts w:ascii="Times New Roman" w:hAnsi="Times New Roman" w:cs="Times New Roman"/>
          <w:b w:val="0"/>
          <w:sz w:val="16"/>
          <w:szCs w:val="16"/>
          <w:lang w:val="en-US"/>
        </w:rPr>
        <w:t> </w:t>
      </w:r>
      <w:r w:rsidRPr="007A55D3">
        <w:rPr>
          <w:sz w:val="16"/>
          <w:szCs w:val="16"/>
          <w:lang w:val="en-US"/>
        </w:rPr>
        <w:t xml:space="preserve"> </w:t>
      </w:r>
      <w:r w:rsidRPr="007A55D3">
        <w:rPr>
          <w:rStyle w:val="m1"/>
          <w:sz w:val="16"/>
          <w:szCs w:val="16"/>
          <w:lang w:val="en-US"/>
        </w:rPr>
        <w:t>&lt;/</w:t>
      </w:r>
      <w:r w:rsidRPr="007A55D3">
        <w:rPr>
          <w:rStyle w:val="t1"/>
          <w:sz w:val="16"/>
          <w:szCs w:val="16"/>
          <w:lang w:val="en-US"/>
        </w:rPr>
        <w:t>jmeterTestPlan</w:t>
      </w:r>
      <w:r w:rsidRPr="007A55D3">
        <w:rPr>
          <w:rStyle w:val="m1"/>
          <w:sz w:val="16"/>
          <w:szCs w:val="16"/>
          <w:lang w:val="en-US"/>
        </w:rPr>
        <w:t>&gt;</w:t>
      </w:r>
    </w:p>
    <w:p w:rsidR="00845220" w:rsidRPr="007A55D3" w:rsidRDefault="00845220" w:rsidP="00845220">
      <w:pPr>
        <w:rPr>
          <w:lang w:val="en-US"/>
        </w:rPr>
      </w:pPr>
    </w:p>
    <w:sectPr w:rsidR="00845220" w:rsidRPr="007A55D3" w:rsidSect="00900D96">
      <w:footerReference w:type="default" r:id="rId104"/>
      <w:pgSz w:w="11906" w:h="16838"/>
      <w:pgMar w:top="1417" w:right="1417" w:bottom="1417" w:left="141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075" w:rsidRDefault="00B44075">
      <w:r>
        <w:separator/>
      </w:r>
    </w:p>
  </w:endnote>
  <w:endnote w:type="continuationSeparator" w:id="0">
    <w:p w:rsidR="00B44075" w:rsidRDefault="00B44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075" w:rsidRDefault="00B44075">
    <w:pPr>
      <w:pStyle w:val="Sidfot"/>
      <w:tabs>
        <w:tab w:val="right" w:pos="9214"/>
      </w:tabs>
    </w:pPr>
    <w:r>
      <w:rPr>
        <w:i/>
      </w:rPr>
      <w:fldChar w:fldCharType="begin"/>
    </w:r>
    <w:r>
      <w:rPr>
        <w:i/>
      </w:rPr>
      <w:instrText xml:space="preserve"> FILENAME \p \* HEBREW1 </w:instrText>
    </w:r>
    <w:r>
      <w:rPr>
        <w:i/>
      </w:rPr>
      <w:fldChar w:fldCharType="separate"/>
    </w:r>
    <w:r>
      <w:rPr>
        <w:i/>
        <w:noProof/>
      </w:rPr>
      <w:t>N:\Dokumentation\Drifthandbok Givas\Övriga rutiner\Prestandatester\PrestandatestManual.docx</w:t>
    </w:r>
    <w:r>
      <w:rPr>
        <w:i/>
      </w:rPr>
      <w:fldChar w:fldCharType="end"/>
    </w:r>
    <w:r>
      <w:rPr>
        <w:i/>
      </w:rPr>
      <w:tab/>
    </w:r>
    <w:r>
      <w:rPr>
        <w:rStyle w:val="Sidnummer"/>
        <w:i/>
      </w:rPr>
      <w:fldChar w:fldCharType="begin"/>
    </w:r>
    <w:r>
      <w:rPr>
        <w:rStyle w:val="Sidnummer"/>
        <w:i/>
      </w:rPr>
      <w:instrText xml:space="preserve"> PAGE </w:instrText>
    </w:r>
    <w:r>
      <w:rPr>
        <w:rStyle w:val="Sidnummer"/>
        <w:i/>
      </w:rPr>
      <w:fldChar w:fldCharType="separate"/>
    </w:r>
    <w:r w:rsidR="006C3EFC">
      <w:rPr>
        <w:rStyle w:val="Sidnummer"/>
        <w:i/>
        <w:noProof/>
      </w:rPr>
      <w:t>17</w:t>
    </w:r>
    <w:r>
      <w:rPr>
        <w:rStyle w:val="Sidnummer"/>
        <w:i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1101"/>
      <w:gridCol w:w="7512"/>
      <w:gridCol w:w="599"/>
    </w:tblGrid>
    <w:tr w:rsidR="00B44075" w:rsidTr="00CC1434">
      <w:tc>
        <w:tcPr>
          <w:tcW w:w="1101" w:type="dxa"/>
          <w:tcBorders>
            <w:top w:val="single" w:sz="4" w:space="0" w:color="auto"/>
          </w:tcBorders>
        </w:tcPr>
        <w:p w:rsidR="00B44075" w:rsidRPr="00CC1434" w:rsidRDefault="00B44075">
          <w:pPr>
            <w:pStyle w:val="Sidfot"/>
            <w:rPr>
              <w:sz w:val="16"/>
              <w:szCs w:val="16"/>
            </w:rPr>
          </w:pPr>
          <w:r w:rsidRPr="00CC1434">
            <w:rPr>
              <w:snapToGrid w:val="0"/>
              <w:sz w:val="16"/>
              <w:szCs w:val="16"/>
            </w:rPr>
            <w:fldChar w:fldCharType="begin"/>
          </w:r>
          <w:r w:rsidRPr="00CC1434">
            <w:rPr>
              <w:snapToGrid w:val="0"/>
              <w:sz w:val="16"/>
              <w:szCs w:val="16"/>
            </w:rPr>
            <w:instrText xml:space="preserve"> SAVEDATE \@ "yyyy-MM-dd" </w:instrText>
          </w:r>
          <w:r w:rsidRPr="00CC1434">
            <w:rPr>
              <w:snapToGrid w:val="0"/>
              <w:sz w:val="16"/>
              <w:szCs w:val="16"/>
            </w:rPr>
            <w:fldChar w:fldCharType="separate"/>
          </w:r>
          <w:r w:rsidR="006C3EFC">
            <w:rPr>
              <w:noProof/>
              <w:snapToGrid w:val="0"/>
              <w:sz w:val="16"/>
              <w:szCs w:val="16"/>
            </w:rPr>
            <w:t>2013-02-26</w:t>
          </w:r>
          <w:r w:rsidRPr="00CC1434">
            <w:rPr>
              <w:snapToGrid w:val="0"/>
              <w:sz w:val="16"/>
              <w:szCs w:val="16"/>
            </w:rPr>
            <w:fldChar w:fldCharType="end"/>
          </w:r>
        </w:p>
      </w:tc>
      <w:tc>
        <w:tcPr>
          <w:tcW w:w="7512" w:type="dxa"/>
          <w:tcBorders>
            <w:top w:val="single" w:sz="4" w:space="0" w:color="auto"/>
          </w:tcBorders>
        </w:tcPr>
        <w:p w:rsidR="00B44075" w:rsidRPr="00CC1434" w:rsidRDefault="00B44075">
          <w:pPr>
            <w:pStyle w:val="Sidfot"/>
            <w:rPr>
              <w:sz w:val="16"/>
              <w:szCs w:val="16"/>
            </w:rPr>
          </w:pPr>
          <w:r>
            <w:rPr>
              <w:snapToGrid w:val="0"/>
              <w:sz w:val="16"/>
              <w:szCs w:val="16"/>
            </w:rPr>
            <w:fldChar w:fldCharType="begin"/>
          </w:r>
          <w:r>
            <w:rPr>
              <w:snapToGrid w:val="0"/>
              <w:sz w:val="16"/>
              <w:szCs w:val="16"/>
            </w:rPr>
            <w:instrText xml:space="preserve"> FILENAME  \p </w:instrText>
          </w:r>
          <w:r>
            <w:rPr>
              <w:snapToGrid w:val="0"/>
              <w:sz w:val="16"/>
              <w:szCs w:val="16"/>
            </w:rPr>
            <w:fldChar w:fldCharType="separate"/>
          </w:r>
          <w:r>
            <w:rPr>
              <w:noProof/>
              <w:snapToGrid w:val="0"/>
              <w:sz w:val="16"/>
              <w:szCs w:val="16"/>
            </w:rPr>
            <w:t>N:\Dokumentation\Drifthandbok Givas\Övriga rutiner\Prestandatester\PrestandatestManual.docx</w:t>
          </w:r>
          <w:r>
            <w:rPr>
              <w:snapToGrid w:val="0"/>
              <w:sz w:val="16"/>
              <w:szCs w:val="16"/>
            </w:rPr>
            <w:fldChar w:fldCharType="end"/>
          </w:r>
        </w:p>
      </w:tc>
      <w:tc>
        <w:tcPr>
          <w:tcW w:w="599" w:type="dxa"/>
          <w:tcBorders>
            <w:top w:val="single" w:sz="4" w:space="0" w:color="auto"/>
          </w:tcBorders>
        </w:tcPr>
        <w:p w:rsidR="00B44075" w:rsidRPr="00CC1434" w:rsidRDefault="00B44075" w:rsidP="00CC1434">
          <w:pPr>
            <w:pStyle w:val="Sidfot"/>
            <w:jc w:val="right"/>
            <w:rPr>
              <w:sz w:val="16"/>
              <w:szCs w:val="16"/>
            </w:rPr>
          </w:pPr>
          <w:r w:rsidRPr="00CC1434">
            <w:rPr>
              <w:snapToGrid w:val="0"/>
              <w:sz w:val="16"/>
              <w:szCs w:val="16"/>
            </w:rPr>
            <w:fldChar w:fldCharType="begin"/>
          </w:r>
          <w:r w:rsidRPr="00CC1434">
            <w:rPr>
              <w:snapToGrid w:val="0"/>
              <w:sz w:val="16"/>
              <w:szCs w:val="16"/>
            </w:rPr>
            <w:instrText xml:space="preserve"> PAGE </w:instrText>
          </w:r>
          <w:r w:rsidRPr="00CC1434">
            <w:rPr>
              <w:snapToGrid w:val="0"/>
              <w:sz w:val="16"/>
              <w:szCs w:val="16"/>
            </w:rPr>
            <w:fldChar w:fldCharType="separate"/>
          </w:r>
          <w:r w:rsidR="006C3EFC">
            <w:rPr>
              <w:noProof/>
              <w:snapToGrid w:val="0"/>
              <w:sz w:val="16"/>
              <w:szCs w:val="16"/>
            </w:rPr>
            <w:t>35</w:t>
          </w:r>
          <w:r w:rsidRPr="00CC1434">
            <w:rPr>
              <w:snapToGrid w:val="0"/>
              <w:sz w:val="16"/>
              <w:szCs w:val="16"/>
            </w:rPr>
            <w:fldChar w:fldCharType="end"/>
          </w:r>
          <w:r w:rsidRPr="00CC1434">
            <w:rPr>
              <w:snapToGrid w:val="0"/>
              <w:sz w:val="16"/>
              <w:szCs w:val="16"/>
            </w:rPr>
            <w:t xml:space="preserve"> (</w:t>
          </w:r>
          <w:r w:rsidRPr="00CC1434">
            <w:rPr>
              <w:snapToGrid w:val="0"/>
              <w:sz w:val="16"/>
              <w:szCs w:val="16"/>
            </w:rPr>
            <w:fldChar w:fldCharType="begin"/>
          </w:r>
          <w:r w:rsidRPr="00CC1434">
            <w:rPr>
              <w:snapToGrid w:val="0"/>
              <w:sz w:val="16"/>
              <w:szCs w:val="16"/>
            </w:rPr>
            <w:instrText xml:space="preserve"> NUMPAGES </w:instrText>
          </w:r>
          <w:r w:rsidRPr="00CC1434">
            <w:rPr>
              <w:snapToGrid w:val="0"/>
              <w:sz w:val="16"/>
              <w:szCs w:val="16"/>
            </w:rPr>
            <w:fldChar w:fldCharType="separate"/>
          </w:r>
          <w:r w:rsidR="006C3EFC">
            <w:rPr>
              <w:noProof/>
              <w:snapToGrid w:val="0"/>
              <w:sz w:val="16"/>
              <w:szCs w:val="16"/>
            </w:rPr>
            <w:t>35</w:t>
          </w:r>
          <w:r w:rsidRPr="00CC1434">
            <w:rPr>
              <w:snapToGrid w:val="0"/>
              <w:sz w:val="16"/>
              <w:szCs w:val="16"/>
            </w:rPr>
            <w:fldChar w:fldCharType="end"/>
          </w:r>
          <w:r w:rsidRPr="00CC1434">
            <w:rPr>
              <w:snapToGrid w:val="0"/>
              <w:sz w:val="16"/>
              <w:szCs w:val="16"/>
            </w:rPr>
            <w:t>)</w:t>
          </w:r>
        </w:p>
      </w:tc>
    </w:tr>
  </w:tbl>
  <w:p w:rsidR="00B44075" w:rsidRDefault="00B44075" w:rsidP="008D36E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075" w:rsidRDefault="00B44075">
      <w:r>
        <w:separator/>
      </w:r>
    </w:p>
  </w:footnote>
  <w:footnote w:type="continuationSeparator" w:id="0">
    <w:p w:rsidR="00B44075" w:rsidRDefault="00B44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9pt;height:13.9pt" o:bullet="t">
        <v:imagedata r:id="rId1" o:title="art11C4"/>
      </v:shape>
    </w:pict>
  </w:numPicBullet>
  <w:numPicBullet w:numPicBulletId="1">
    <w:pict>
      <v:shape id="_x0000_i1027" type="#_x0000_t75" style="width:13.9pt;height:13.9pt" o:bullet="t">
        <v:imagedata r:id="rId2" o:title="art11CD"/>
      </v:shape>
    </w:pict>
  </w:numPicBullet>
  <w:abstractNum w:abstractNumId="0">
    <w:nsid w:val="A4922243"/>
    <w:multiLevelType w:val="hybridMultilevel"/>
    <w:tmpl w:val="7E9E908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FEE2DC5"/>
    <w:multiLevelType w:val="hybridMultilevel"/>
    <w:tmpl w:val="579BD70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1"/>
    <w:multiLevelType w:val="multi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>
    <w:nsid w:val="02CF7035"/>
    <w:multiLevelType w:val="hybridMultilevel"/>
    <w:tmpl w:val="FC7E000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3737F8"/>
    <w:multiLevelType w:val="hybridMultilevel"/>
    <w:tmpl w:val="2F9A969C"/>
    <w:lvl w:ilvl="0" w:tplc="C0E46DC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C01CF3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FCE752D"/>
    <w:multiLevelType w:val="hybridMultilevel"/>
    <w:tmpl w:val="165C3F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62074"/>
    <w:multiLevelType w:val="hybridMultilevel"/>
    <w:tmpl w:val="945E7F5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B31E30"/>
    <w:multiLevelType w:val="hybridMultilevel"/>
    <w:tmpl w:val="B0FAD6B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6D110B"/>
    <w:multiLevelType w:val="hybridMultilevel"/>
    <w:tmpl w:val="0D20D74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24872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18B102EF"/>
    <w:multiLevelType w:val="hybridMultilevel"/>
    <w:tmpl w:val="8508F1F0"/>
    <w:lvl w:ilvl="0" w:tplc="0F36FB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DA6D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58A7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9AC3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C84A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761E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6E4A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4F4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C68C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B640920"/>
    <w:multiLevelType w:val="hybridMultilevel"/>
    <w:tmpl w:val="63CC13F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B9444E9"/>
    <w:multiLevelType w:val="hybridMultilevel"/>
    <w:tmpl w:val="B3E85958"/>
    <w:lvl w:ilvl="0" w:tplc="D70C9A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B6A7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8A68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608B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380A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14FA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6AA1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2A5E9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608E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1CA354C2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5">
    <w:nsid w:val="22276F18"/>
    <w:multiLevelType w:val="hybridMultilevel"/>
    <w:tmpl w:val="53D0B4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E17264"/>
    <w:multiLevelType w:val="hybridMultilevel"/>
    <w:tmpl w:val="844A9628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F113BC"/>
    <w:multiLevelType w:val="multilevel"/>
    <w:tmpl w:val="9B7A2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B5A5932"/>
    <w:multiLevelType w:val="hybridMultilevel"/>
    <w:tmpl w:val="5282AD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B33184"/>
    <w:multiLevelType w:val="hybridMultilevel"/>
    <w:tmpl w:val="869804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C1D0DD1"/>
    <w:multiLevelType w:val="hybridMultilevel"/>
    <w:tmpl w:val="DCBA4468"/>
    <w:lvl w:ilvl="0" w:tplc="D28CF8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D414B9"/>
    <w:multiLevelType w:val="hybridMultilevel"/>
    <w:tmpl w:val="DE4C8A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0844D1"/>
    <w:multiLevelType w:val="hybridMultilevel"/>
    <w:tmpl w:val="6DC8025C"/>
    <w:lvl w:ilvl="0" w:tplc="E676CC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9EEBD8">
      <w:start w:val="162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383D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C62C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523B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B244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C2D4E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2A6B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D456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C036F41"/>
    <w:multiLevelType w:val="hybridMultilevel"/>
    <w:tmpl w:val="E424D41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2C31A9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CD33255"/>
    <w:multiLevelType w:val="hybridMultilevel"/>
    <w:tmpl w:val="23D4D09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EC5461B"/>
    <w:multiLevelType w:val="hybridMultilevel"/>
    <w:tmpl w:val="86A6110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2446F3"/>
    <w:multiLevelType w:val="hybridMultilevel"/>
    <w:tmpl w:val="59B87516"/>
    <w:lvl w:ilvl="0" w:tplc="5EA8A9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A48C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C6A0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A48BA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08F93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5EA62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0888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E01D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AAAD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460862B6"/>
    <w:multiLevelType w:val="singleLevel"/>
    <w:tmpl w:val="041D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474F719C"/>
    <w:multiLevelType w:val="hybridMultilevel"/>
    <w:tmpl w:val="5CBCF4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1D4037"/>
    <w:multiLevelType w:val="hybridMultilevel"/>
    <w:tmpl w:val="6A1296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AC2B5B"/>
    <w:multiLevelType w:val="hybridMultilevel"/>
    <w:tmpl w:val="D92E6206"/>
    <w:lvl w:ilvl="0" w:tplc="C0E46DC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B6A656E"/>
    <w:multiLevelType w:val="hybridMultilevel"/>
    <w:tmpl w:val="0DC80F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B34AA6"/>
    <w:multiLevelType w:val="hybridMultilevel"/>
    <w:tmpl w:val="F20EBC3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C3838C3"/>
    <w:multiLevelType w:val="singleLevel"/>
    <w:tmpl w:val="041D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4E8179A8"/>
    <w:multiLevelType w:val="hybridMultilevel"/>
    <w:tmpl w:val="0572651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01E4514"/>
    <w:multiLevelType w:val="hybridMultilevel"/>
    <w:tmpl w:val="9E0A96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DB7C61"/>
    <w:multiLevelType w:val="hybridMultilevel"/>
    <w:tmpl w:val="C464B5B0"/>
    <w:lvl w:ilvl="0" w:tplc="9B3604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A6E8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FE88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76EF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92A2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5C40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165F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3CD3D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3A5D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563E415B"/>
    <w:multiLevelType w:val="hybridMultilevel"/>
    <w:tmpl w:val="F53CCA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7A51AE9"/>
    <w:multiLevelType w:val="hybridMultilevel"/>
    <w:tmpl w:val="1CE6060A"/>
    <w:lvl w:ilvl="0" w:tplc="226292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E231C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22AB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B023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7CDB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BA782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F48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1A0D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2A6E4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66DE22E9"/>
    <w:multiLevelType w:val="hybridMultilevel"/>
    <w:tmpl w:val="E94218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667C2C"/>
    <w:multiLevelType w:val="hybridMultilevel"/>
    <w:tmpl w:val="DD50CBBC"/>
    <w:lvl w:ilvl="0" w:tplc="A4E6AC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E448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68AD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00BB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630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BC484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E3247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C849B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5E18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6B852274"/>
    <w:multiLevelType w:val="hybridMultilevel"/>
    <w:tmpl w:val="CC80D7B0"/>
    <w:lvl w:ilvl="0" w:tplc="0C78C8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B4C8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361D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840E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CEB8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7031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76E6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46591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622E5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>
    <w:nsid w:val="726A134C"/>
    <w:multiLevelType w:val="hybridMultilevel"/>
    <w:tmpl w:val="385219F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B06F5B"/>
    <w:multiLevelType w:val="hybridMultilevel"/>
    <w:tmpl w:val="7A50E89E"/>
    <w:lvl w:ilvl="0" w:tplc="A29CBE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3A00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3E85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BACEF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D4C3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BCA9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B858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222E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E4BC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>
    <w:nsid w:val="754A75D0"/>
    <w:multiLevelType w:val="hybridMultilevel"/>
    <w:tmpl w:val="1F7C62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AE4FA9"/>
    <w:multiLevelType w:val="hybridMultilevel"/>
    <w:tmpl w:val="AE4290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103228"/>
    <w:multiLevelType w:val="multilevel"/>
    <w:tmpl w:val="A87C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C396826"/>
    <w:multiLevelType w:val="hybridMultilevel"/>
    <w:tmpl w:val="8460B8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4"/>
  </w:num>
  <w:num w:numId="4">
    <w:abstractNumId w:val="14"/>
  </w:num>
  <w:num w:numId="5">
    <w:abstractNumId w:val="3"/>
  </w:num>
  <w:num w:numId="6">
    <w:abstractNumId w:val="16"/>
  </w:num>
  <w:num w:numId="7">
    <w:abstractNumId w:val="47"/>
    <w:lvlOverride w:ilvl="0">
      <w:startOverride w:val="1"/>
    </w:lvlOverride>
  </w:num>
  <w:num w:numId="8">
    <w:abstractNumId w:val="47"/>
    <w:lvlOverride w:ilvl="0">
      <w:startOverride w:val="2"/>
    </w:lvlOverride>
  </w:num>
  <w:num w:numId="9">
    <w:abstractNumId w:val="18"/>
  </w:num>
  <w:num w:numId="10">
    <w:abstractNumId w:val="28"/>
  </w:num>
  <w:num w:numId="11">
    <w:abstractNumId w:val="10"/>
  </w:num>
  <w:num w:numId="12">
    <w:abstractNumId w:val="5"/>
  </w:num>
  <w:num w:numId="13">
    <w:abstractNumId w:val="24"/>
  </w:num>
  <w:num w:numId="14">
    <w:abstractNumId w:val="34"/>
  </w:num>
  <w:num w:numId="15">
    <w:abstractNumId w:val="21"/>
  </w:num>
  <w:num w:numId="16">
    <w:abstractNumId w:val="2"/>
  </w:num>
  <w:num w:numId="17">
    <w:abstractNumId w:val="12"/>
  </w:num>
  <w:num w:numId="18">
    <w:abstractNumId w:val="25"/>
  </w:num>
  <w:num w:numId="19">
    <w:abstractNumId w:val="35"/>
  </w:num>
  <w:num w:numId="20">
    <w:abstractNumId w:val="23"/>
  </w:num>
  <w:num w:numId="21">
    <w:abstractNumId w:val="7"/>
  </w:num>
  <w:num w:numId="22">
    <w:abstractNumId w:val="33"/>
  </w:num>
  <w:num w:numId="23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2"/>
  </w:num>
  <w:num w:numId="25">
    <w:abstractNumId w:val="11"/>
  </w:num>
  <w:num w:numId="26">
    <w:abstractNumId w:val="37"/>
  </w:num>
  <w:num w:numId="27">
    <w:abstractNumId w:val="39"/>
  </w:num>
  <w:num w:numId="28">
    <w:abstractNumId w:val="13"/>
  </w:num>
  <w:num w:numId="29">
    <w:abstractNumId w:val="27"/>
  </w:num>
  <w:num w:numId="30">
    <w:abstractNumId w:val="41"/>
  </w:num>
  <w:num w:numId="31">
    <w:abstractNumId w:val="44"/>
  </w:num>
  <w:num w:numId="32">
    <w:abstractNumId w:val="22"/>
  </w:num>
  <w:num w:numId="33">
    <w:abstractNumId w:val="46"/>
  </w:num>
  <w:num w:numId="34">
    <w:abstractNumId w:val="29"/>
  </w:num>
  <w:num w:numId="35">
    <w:abstractNumId w:val="19"/>
  </w:num>
  <w:num w:numId="36">
    <w:abstractNumId w:val="38"/>
  </w:num>
  <w:num w:numId="37">
    <w:abstractNumId w:val="9"/>
  </w:num>
  <w:num w:numId="38">
    <w:abstractNumId w:val="36"/>
  </w:num>
  <w:num w:numId="39">
    <w:abstractNumId w:val="48"/>
  </w:num>
  <w:num w:numId="40">
    <w:abstractNumId w:val="26"/>
  </w:num>
  <w:num w:numId="41">
    <w:abstractNumId w:val="6"/>
  </w:num>
  <w:num w:numId="42">
    <w:abstractNumId w:val="1"/>
  </w:num>
  <w:num w:numId="43">
    <w:abstractNumId w:val="0"/>
  </w:num>
  <w:num w:numId="44">
    <w:abstractNumId w:val="30"/>
  </w:num>
  <w:num w:numId="45">
    <w:abstractNumId w:val="20"/>
  </w:num>
  <w:num w:numId="46">
    <w:abstractNumId w:val="15"/>
  </w:num>
  <w:num w:numId="47">
    <w:abstractNumId w:val="40"/>
  </w:num>
  <w:num w:numId="48">
    <w:abstractNumId w:val="45"/>
  </w:num>
  <w:num w:numId="49">
    <w:abstractNumId w:val="43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75D3"/>
    <w:rsid w:val="000004DA"/>
    <w:rsid w:val="00000858"/>
    <w:rsid w:val="000009EE"/>
    <w:rsid w:val="000030D2"/>
    <w:rsid w:val="000031C0"/>
    <w:rsid w:val="000045AF"/>
    <w:rsid w:val="0000670F"/>
    <w:rsid w:val="000072D5"/>
    <w:rsid w:val="00010C80"/>
    <w:rsid w:val="00011C20"/>
    <w:rsid w:val="00011F28"/>
    <w:rsid w:val="00013216"/>
    <w:rsid w:val="00013EF9"/>
    <w:rsid w:val="000145FA"/>
    <w:rsid w:val="0001466D"/>
    <w:rsid w:val="00015120"/>
    <w:rsid w:val="00015D5C"/>
    <w:rsid w:val="00016D7A"/>
    <w:rsid w:val="00017198"/>
    <w:rsid w:val="00017398"/>
    <w:rsid w:val="00020673"/>
    <w:rsid w:val="0002457A"/>
    <w:rsid w:val="00025CFA"/>
    <w:rsid w:val="000264EF"/>
    <w:rsid w:val="00026E75"/>
    <w:rsid w:val="000271DA"/>
    <w:rsid w:val="00027832"/>
    <w:rsid w:val="0002798E"/>
    <w:rsid w:val="000303C4"/>
    <w:rsid w:val="000313A2"/>
    <w:rsid w:val="00031915"/>
    <w:rsid w:val="00031A86"/>
    <w:rsid w:val="00031E5B"/>
    <w:rsid w:val="0003228F"/>
    <w:rsid w:val="00032CDC"/>
    <w:rsid w:val="00033C64"/>
    <w:rsid w:val="000364DF"/>
    <w:rsid w:val="00036785"/>
    <w:rsid w:val="00037767"/>
    <w:rsid w:val="00037AD7"/>
    <w:rsid w:val="00045619"/>
    <w:rsid w:val="000468E3"/>
    <w:rsid w:val="00046C9F"/>
    <w:rsid w:val="00047342"/>
    <w:rsid w:val="00047DFE"/>
    <w:rsid w:val="00050BF0"/>
    <w:rsid w:val="000527AC"/>
    <w:rsid w:val="000532BF"/>
    <w:rsid w:val="000556C6"/>
    <w:rsid w:val="00055EEE"/>
    <w:rsid w:val="00056615"/>
    <w:rsid w:val="000566B1"/>
    <w:rsid w:val="00056C52"/>
    <w:rsid w:val="00057837"/>
    <w:rsid w:val="0006147C"/>
    <w:rsid w:val="00061C45"/>
    <w:rsid w:val="000625C7"/>
    <w:rsid w:val="00063093"/>
    <w:rsid w:val="000639AD"/>
    <w:rsid w:val="00063A9A"/>
    <w:rsid w:val="00064E18"/>
    <w:rsid w:val="000655EE"/>
    <w:rsid w:val="00067F02"/>
    <w:rsid w:val="000707E4"/>
    <w:rsid w:val="0007185E"/>
    <w:rsid w:val="0007411F"/>
    <w:rsid w:val="00074814"/>
    <w:rsid w:val="000752B3"/>
    <w:rsid w:val="00075C83"/>
    <w:rsid w:val="00075FBC"/>
    <w:rsid w:val="00077F2C"/>
    <w:rsid w:val="0008065A"/>
    <w:rsid w:val="00081094"/>
    <w:rsid w:val="0008133D"/>
    <w:rsid w:val="00082103"/>
    <w:rsid w:val="00083C8F"/>
    <w:rsid w:val="00084CE8"/>
    <w:rsid w:val="00085003"/>
    <w:rsid w:val="00086D80"/>
    <w:rsid w:val="0009018C"/>
    <w:rsid w:val="000903E3"/>
    <w:rsid w:val="00090B70"/>
    <w:rsid w:val="00090FD6"/>
    <w:rsid w:val="000912A2"/>
    <w:rsid w:val="00091CE5"/>
    <w:rsid w:val="00092132"/>
    <w:rsid w:val="00092A22"/>
    <w:rsid w:val="000931C6"/>
    <w:rsid w:val="000934A2"/>
    <w:rsid w:val="00094251"/>
    <w:rsid w:val="0009456D"/>
    <w:rsid w:val="00094DD5"/>
    <w:rsid w:val="000953CB"/>
    <w:rsid w:val="00095C27"/>
    <w:rsid w:val="00095F9A"/>
    <w:rsid w:val="000963E3"/>
    <w:rsid w:val="00097939"/>
    <w:rsid w:val="000979DE"/>
    <w:rsid w:val="000A0520"/>
    <w:rsid w:val="000A085A"/>
    <w:rsid w:val="000A1806"/>
    <w:rsid w:val="000A1C55"/>
    <w:rsid w:val="000A1F10"/>
    <w:rsid w:val="000A37A1"/>
    <w:rsid w:val="000A69D5"/>
    <w:rsid w:val="000A6C0E"/>
    <w:rsid w:val="000A7407"/>
    <w:rsid w:val="000B15FD"/>
    <w:rsid w:val="000B221A"/>
    <w:rsid w:val="000B23FB"/>
    <w:rsid w:val="000B32FA"/>
    <w:rsid w:val="000B348D"/>
    <w:rsid w:val="000B4EC8"/>
    <w:rsid w:val="000B5544"/>
    <w:rsid w:val="000B5A2E"/>
    <w:rsid w:val="000B5B78"/>
    <w:rsid w:val="000B5DCE"/>
    <w:rsid w:val="000B5FC1"/>
    <w:rsid w:val="000B66B5"/>
    <w:rsid w:val="000B71C6"/>
    <w:rsid w:val="000B7230"/>
    <w:rsid w:val="000B792B"/>
    <w:rsid w:val="000C1A57"/>
    <w:rsid w:val="000C1CFF"/>
    <w:rsid w:val="000C28CD"/>
    <w:rsid w:val="000C2F78"/>
    <w:rsid w:val="000C3C5D"/>
    <w:rsid w:val="000C4684"/>
    <w:rsid w:val="000C6C26"/>
    <w:rsid w:val="000C79A6"/>
    <w:rsid w:val="000D0247"/>
    <w:rsid w:val="000D0694"/>
    <w:rsid w:val="000D1469"/>
    <w:rsid w:val="000D2284"/>
    <w:rsid w:val="000D30B1"/>
    <w:rsid w:val="000D4139"/>
    <w:rsid w:val="000D4BE3"/>
    <w:rsid w:val="000D7148"/>
    <w:rsid w:val="000E05FE"/>
    <w:rsid w:val="000E6EC9"/>
    <w:rsid w:val="000E6F33"/>
    <w:rsid w:val="000E7188"/>
    <w:rsid w:val="000E75D3"/>
    <w:rsid w:val="000E7770"/>
    <w:rsid w:val="000F0016"/>
    <w:rsid w:val="000F00B8"/>
    <w:rsid w:val="000F6344"/>
    <w:rsid w:val="000F6CF6"/>
    <w:rsid w:val="00100C9E"/>
    <w:rsid w:val="0010117A"/>
    <w:rsid w:val="0010389F"/>
    <w:rsid w:val="00104727"/>
    <w:rsid w:val="00105AE4"/>
    <w:rsid w:val="001068CA"/>
    <w:rsid w:val="00107590"/>
    <w:rsid w:val="00107A87"/>
    <w:rsid w:val="0011101A"/>
    <w:rsid w:val="00111BA6"/>
    <w:rsid w:val="00112B85"/>
    <w:rsid w:val="0011373F"/>
    <w:rsid w:val="00113793"/>
    <w:rsid w:val="00113CF0"/>
    <w:rsid w:val="00114E4A"/>
    <w:rsid w:val="00116714"/>
    <w:rsid w:val="00116DC9"/>
    <w:rsid w:val="00121135"/>
    <w:rsid w:val="00121DA1"/>
    <w:rsid w:val="0012224E"/>
    <w:rsid w:val="00123A08"/>
    <w:rsid w:val="00124588"/>
    <w:rsid w:val="00124E6B"/>
    <w:rsid w:val="001259B5"/>
    <w:rsid w:val="00126877"/>
    <w:rsid w:val="001312A0"/>
    <w:rsid w:val="001312F1"/>
    <w:rsid w:val="00131373"/>
    <w:rsid w:val="001318C4"/>
    <w:rsid w:val="00131EEF"/>
    <w:rsid w:val="00133652"/>
    <w:rsid w:val="00133F73"/>
    <w:rsid w:val="00134946"/>
    <w:rsid w:val="00135478"/>
    <w:rsid w:val="001354E5"/>
    <w:rsid w:val="00140666"/>
    <w:rsid w:val="00141A27"/>
    <w:rsid w:val="001429F8"/>
    <w:rsid w:val="001431EF"/>
    <w:rsid w:val="001472A3"/>
    <w:rsid w:val="00147D9F"/>
    <w:rsid w:val="0015079B"/>
    <w:rsid w:val="00150F1C"/>
    <w:rsid w:val="00151260"/>
    <w:rsid w:val="00152769"/>
    <w:rsid w:val="00152AF4"/>
    <w:rsid w:val="0015300C"/>
    <w:rsid w:val="00155F43"/>
    <w:rsid w:val="001602B4"/>
    <w:rsid w:val="00160404"/>
    <w:rsid w:val="001608BE"/>
    <w:rsid w:val="001611EB"/>
    <w:rsid w:val="00161669"/>
    <w:rsid w:val="001621C9"/>
    <w:rsid w:val="001626AE"/>
    <w:rsid w:val="00162871"/>
    <w:rsid w:val="001629CE"/>
    <w:rsid w:val="00163D17"/>
    <w:rsid w:val="00164E3D"/>
    <w:rsid w:val="0016595E"/>
    <w:rsid w:val="00165CFC"/>
    <w:rsid w:val="00166654"/>
    <w:rsid w:val="00166A65"/>
    <w:rsid w:val="00167AB9"/>
    <w:rsid w:val="0017065F"/>
    <w:rsid w:val="001726F4"/>
    <w:rsid w:val="00173CE8"/>
    <w:rsid w:val="00174239"/>
    <w:rsid w:val="00174C12"/>
    <w:rsid w:val="00174D85"/>
    <w:rsid w:val="001761DD"/>
    <w:rsid w:val="0017620F"/>
    <w:rsid w:val="0017665A"/>
    <w:rsid w:val="0017710D"/>
    <w:rsid w:val="001771DD"/>
    <w:rsid w:val="00180C88"/>
    <w:rsid w:val="00181BFF"/>
    <w:rsid w:val="00182CD1"/>
    <w:rsid w:val="00182F55"/>
    <w:rsid w:val="00183015"/>
    <w:rsid w:val="00183A87"/>
    <w:rsid w:val="00183D21"/>
    <w:rsid w:val="00183D9A"/>
    <w:rsid w:val="001849AC"/>
    <w:rsid w:val="00184F55"/>
    <w:rsid w:val="00185320"/>
    <w:rsid w:val="00185723"/>
    <w:rsid w:val="00185992"/>
    <w:rsid w:val="00185AA9"/>
    <w:rsid w:val="00185D43"/>
    <w:rsid w:val="001867DE"/>
    <w:rsid w:val="00186A8D"/>
    <w:rsid w:val="001870D6"/>
    <w:rsid w:val="00187403"/>
    <w:rsid w:val="001878A6"/>
    <w:rsid w:val="00187981"/>
    <w:rsid w:val="00190C9C"/>
    <w:rsid w:val="00192DB6"/>
    <w:rsid w:val="00194104"/>
    <w:rsid w:val="00195168"/>
    <w:rsid w:val="001958F1"/>
    <w:rsid w:val="00196400"/>
    <w:rsid w:val="001A045D"/>
    <w:rsid w:val="001A19DE"/>
    <w:rsid w:val="001A278A"/>
    <w:rsid w:val="001A27B2"/>
    <w:rsid w:val="001A36CB"/>
    <w:rsid w:val="001A3979"/>
    <w:rsid w:val="001A4579"/>
    <w:rsid w:val="001A55B2"/>
    <w:rsid w:val="001B0B1C"/>
    <w:rsid w:val="001B1C36"/>
    <w:rsid w:val="001B332F"/>
    <w:rsid w:val="001B3B7A"/>
    <w:rsid w:val="001B4051"/>
    <w:rsid w:val="001B5319"/>
    <w:rsid w:val="001B53E3"/>
    <w:rsid w:val="001B6DA8"/>
    <w:rsid w:val="001B7850"/>
    <w:rsid w:val="001B7FDE"/>
    <w:rsid w:val="001C2F0E"/>
    <w:rsid w:val="001C315B"/>
    <w:rsid w:val="001C37FB"/>
    <w:rsid w:val="001C61C7"/>
    <w:rsid w:val="001C6807"/>
    <w:rsid w:val="001C68BA"/>
    <w:rsid w:val="001C7638"/>
    <w:rsid w:val="001C78B2"/>
    <w:rsid w:val="001D046D"/>
    <w:rsid w:val="001D2054"/>
    <w:rsid w:val="001D2298"/>
    <w:rsid w:val="001D32C1"/>
    <w:rsid w:val="001D4E49"/>
    <w:rsid w:val="001D53E0"/>
    <w:rsid w:val="001D6669"/>
    <w:rsid w:val="001D7098"/>
    <w:rsid w:val="001E1FE6"/>
    <w:rsid w:val="001E2492"/>
    <w:rsid w:val="001E2934"/>
    <w:rsid w:val="001E3309"/>
    <w:rsid w:val="001E3E4E"/>
    <w:rsid w:val="001E43B8"/>
    <w:rsid w:val="001E4F73"/>
    <w:rsid w:val="001E5422"/>
    <w:rsid w:val="001E721D"/>
    <w:rsid w:val="001F126C"/>
    <w:rsid w:val="001F167E"/>
    <w:rsid w:val="001F22C3"/>
    <w:rsid w:val="001F2308"/>
    <w:rsid w:val="001F2A0C"/>
    <w:rsid w:val="001F2E89"/>
    <w:rsid w:val="001F3334"/>
    <w:rsid w:val="001F4172"/>
    <w:rsid w:val="001F4311"/>
    <w:rsid w:val="001F4C82"/>
    <w:rsid w:val="001F4C8B"/>
    <w:rsid w:val="001F589A"/>
    <w:rsid w:val="001F61DD"/>
    <w:rsid w:val="0020039F"/>
    <w:rsid w:val="002010D8"/>
    <w:rsid w:val="00201105"/>
    <w:rsid w:val="002021EA"/>
    <w:rsid w:val="002024D8"/>
    <w:rsid w:val="00202ADB"/>
    <w:rsid w:val="0020329E"/>
    <w:rsid w:val="002042B2"/>
    <w:rsid w:val="00204E10"/>
    <w:rsid w:val="00205648"/>
    <w:rsid w:val="00207795"/>
    <w:rsid w:val="002077BE"/>
    <w:rsid w:val="00207CB9"/>
    <w:rsid w:val="0021003E"/>
    <w:rsid w:val="00210E0F"/>
    <w:rsid w:val="00211107"/>
    <w:rsid w:val="002129F1"/>
    <w:rsid w:val="00212D5A"/>
    <w:rsid w:val="002138A7"/>
    <w:rsid w:val="00213CF2"/>
    <w:rsid w:val="0021465B"/>
    <w:rsid w:val="00214BBA"/>
    <w:rsid w:val="00215F04"/>
    <w:rsid w:val="00216BDB"/>
    <w:rsid w:val="00216C55"/>
    <w:rsid w:val="00216DD8"/>
    <w:rsid w:val="0021725C"/>
    <w:rsid w:val="0022018A"/>
    <w:rsid w:val="002205F2"/>
    <w:rsid w:val="00220B19"/>
    <w:rsid w:val="0022225E"/>
    <w:rsid w:val="00222297"/>
    <w:rsid w:val="0022414B"/>
    <w:rsid w:val="002247A6"/>
    <w:rsid w:val="002264B8"/>
    <w:rsid w:val="00227A41"/>
    <w:rsid w:val="002308B1"/>
    <w:rsid w:val="00233563"/>
    <w:rsid w:val="0023363D"/>
    <w:rsid w:val="00235F49"/>
    <w:rsid w:val="002408DB"/>
    <w:rsid w:val="002412A5"/>
    <w:rsid w:val="00241E36"/>
    <w:rsid w:val="002432D0"/>
    <w:rsid w:val="002435C2"/>
    <w:rsid w:val="00244294"/>
    <w:rsid w:val="002455C1"/>
    <w:rsid w:val="0024650A"/>
    <w:rsid w:val="00247572"/>
    <w:rsid w:val="002475A9"/>
    <w:rsid w:val="00247F88"/>
    <w:rsid w:val="002501CD"/>
    <w:rsid w:val="00251EEC"/>
    <w:rsid w:val="0025246B"/>
    <w:rsid w:val="00252F60"/>
    <w:rsid w:val="00254BCB"/>
    <w:rsid w:val="00254CE4"/>
    <w:rsid w:val="002559EB"/>
    <w:rsid w:val="002561A7"/>
    <w:rsid w:val="0025655E"/>
    <w:rsid w:val="00256FC3"/>
    <w:rsid w:val="00257DFD"/>
    <w:rsid w:val="00260C4C"/>
    <w:rsid w:val="00261FFE"/>
    <w:rsid w:val="00266988"/>
    <w:rsid w:val="00266F56"/>
    <w:rsid w:val="0026788F"/>
    <w:rsid w:val="00271412"/>
    <w:rsid w:val="00271997"/>
    <w:rsid w:val="002725A1"/>
    <w:rsid w:val="00272B8B"/>
    <w:rsid w:val="00273F2F"/>
    <w:rsid w:val="002742E6"/>
    <w:rsid w:val="0027532C"/>
    <w:rsid w:val="00275FBA"/>
    <w:rsid w:val="002761E7"/>
    <w:rsid w:val="0027733A"/>
    <w:rsid w:val="00280E7E"/>
    <w:rsid w:val="002834F6"/>
    <w:rsid w:val="00283D00"/>
    <w:rsid w:val="0028445F"/>
    <w:rsid w:val="00284B98"/>
    <w:rsid w:val="00286F3A"/>
    <w:rsid w:val="00287E70"/>
    <w:rsid w:val="00290AA0"/>
    <w:rsid w:val="00291815"/>
    <w:rsid w:val="0029394E"/>
    <w:rsid w:val="002948B2"/>
    <w:rsid w:val="00295DE4"/>
    <w:rsid w:val="00297986"/>
    <w:rsid w:val="002A119B"/>
    <w:rsid w:val="002A2AEA"/>
    <w:rsid w:val="002A46F2"/>
    <w:rsid w:val="002A553F"/>
    <w:rsid w:val="002A5FEB"/>
    <w:rsid w:val="002B139A"/>
    <w:rsid w:val="002B15A5"/>
    <w:rsid w:val="002B1867"/>
    <w:rsid w:val="002B20E9"/>
    <w:rsid w:val="002B2689"/>
    <w:rsid w:val="002B2A03"/>
    <w:rsid w:val="002B3BF7"/>
    <w:rsid w:val="002B428D"/>
    <w:rsid w:val="002B46AE"/>
    <w:rsid w:val="002B6ED7"/>
    <w:rsid w:val="002B6F6C"/>
    <w:rsid w:val="002C0B2A"/>
    <w:rsid w:val="002C1317"/>
    <w:rsid w:val="002C1C0F"/>
    <w:rsid w:val="002C2516"/>
    <w:rsid w:val="002C2AA0"/>
    <w:rsid w:val="002C3658"/>
    <w:rsid w:val="002C3B95"/>
    <w:rsid w:val="002C4120"/>
    <w:rsid w:val="002C45B9"/>
    <w:rsid w:val="002C4E85"/>
    <w:rsid w:val="002C524C"/>
    <w:rsid w:val="002C64AE"/>
    <w:rsid w:val="002C719C"/>
    <w:rsid w:val="002D0741"/>
    <w:rsid w:val="002D1A9B"/>
    <w:rsid w:val="002D1B2D"/>
    <w:rsid w:val="002D1B44"/>
    <w:rsid w:val="002D3827"/>
    <w:rsid w:val="002D3AE8"/>
    <w:rsid w:val="002D6B8A"/>
    <w:rsid w:val="002D7A55"/>
    <w:rsid w:val="002D7ED0"/>
    <w:rsid w:val="002E1A3A"/>
    <w:rsid w:val="002E366C"/>
    <w:rsid w:val="002E47F9"/>
    <w:rsid w:val="002E495B"/>
    <w:rsid w:val="002E4A1D"/>
    <w:rsid w:val="002E69DE"/>
    <w:rsid w:val="002E77F6"/>
    <w:rsid w:val="002F058F"/>
    <w:rsid w:val="002F0A90"/>
    <w:rsid w:val="002F2050"/>
    <w:rsid w:val="002F20B1"/>
    <w:rsid w:val="002F2880"/>
    <w:rsid w:val="002F3411"/>
    <w:rsid w:val="002F57C4"/>
    <w:rsid w:val="002F5CCA"/>
    <w:rsid w:val="002F5CDF"/>
    <w:rsid w:val="002F6165"/>
    <w:rsid w:val="002F6462"/>
    <w:rsid w:val="002F7C36"/>
    <w:rsid w:val="00300E3C"/>
    <w:rsid w:val="00301C14"/>
    <w:rsid w:val="0030382B"/>
    <w:rsid w:val="00306A6B"/>
    <w:rsid w:val="0031045B"/>
    <w:rsid w:val="00310464"/>
    <w:rsid w:val="0031208B"/>
    <w:rsid w:val="00313A92"/>
    <w:rsid w:val="0031455B"/>
    <w:rsid w:val="00314699"/>
    <w:rsid w:val="00315D8E"/>
    <w:rsid w:val="00317D12"/>
    <w:rsid w:val="00321D63"/>
    <w:rsid w:val="00321E36"/>
    <w:rsid w:val="00321FCE"/>
    <w:rsid w:val="00322E97"/>
    <w:rsid w:val="00322F90"/>
    <w:rsid w:val="003235FD"/>
    <w:rsid w:val="00323C97"/>
    <w:rsid w:val="00324CF5"/>
    <w:rsid w:val="00325136"/>
    <w:rsid w:val="00325D3F"/>
    <w:rsid w:val="00326698"/>
    <w:rsid w:val="003278B3"/>
    <w:rsid w:val="003278DC"/>
    <w:rsid w:val="003279D7"/>
    <w:rsid w:val="003308C5"/>
    <w:rsid w:val="00331836"/>
    <w:rsid w:val="0033297A"/>
    <w:rsid w:val="00332BDE"/>
    <w:rsid w:val="00333EC7"/>
    <w:rsid w:val="00334825"/>
    <w:rsid w:val="003354B3"/>
    <w:rsid w:val="00335F62"/>
    <w:rsid w:val="00336505"/>
    <w:rsid w:val="00336ED9"/>
    <w:rsid w:val="003373C0"/>
    <w:rsid w:val="00342023"/>
    <w:rsid w:val="003429DA"/>
    <w:rsid w:val="00343041"/>
    <w:rsid w:val="003431FE"/>
    <w:rsid w:val="00343C06"/>
    <w:rsid w:val="00344B1B"/>
    <w:rsid w:val="003457F0"/>
    <w:rsid w:val="00345E6C"/>
    <w:rsid w:val="00347ABA"/>
    <w:rsid w:val="003521D0"/>
    <w:rsid w:val="003524F3"/>
    <w:rsid w:val="00352ECE"/>
    <w:rsid w:val="0035339C"/>
    <w:rsid w:val="00355AA3"/>
    <w:rsid w:val="00356567"/>
    <w:rsid w:val="00357AF2"/>
    <w:rsid w:val="00360768"/>
    <w:rsid w:val="0036101B"/>
    <w:rsid w:val="003612B7"/>
    <w:rsid w:val="00361648"/>
    <w:rsid w:val="00362B41"/>
    <w:rsid w:val="003643D7"/>
    <w:rsid w:val="00364656"/>
    <w:rsid w:val="00364EE4"/>
    <w:rsid w:val="003663E9"/>
    <w:rsid w:val="00366A37"/>
    <w:rsid w:val="003673B2"/>
    <w:rsid w:val="00371370"/>
    <w:rsid w:val="00373B3B"/>
    <w:rsid w:val="003745B8"/>
    <w:rsid w:val="00375773"/>
    <w:rsid w:val="00375C33"/>
    <w:rsid w:val="00375E03"/>
    <w:rsid w:val="00376579"/>
    <w:rsid w:val="00377E19"/>
    <w:rsid w:val="0038070C"/>
    <w:rsid w:val="0038227E"/>
    <w:rsid w:val="003823FC"/>
    <w:rsid w:val="00382B9C"/>
    <w:rsid w:val="0038456D"/>
    <w:rsid w:val="0038457C"/>
    <w:rsid w:val="003847FC"/>
    <w:rsid w:val="00384C14"/>
    <w:rsid w:val="00385F68"/>
    <w:rsid w:val="0038618B"/>
    <w:rsid w:val="0038742D"/>
    <w:rsid w:val="00390371"/>
    <w:rsid w:val="00390695"/>
    <w:rsid w:val="00390D4E"/>
    <w:rsid w:val="003918C6"/>
    <w:rsid w:val="00392DE7"/>
    <w:rsid w:val="00392F24"/>
    <w:rsid w:val="00394D1A"/>
    <w:rsid w:val="00397006"/>
    <w:rsid w:val="00397A94"/>
    <w:rsid w:val="003A143B"/>
    <w:rsid w:val="003A4B60"/>
    <w:rsid w:val="003A6123"/>
    <w:rsid w:val="003A6678"/>
    <w:rsid w:val="003A6DD2"/>
    <w:rsid w:val="003A7383"/>
    <w:rsid w:val="003A79FD"/>
    <w:rsid w:val="003B080B"/>
    <w:rsid w:val="003B2CBC"/>
    <w:rsid w:val="003B3990"/>
    <w:rsid w:val="003C0043"/>
    <w:rsid w:val="003C0DCF"/>
    <w:rsid w:val="003C0EDD"/>
    <w:rsid w:val="003C370E"/>
    <w:rsid w:val="003C3A5F"/>
    <w:rsid w:val="003C4EF9"/>
    <w:rsid w:val="003C5E2B"/>
    <w:rsid w:val="003C643C"/>
    <w:rsid w:val="003C6882"/>
    <w:rsid w:val="003C6A10"/>
    <w:rsid w:val="003D2D20"/>
    <w:rsid w:val="003D5FE6"/>
    <w:rsid w:val="003D6968"/>
    <w:rsid w:val="003D6A8C"/>
    <w:rsid w:val="003D6AE9"/>
    <w:rsid w:val="003E0386"/>
    <w:rsid w:val="003E0F91"/>
    <w:rsid w:val="003E1140"/>
    <w:rsid w:val="003E207C"/>
    <w:rsid w:val="003E2D70"/>
    <w:rsid w:val="003E38B4"/>
    <w:rsid w:val="003E4CBE"/>
    <w:rsid w:val="003E60ED"/>
    <w:rsid w:val="003E73C6"/>
    <w:rsid w:val="003F0FD2"/>
    <w:rsid w:val="003F261E"/>
    <w:rsid w:val="003F3657"/>
    <w:rsid w:val="003F3A65"/>
    <w:rsid w:val="003F4C09"/>
    <w:rsid w:val="003F5045"/>
    <w:rsid w:val="003F52AA"/>
    <w:rsid w:val="003F5509"/>
    <w:rsid w:val="003F5C6B"/>
    <w:rsid w:val="003F5DFA"/>
    <w:rsid w:val="003F5EAA"/>
    <w:rsid w:val="003F6D54"/>
    <w:rsid w:val="003F7B37"/>
    <w:rsid w:val="00400BDE"/>
    <w:rsid w:val="00400D41"/>
    <w:rsid w:val="00400E54"/>
    <w:rsid w:val="00400ED8"/>
    <w:rsid w:val="00402704"/>
    <w:rsid w:val="00402824"/>
    <w:rsid w:val="00403A46"/>
    <w:rsid w:val="004049D9"/>
    <w:rsid w:val="004051CE"/>
    <w:rsid w:val="00405D10"/>
    <w:rsid w:val="00405DF2"/>
    <w:rsid w:val="00407EFA"/>
    <w:rsid w:val="00410B53"/>
    <w:rsid w:val="004113FB"/>
    <w:rsid w:val="004140EE"/>
    <w:rsid w:val="00416C88"/>
    <w:rsid w:val="00417690"/>
    <w:rsid w:val="00420680"/>
    <w:rsid w:val="00421E96"/>
    <w:rsid w:val="00422023"/>
    <w:rsid w:val="00422B19"/>
    <w:rsid w:val="00423D35"/>
    <w:rsid w:val="0042686F"/>
    <w:rsid w:val="00427FB6"/>
    <w:rsid w:val="0043032D"/>
    <w:rsid w:val="0043088F"/>
    <w:rsid w:val="00430927"/>
    <w:rsid w:val="00430E05"/>
    <w:rsid w:val="004355F6"/>
    <w:rsid w:val="00436ADB"/>
    <w:rsid w:val="00436B9D"/>
    <w:rsid w:val="004375FE"/>
    <w:rsid w:val="00441470"/>
    <w:rsid w:val="00442268"/>
    <w:rsid w:val="00443B73"/>
    <w:rsid w:val="004442B5"/>
    <w:rsid w:val="00444A17"/>
    <w:rsid w:val="00444A6B"/>
    <w:rsid w:val="00445B2D"/>
    <w:rsid w:val="0044729C"/>
    <w:rsid w:val="00447781"/>
    <w:rsid w:val="00447B76"/>
    <w:rsid w:val="00447EFD"/>
    <w:rsid w:val="00450423"/>
    <w:rsid w:val="00450D52"/>
    <w:rsid w:val="00450E3D"/>
    <w:rsid w:val="00450FBB"/>
    <w:rsid w:val="004520B7"/>
    <w:rsid w:val="00453BD6"/>
    <w:rsid w:val="00454C03"/>
    <w:rsid w:val="00454ECF"/>
    <w:rsid w:val="004554A3"/>
    <w:rsid w:val="00455FAB"/>
    <w:rsid w:val="0045700A"/>
    <w:rsid w:val="00457643"/>
    <w:rsid w:val="00460883"/>
    <w:rsid w:val="00460A3B"/>
    <w:rsid w:val="0046134E"/>
    <w:rsid w:val="00461364"/>
    <w:rsid w:val="00462327"/>
    <w:rsid w:val="00462638"/>
    <w:rsid w:val="00462E47"/>
    <w:rsid w:val="00464193"/>
    <w:rsid w:val="00464C3A"/>
    <w:rsid w:val="00464E7E"/>
    <w:rsid w:val="00465BE5"/>
    <w:rsid w:val="00465F38"/>
    <w:rsid w:val="0046618F"/>
    <w:rsid w:val="004674CD"/>
    <w:rsid w:val="00467A1F"/>
    <w:rsid w:val="00470A75"/>
    <w:rsid w:val="00471688"/>
    <w:rsid w:val="00477172"/>
    <w:rsid w:val="004776EF"/>
    <w:rsid w:val="00480D80"/>
    <w:rsid w:val="00480E45"/>
    <w:rsid w:val="004811DF"/>
    <w:rsid w:val="00483A6E"/>
    <w:rsid w:val="00483E65"/>
    <w:rsid w:val="00484478"/>
    <w:rsid w:val="00485640"/>
    <w:rsid w:val="0048583B"/>
    <w:rsid w:val="0048633F"/>
    <w:rsid w:val="0048771E"/>
    <w:rsid w:val="00487CA5"/>
    <w:rsid w:val="00490C93"/>
    <w:rsid w:val="00490F4A"/>
    <w:rsid w:val="00491302"/>
    <w:rsid w:val="00491559"/>
    <w:rsid w:val="00491A76"/>
    <w:rsid w:val="00492B36"/>
    <w:rsid w:val="004953AB"/>
    <w:rsid w:val="004956D2"/>
    <w:rsid w:val="004972A5"/>
    <w:rsid w:val="004A0363"/>
    <w:rsid w:val="004A16FB"/>
    <w:rsid w:val="004A3847"/>
    <w:rsid w:val="004A67AA"/>
    <w:rsid w:val="004A70C5"/>
    <w:rsid w:val="004B12B2"/>
    <w:rsid w:val="004B1C04"/>
    <w:rsid w:val="004B23D0"/>
    <w:rsid w:val="004B2725"/>
    <w:rsid w:val="004B32DC"/>
    <w:rsid w:val="004B35BB"/>
    <w:rsid w:val="004B3680"/>
    <w:rsid w:val="004B37F8"/>
    <w:rsid w:val="004B3844"/>
    <w:rsid w:val="004B39CF"/>
    <w:rsid w:val="004B3B23"/>
    <w:rsid w:val="004B3DAB"/>
    <w:rsid w:val="004B55BB"/>
    <w:rsid w:val="004B6DBE"/>
    <w:rsid w:val="004C1E19"/>
    <w:rsid w:val="004C3203"/>
    <w:rsid w:val="004C4307"/>
    <w:rsid w:val="004C4637"/>
    <w:rsid w:val="004C50C6"/>
    <w:rsid w:val="004C5579"/>
    <w:rsid w:val="004C5E61"/>
    <w:rsid w:val="004C6E4C"/>
    <w:rsid w:val="004C7547"/>
    <w:rsid w:val="004C7845"/>
    <w:rsid w:val="004D0429"/>
    <w:rsid w:val="004D04A3"/>
    <w:rsid w:val="004D125C"/>
    <w:rsid w:val="004D2CA7"/>
    <w:rsid w:val="004D420D"/>
    <w:rsid w:val="004D4BBF"/>
    <w:rsid w:val="004D4BEA"/>
    <w:rsid w:val="004D5012"/>
    <w:rsid w:val="004D50A2"/>
    <w:rsid w:val="004D6D38"/>
    <w:rsid w:val="004D79D6"/>
    <w:rsid w:val="004E040D"/>
    <w:rsid w:val="004E3E78"/>
    <w:rsid w:val="004E4D4D"/>
    <w:rsid w:val="004E51B4"/>
    <w:rsid w:val="004E539D"/>
    <w:rsid w:val="004E5BA7"/>
    <w:rsid w:val="004F0016"/>
    <w:rsid w:val="004F0104"/>
    <w:rsid w:val="004F0170"/>
    <w:rsid w:val="004F01B1"/>
    <w:rsid w:val="004F0A01"/>
    <w:rsid w:val="004F20C8"/>
    <w:rsid w:val="004F2210"/>
    <w:rsid w:val="004F234F"/>
    <w:rsid w:val="004F2375"/>
    <w:rsid w:val="004F39F3"/>
    <w:rsid w:val="004F426D"/>
    <w:rsid w:val="004F6024"/>
    <w:rsid w:val="004F611A"/>
    <w:rsid w:val="004F70E0"/>
    <w:rsid w:val="004F762D"/>
    <w:rsid w:val="00500082"/>
    <w:rsid w:val="0050231A"/>
    <w:rsid w:val="00502957"/>
    <w:rsid w:val="00504209"/>
    <w:rsid w:val="00504BD8"/>
    <w:rsid w:val="00505691"/>
    <w:rsid w:val="00505F35"/>
    <w:rsid w:val="00506446"/>
    <w:rsid w:val="00506B61"/>
    <w:rsid w:val="00506D43"/>
    <w:rsid w:val="00510953"/>
    <w:rsid w:val="00510AFD"/>
    <w:rsid w:val="00510E91"/>
    <w:rsid w:val="0051116F"/>
    <w:rsid w:val="0051237D"/>
    <w:rsid w:val="0051288C"/>
    <w:rsid w:val="00512995"/>
    <w:rsid w:val="00512E2C"/>
    <w:rsid w:val="00512F20"/>
    <w:rsid w:val="005130F8"/>
    <w:rsid w:val="00523002"/>
    <w:rsid w:val="0052455E"/>
    <w:rsid w:val="00524E21"/>
    <w:rsid w:val="00525141"/>
    <w:rsid w:val="0053032A"/>
    <w:rsid w:val="00530EB6"/>
    <w:rsid w:val="00531728"/>
    <w:rsid w:val="00531B75"/>
    <w:rsid w:val="00533DB7"/>
    <w:rsid w:val="00534B6E"/>
    <w:rsid w:val="00534DEC"/>
    <w:rsid w:val="005351E3"/>
    <w:rsid w:val="005352E7"/>
    <w:rsid w:val="0053537F"/>
    <w:rsid w:val="0053588D"/>
    <w:rsid w:val="00535EFB"/>
    <w:rsid w:val="005367FA"/>
    <w:rsid w:val="005369A1"/>
    <w:rsid w:val="00536A3B"/>
    <w:rsid w:val="00536D2D"/>
    <w:rsid w:val="0053732A"/>
    <w:rsid w:val="005403CB"/>
    <w:rsid w:val="00541A38"/>
    <w:rsid w:val="005422B6"/>
    <w:rsid w:val="005442A1"/>
    <w:rsid w:val="00544E55"/>
    <w:rsid w:val="00545024"/>
    <w:rsid w:val="00545956"/>
    <w:rsid w:val="0055062C"/>
    <w:rsid w:val="005511A1"/>
    <w:rsid w:val="005526D3"/>
    <w:rsid w:val="00554A62"/>
    <w:rsid w:val="00555DA4"/>
    <w:rsid w:val="005565CE"/>
    <w:rsid w:val="0055736E"/>
    <w:rsid w:val="00560F2F"/>
    <w:rsid w:val="0056205A"/>
    <w:rsid w:val="0056206A"/>
    <w:rsid w:val="0056249E"/>
    <w:rsid w:val="005631FB"/>
    <w:rsid w:val="005642CC"/>
    <w:rsid w:val="00564AED"/>
    <w:rsid w:val="00566B03"/>
    <w:rsid w:val="00566B0F"/>
    <w:rsid w:val="00572802"/>
    <w:rsid w:val="005748E8"/>
    <w:rsid w:val="00574FEB"/>
    <w:rsid w:val="0057579E"/>
    <w:rsid w:val="005766B3"/>
    <w:rsid w:val="005769AD"/>
    <w:rsid w:val="00576BF4"/>
    <w:rsid w:val="00576F5C"/>
    <w:rsid w:val="005802A3"/>
    <w:rsid w:val="00583B4F"/>
    <w:rsid w:val="00584524"/>
    <w:rsid w:val="00584C70"/>
    <w:rsid w:val="00584C81"/>
    <w:rsid w:val="00584E69"/>
    <w:rsid w:val="00585018"/>
    <w:rsid w:val="00585140"/>
    <w:rsid w:val="0058535C"/>
    <w:rsid w:val="005855CF"/>
    <w:rsid w:val="0058614C"/>
    <w:rsid w:val="00590DAD"/>
    <w:rsid w:val="00592457"/>
    <w:rsid w:val="00593C41"/>
    <w:rsid w:val="0059517A"/>
    <w:rsid w:val="00595B10"/>
    <w:rsid w:val="00596152"/>
    <w:rsid w:val="00596504"/>
    <w:rsid w:val="005966FF"/>
    <w:rsid w:val="005A1EF0"/>
    <w:rsid w:val="005A20EA"/>
    <w:rsid w:val="005A2895"/>
    <w:rsid w:val="005A324B"/>
    <w:rsid w:val="005A4113"/>
    <w:rsid w:val="005A5D55"/>
    <w:rsid w:val="005A6092"/>
    <w:rsid w:val="005A61DA"/>
    <w:rsid w:val="005A7C44"/>
    <w:rsid w:val="005B0A24"/>
    <w:rsid w:val="005B132C"/>
    <w:rsid w:val="005B1406"/>
    <w:rsid w:val="005B1768"/>
    <w:rsid w:val="005B28E5"/>
    <w:rsid w:val="005B324B"/>
    <w:rsid w:val="005B44D0"/>
    <w:rsid w:val="005B59B1"/>
    <w:rsid w:val="005B5A60"/>
    <w:rsid w:val="005B70B3"/>
    <w:rsid w:val="005B71E9"/>
    <w:rsid w:val="005B72E1"/>
    <w:rsid w:val="005C110F"/>
    <w:rsid w:val="005C1266"/>
    <w:rsid w:val="005C161E"/>
    <w:rsid w:val="005C27DE"/>
    <w:rsid w:val="005C32D8"/>
    <w:rsid w:val="005C3401"/>
    <w:rsid w:val="005C4E12"/>
    <w:rsid w:val="005C5EC4"/>
    <w:rsid w:val="005C6839"/>
    <w:rsid w:val="005C6C26"/>
    <w:rsid w:val="005C7C5C"/>
    <w:rsid w:val="005C7D7C"/>
    <w:rsid w:val="005D06A9"/>
    <w:rsid w:val="005D094A"/>
    <w:rsid w:val="005D252C"/>
    <w:rsid w:val="005D2D87"/>
    <w:rsid w:val="005D3455"/>
    <w:rsid w:val="005D4469"/>
    <w:rsid w:val="005D4943"/>
    <w:rsid w:val="005D5451"/>
    <w:rsid w:val="005D5592"/>
    <w:rsid w:val="005D57DB"/>
    <w:rsid w:val="005D5A49"/>
    <w:rsid w:val="005D5C80"/>
    <w:rsid w:val="005D6A6B"/>
    <w:rsid w:val="005E039C"/>
    <w:rsid w:val="005E0C8C"/>
    <w:rsid w:val="005E0F89"/>
    <w:rsid w:val="005E2CE5"/>
    <w:rsid w:val="005E5016"/>
    <w:rsid w:val="005E501F"/>
    <w:rsid w:val="005E5FA3"/>
    <w:rsid w:val="005E7F2C"/>
    <w:rsid w:val="005F0DEF"/>
    <w:rsid w:val="005F2F91"/>
    <w:rsid w:val="005F3055"/>
    <w:rsid w:val="005F4338"/>
    <w:rsid w:val="005F4744"/>
    <w:rsid w:val="005F56D1"/>
    <w:rsid w:val="005F6612"/>
    <w:rsid w:val="005F6A36"/>
    <w:rsid w:val="005F6E71"/>
    <w:rsid w:val="005F749F"/>
    <w:rsid w:val="006006C0"/>
    <w:rsid w:val="006023AD"/>
    <w:rsid w:val="006023D3"/>
    <w:rsid w:val="00603645"/>
    <w:rsid w:val="006038E1"/>
    <w:rsid w:val="00603DF5"/>
    <w:rsid w:val="00607383"/>
    <w:rsid w:val="0061091C"/>
    <w:rsid w:val="00612E2F"/>
    <w:rsid w:val="00612E69"/>
    <w:rsid w:val="00612F7E"/>
    <w:rsid w:val="0061385A"/>
    <w:rsid w:val="00614BEA"/>
    <w:rsid w:val="00614D41"/>
    <w:rsid w:val="00621AD5"/>
    <w:rsid w:val="00622022"/>
    <w:rsid w:val="006222E2"/>
    <w:rsid w:val="00623278"/>
    <w:rsid w:val="00627582"/>
    <w:rsid w:val="0062797B"/>
    <w:rsid w:val="00630046"/>
    <w:rsid w:val="006304F2"/>
    <w:rsid w:val="00631553"/>
    <w:rsid w:val="00631A13"/>
    <w:rsid w:val="00632629"/>
    <w:rsid w:val="00633213"/>
    <w:rsid w:val="00634160"/>
    <w:rsid w:val="006351D9"/>
    <w:rsid w:val="006362E5"/>
    <w:rsid w:val="0064069E"/>
    <w:rsid w:val="0064285C"/>
    <w:rsid w:val="00642F1E"/>
    <w:rsid w:val="00645F0E"/>
    <w:rsid w:val="00646534"/>
    <w:rsid w:val="00646ACB"/>
    <w:rsid w:val="006475E8"/>
    <w:rsid w:val="00651297"/>
    <w:rsid w:val="00651592"/>
    <w:rsid w:val="00652930"/>
    <w:rsid w:val="006531AE"/>
    <w:rsid w:val="00653D81"/>
    <w:rsid w:val="006543C0"/>
    <w:rsid w:val="0066374C"/>
    <w:rsid w:val="00663934"/>
    <w:rsid w:val="00664E72"/>
    <w:rsid w:val="006660B1"/>
    <w:rsid w:val="00667A03"/>
    <w:rsid w:val="00670B39"/>
    <w:rsid w:val="00671624"/>
    <w:rsid w:val="00672181"/>
    <w:rsid w:val="00672301"/>
    <w:rsid w:val="006726ED"/>
    <w:rsid w:val="00673B1A"/>
    <w:rsid w:val="0067450D"/>
    <w:rsid w:val="0067550D"/>
    <w:rsid w:val="00676834"/>
    <w:rsid w:val="00676D06"/>
    <w:rsid w:val="00680271"/>
    <w:rsid w:val="006816F1"/>
    <w:rsid w:val="00681CC3"/>
    <w:rsid w:val="006822F1"/>
    <w:rsid w:val="00682451"/>
    <w:rsid w:val="00682FFF"/>
    <w:rsid w:val="00683654"/>
    <w:rsid w:val="00683C78"/>
    <w:rsid w:val="00684E04"/>
    <w:rsid w:val="006855D9"/>
    <w:rsid w:val="006858F8"/>
    <w:rsid w:val="006903EC"/>
    <w:rsid w:val="00691995"/>
    <w:rsid w:val="006921FC"/>
    <w:rsid w:val="006940C4"/>
    <w:rsid w:val="00694A2E"/>
    <w:rsid w:val="00695805"/>
    <w:rsid w:val="00695D6C"/>
    <w:rsid w:val="00696B3F"/>
    <w:rsid w:val="006A0EF1"/>
    <w:rsid w:val="006A1B60"/>
    <w:rsid w:val="006A253F"/>
    <w:rsid w:val="006A323E"/>
    <w:rsid w:val="006A3A10"/>
    <w:rsid w:val="006A3FFC"/>
    <w:rsid w:val="006A4880"/>
    <w:rsid w:val="006A4C65"/>
    <w:rsid w:val="006A576D"/>
    <w:rsid w:val="006A64B6"/>
    <w:rsid w:val="006A6E11"/>
    <w:rsid w:val="006A7126"/>
    <w:rsid w:val="006A78AD"/>
    <w:rsid w:val="006B0B90"/>
    <w:rsid w:val="006B0FF9"/>
    <w:rsid w:val="006B1981"/>
    <w:rsid w:val="006B1BC7"/>
    <w:rsid w:val="006B3EEE"/>
    <w:rsid w:val="006B3F93"/>
    <w:rsid w:val="006B40E4"/>
    <w:rsid w:val="006B51FD"/>
    <w:rsid w:val="006B60AE"/>
    <w:rsid w:val="006B6103"/>
    <w:rsid w:val="006C027C"/>
    <w:rsid w:val="006C2F34"/>
    <w:rsid w:val="006C3EFC"/>
    <w:rsid w:val="006C4E62"/>
    <w:rsid w:val="006C5647"/>
    <w:rsid w:val="006C5ACB"/>
    <w:rsid w:val="006C6F48"/>
    <w:rsid w:val="006C70FB"/>
    <w:rsid w:val="006C7C57"/>
    <w:rsid w:val="006C7ECF"/>
    <w:rsid w:val="006D01FE"/>
    <w:rsid w:val="006D0FC2"/>
    <w:rsid w:val="006D1337"/>
    <w:rsid w:val="006D2C1F"/>
    <w:rsid w:val="006D43D4"/>
    <w:rsid w:val="006D4414"/>
    <w:rsid w:val="006D4D44"/>
    <w:rsid w:val="006D7FB0"/>
    <w:rsid w:val="006E0E49"/>
    <w:rsid w:val="006E1490"/>
    <w:rsid w:val="006E2581"/>
    <w:rsid w:val="006E3FCD"/>
    <w:rsid w:val="006E42E0"/>
    <w:rsid w:val="006E437B"/>
    <w:rsid w:val="006E60F8"/>
    <w:rsid w:val="006E6653"/>
    <w:rsid w:val="006E6945"/>
    <w:rsid w:val="006E75BD"/>
    <w:rsid w:val="006F0072"/>
    <w:rsid w:val="006F0201"/>
    <w:rsid w:val="006F08B8"/>
    <w:rsid w:val="006F199E"/>
    <w:rsid w:val="006F2C03"/>
    <w:rsid w:val="006F415E"/>
    <w:rsid w:val="006F4789"/>
    <w:rsid w:val="006F5304"/>
    <w:rsid w:val="006F552F"/>
    <w:rsid w:val="006F7A27"/>
    <w:rsid w:val="00700744"/>
    <w:rsid w:val="00701F6C"/>
    <w:rsid w:val="007048A3"/>
    <w:rsid w:val="00704D48"/>
    <w:rsid w:val="00704EEF"/>
    <w:rsid w:val="00706EDF"/>
    <w:rsid w:val="00707343"/>
    <w:rsid w:val="0070785F"/>
    <w:rsid w:val="00707C65"/>
    <w:rsid w:val="00711B12"/>
    <w:rsid w:val="007127B0"/>
    <w:rsid w:val="00712C35"/>
    <w:rsid w:val="00713E3B"/>
    <w:rsid w:val="00714174"/>
    <w:rsid w:val="00714220"/>
    <w:rsid w:val="00714A95"/>
    <w:rsid w:val="00715008"/>
    <w:rsid w:val="0071599F"/>
    <w:rsid w:val="00715C06"/>
    <w:rsid w:val="00715DB7"/>
    <w:rsid w:val="00717273"/>
    <w:rsid w:val="00717B24"/>
    <w:rsid w:val="007201F7"/>
    <w:rsid w:val="007206AF"/>
    <w:rsid w:val="007208E9"/>
    <w:rsid w:val="00720C2A"/>
    <w:rsid w:val="00720F00"/>
    <w:rsid w:val="00721488"/>
    <w:rsid w:val="007220BD"/>
    <w:rsid w:val="00722740"/>
    <w:rsid w:val="00722B1A"/>
    <w:rsid w:val="00723439"/>
    <w:rsid w:val="00723598"/>
    <w:rsid w:val="007256C0"/>
    <w:rsid w:val="0073016B"/>
    <w:rsid w:val="00731874"/>
    <w:rsid w:val="00732C0F"/>
    <w:rsid w:val="00734A96"/>
    <w:rsid w:val="00736D90"/>
    <w:rsid w:val="00736E12"/>
    <w:rsid w:val="00736F78"/>
    <w:rsid w:val="00737158"/>
    <w:rsid w:val="0074093B"/>
    <w:rsid w:val="00740B98"/>
    <w:rsid w:val="00741480"/>
    <w:rsid w:val="0074170F"/>
    <w:rsid w:val="0074178C"/>
    <w:rsid w:val="007449AB"/>
    <w:rsid w:val="0074522E"/>
    <w:rsid w:val="007463EC"/>
    <w:rsid w:val="007516FF"/>
    <w:rsid w:val="00752120"/>
    <w:rsid w:val="0075284F"/>
    <w:rsid w:val="007531DE"/>
    <w:rsid w:val="00755004"/>
    <w:rsid w:val="0075580A"/>
    <w:rsid w:val="007565F5"/>
    <w:rsid w:val="00757BFE"/>
    <w:rsid w:val="0076011E"/>
    <w:rsid w:val="00760E8B"/>
    <w:rsid w:val="00762AC7"/>
    <w:rsid w:val="00765A47"/>
    <w:rsid w:val="00766A51"/>
    <w:rsid w:val="007676B0"/>
    <w:rsid w:val="00770EE0"/>
    <w:rsid w:val="00773E82"/>
    <w:rsid w:val="007758AA"/>
    <w:rsid w:val="0077657E"/>
    <w:rsid w:val="0077673A"/>
    <w:rsid w:val="00776BAD"/>
    <w:rsid w:val="00777F29"/>
    <w:rsid w:val="00780451"/>
    <w:rsid w:val="00780B4E"/>
    <w:rsid w:val="00780F98"/>
    <w:rsid w:val="0078206A"/>
    <w:rsid w:val="007821C2"/>
    <w:rsid w:val="007841C6"/>
    <w:rsid w:val="00784734"/>
    <w:rsid w:val="0078492D"/>
    <w:rsid w:val="00785205"/>
    <w:rsid w:val="00785A1E"/>
    <w:rsid w:val="0078659A"/>
    <w:rsid w:val="00790255"/>
    <w:rsid w:val="00790779"/>
    <w:rsid w:val="00791047"/>
    <w:rsid w:val="00791684"/>
    <w:rsid w:val="007918F9"/>
    <w:rsid w:val="00792E11"/>
    <w:rsid w:val="00794139"/>
    <w:rsid w:val="00795747"/>
    <w:rsid w:val="00797632"/>
    <w:rsid w:val="00797CA4"/>
    <w:rsid w:val="007A1C7F"/>
    <w:rsid w:val="007A3614"/>
    <w:rsid w:val="007A461A"/>
    <w:rsid w:val="007A55D3"/>
    <w:rsid w:val="007A6967"/>
    <w:rsid w:val="007B35A2"/>
    <w:rsid w:val="007B4738"/>
    <w:rsid w:val="007B76D7"/>
    <w:rsid w:val="007B7CB8"/>
    <w:rsid w:val="007C0EA9"/>
    <w:rsid w:val="007C1AB1"/>
    <w:rsid w:val="007C224B"/>
    <w:rsid w:val="007C2552"/>
    <w:rsid w:val="007C6E22"/>
    <w:rsid w:val="007D5CCE"/>
    <w:rsid w:val="007E0040"/>
    <w:rsid w:val="007E181A"/>
    <w:rsid w:val="007E2183"/>
    <w:rsid w:val="007E48D4"/>
    <w:rsid w:val="007E4E3D"/>
    <w:rsid w:val="007E6780"/>
    <w:rsid w:val="007E6DA0"/>
    <w:rsid w:val="007F0AE2"/>
    <w:rsid w:val="007F1812"/>
    <w:rsid w:val="007F2EDC"/>
    <w:rsid w:val="007F3169"/>
    <w:rsid w:val="007F38AF"/>
    <w:rsid w:val="007F38EF"/>
    <w:rsid w:val="007F49F8"/>
    <w:rsid w:val="007F539E"/>
    <w:rsid w:val="007F7A41"/>
    <w:rsid w:val="007F7FEE"/>
    <w:rsid w:val="00801602"/>
    <w:rsid w:val="008028B7"/>
    <w:rsid w:val="00802B44"/>
    <w:rsid w:val="008030FA"/>
    <w:rsid w:val="00804C8F"/>
    <w:rsid w:val="00804E29"/>
    <w:rsid w:val="00805349"/>
    <w:rsid w:val="00805581"/>
    <w:rsid w:val="00805ABC"/>
    <w:rsid w:val="00805E1F"/>
    <w:rsid w:val="00806379"/>
    <w:rsid w:val="00806712"/>
    <w:rsid w:val="00807E21"/>
    <w:rsid w:val="0081014F"/>
    <w:rsid w:val="00810E64"/>
    <w:rsid w:val="00812238"/>
    <w:rsid w:val="00812BD4"/>
    <w:rsid w:val="008130DC"/>
    <w:rsid w:val="00814109"/>
    <w:rsid w:val="008154CB"/>
    <w:rsid w:val="00815B4F"/>
    <w:rsid w:val="00815CF7"/>
    <w:rsid w:val="00816D17"/>
    <w:rsid w:val="00816D35"/>
    <w:rsid w:val="00820066"/>
    <w:rsid w:val="00820DF6"/>
    <w:rsid w:val="00821C45"/>
    <w:rsid w:val="0082306D"/>
    <w:rsid w:val="00823361"/>
    <w:rsid w:val="00823702"/>
    <w:rsid w:val="00825764"/>
    <w:rsid w:val="008260CB"/>
    <w:rsid w:val="00826842"/>
    <w:rsid w:val="00826EE5"/>
    <w:rsid w:val="0082794D"/>
    <w:rsid w:val="00830000"/>
    <w:rsid w:val="00831F88"/>
    <w:rsid w:val="008320EF"/>
    <w:rsid w:val="008321AB"/>
    <w:rsid w:val="00832F82"/>
    <w:rsid w:val="008332F5"/>
    <w:rsid w:val="00834D20"/>
    <w:rsid w:val="008370B5"/>
    <w:rsid w:val="008413FC"/>
    <w:rsid w:val="00841955"/>
    <w:rsid w:val="00843DDD"/>
    <w:rsid w:val="00844284"/>
    <w:rsid w:val="00845220"/>
    <w:rsid w:val="00846840"/>
    <w:rsid w:val="0085192E"/>
    <w:rsid w:val="00852CDC"/>
    <w:rsid w:val="00852CE3"/>
    <w:rsid w:val="00853591"/>
    <w:rsid w:val="00854052"/>
    <w:rsid w:val="008542C0"/>
    <w:rsid w:val="00854642"/>
    <w:rsid w:val="008548BB"/>
    <w:rsid w:val="00854E9E"/>
    <w:rsid w:val="00855203"/>
    <w:rsid w:val="00856933"/>
    <w:rsid w:val="00857818"/>
    <w:rsid w:val="00857FE0"/>
    <w:rsid w:val="00861321"/>
    <w:rsid w:val="008624D9"/>
    <w:rsid w:val="00863ABA"/>
    <w:rsid w:val="00863B6D"/>
    <w:rsid w:val="00863E4D"/>
    <w:rsid w:val="00865F3A"/>
    <w:rsid w:val="00866487"/>
    <w:rsid w:val="0086662F"/>
    <w:rsid w:val="00872277"/>
    <w:rsid w:val="00872638"/>
    <w:rsid w:val="00872AAE"/>
    <w:rsid w:val="00872E12"/>
    <w:rsid w:val="00873162"/>
    <w:rsid w:val="00875919"/>
    <w:rsid w:val="008759DD"/>
    <w:rsid w:val="0087691D"/>
    <w:rsid w:val="00876D01"/>
    <w:rsid w:val="00880243"/>
    <w:rsid w:val="00880B6B"/>
    <w:rsid w:val="0088277F"/>
    <w:rsid w:val="00882DAF"/>
    <w:rsid w:val="00884E51"/>
    <w:rsid w:val="00884F86"/>
    <w:rsid w:val="008868C1"/>
    <w:rsid w:val="00886ED0"/>
    <w:rsid w:val="008920E2"/>
    <w:rsid w:val="00894440"/>
    <w:rsid w:val="008945CC"/>
    <w:rsid w:val="00894CFA"/>
    <w:rsid w:val="00895162"/>
    <w:rsid w:val="00896DF9"/>
    <w:rsid w:val="00897E18"/>
    <w:rsid w:val="008A1C82"/>
    <w:rsid w:val="008A268F"/>
    <w:rsid w:val="008A39C4"/>
    <w:rsid w:val="008A412C"/>
    <w:rsid w:val="008A4675"/>
    <w:rsid w:val="008A580D"/>
    <w:rsid w:val="008A5EC0"/>
    <w:rsid w:val="008A7F87"/>
    <w:rsid w:val="008B1884"/>
    <w:rsid w:val="008B1F79"/>
    <w:rsid w:val="008B5989"/>
    <w:rsid w:val="008B5B41"/>
    <w:rsid w:val="008B6873"/>
    <w:rsid w:val="008B6E70"/>
    <w:rsid w:val="008C05CC"/>
    <w:rsid w:val="008C0EFC"/>
    <w:rsid w:val="008C1A5D"/>
    <w:rsid w:val="008C41B0"/>
    <w:rsid w:val="008C4452"/>
    <w:rsid w:val="008C51B5"/>
    <w:rsid w:val="008C5FB8"/>
    <w:rsid w:val="008C6B82"/>
    <w:rsid w:val="008C6BE9"/>
    <w:rsid w:val="008C6F30"/>
    <w:rsid w:val="008C7DA3"/>
    <w:rsid w:val="008C7E20"/>
    <w:rsid w:val="008D027D"/>
    <w:rsid w:val="008D084F"/>
    <w:rsid w:val="008D1EDE"/>
    <w:rsid w:val="008D24CA"/>
    <w:rsid w:val="008D2E1D"/>
    <w:rsid w:val="008D36E2"/>
    <w:rsid w:val="008D4C80"/>
    <w:rsid w:val="008D587F"/>
    <w:rsid w:val="008D6694"/>
    <w:rsid w:val="008D7F9A"/>
    <w:rsid w:val="008E0902"/>
    <w:rsid w:val="008E3E2C"/>
    <w:rsid w:val="008E5205"/>
    <w:rsid w:val="008F031B"/>
    <w:rsid w:val="008F056C"/>
    <w:rsid w:val="008F0750"/>
    <w:rsid w:val="008F0C03"/>
    <w:rsid w:val="008F124E"/>
    <w:rsid w:val="008F28D1"/>
    <w:rsid w:val="008F4605"/>
    <w:rsid w:val="008F5970"/>
    <w:rsid w:val="008F72FA"/>
    <w:rsid w:val="008F73F8"/>
    <w:rsid w:val="00900D96"/>
    <w:rsid w:val="009028CB"/>
    <w:rsid w:val="00902DED"/>
    <w:rsid w:val="0090485B"/>
    <w:rsid w:val="00905116"/>
    <w:rsid w:val="00905BA8"/>
    <w:rsid w:val="00906046"/>
    <w:rsid w:val="00906D13"/>
    <w:rsid w:val="00907F32"/>
    <w:rsid w:val="009106F9"/>
    <w:rsid w:val="00910C12"/>
    <w:rsid w:val="00911E73"/>
    <w:rsid w:val="009142BE"/>
    <w:rsid w:val="00915D39"/>
    <w:rsid w:val="00920F6D"/>
    <w:rsid w:val="009218A9"/>
    <w:rsid w:val="00921FAE"/>
    <w:rsid w:val="0092206A"/>
    <w:rsid w:val="00922A9A"/>
    <w:rsid w:val="00922CC1"/>
    <w:rsid w:val="009231DC"/>
    <w:rsid w:val="00924F01"/>
    <w:rsid w:val="00925B77"/>
    <w:rsid w:val="00925CF9"/>
    <w:rsid w:val="009302B3"/>
    <w:rsid w:val="009306ED"/>
    <w:rsid w:val="00931F13"/>
    <w:rsid w:val="00936463"/>
    <w:rsid w:val="009400E9"/>
    <w:rsid w:val="009402FC"/>
    <w:rsid w:val="009407B1"/>
    <w:rsid w:val="0094213E"/>
    <w:rsid w:val="00942DC1"/>
    <w:rsid w:val="00943458"/>
    <w:rsid w:val="00944046"/>
    <w:rsid w:val="00944F00"/>
    <w:rsid w:val="009450D1"/>
    <w:rsid w:val="009458C9"/>
    <w:rsid w:val="009461FA"/>
    <w:rsid w:val="00946432"/>
    <w:rsid w:val="00946F55"/>
    <w:rsid w:val="00947464"/>
    <w:rsid w:val="00950A97"/>
    <w:rsid w:val="0095175C"/>
    <w:rsid w:val="00952B10"/>
    <w:rsid w:val="009546A9"/>
    <w:rsid w:val="00956BBD"/>
    <w:rsid w:val="00957EF7"/>
    <w:rsid w:val="00961C46"/>
    <w:rsid w:val="00962AF0"/>
    <w:rsid w:val="00966981"/>
    <w:rsid w:val="009677C8"/>
    <w:rsid w:val="009679E1"/>
    <w:rsid w:val="00970AAC"/>
    <w:rsid w:val="009740DC"/>
    <w:rsid w:val="009745EF"/>
    <w:rsid w:val="009753E1"/>
    <w:rsid w:val="00980048"/>
    <w:rsid w:val="00980063"/>
    <w:rsid w:val="0098167A"/>
    <w:rsid w:val="00982479"/>
    <w:rsid w:val="00982FB6"/>
    <w:rsid w:val="009836D3"/>
    <w:rsid w:val="00990FB9"/>
    <w:rsid w:val="009914BD"/>
    <w:rsid w:val="00991A20"/>
    <w:rsid w:val="00991B76"/>
    <w:rsid w:val="0099220B"/>
    <w:rsid w:val="00992D16"/>
    <w:rsid w:val="00992E1B"/>
    <w:rsid w:val="00995A12"/>
    <w:rsid w:val="00995D12"/>
    <w:rsid w:val="00996B8D"/>
    <w:rsid w:val="00996BE1"/>
    <w:rsid w:val="009976C4"/>
    <w:rsid w:val="009A1041"/>
    <w:rsid w:val="009A74CF"/>
    <w:rsid w:val="009B25B6"/>
    <w:rsid w:val="009B3B2F"/>
    <w:rsid w:val="009B4246"/>
    <w:rsid w:val="009B424E"/>
    <w:rsid w:val="009B4E1B"/>
    <w:rsid w:val="009B4FA1"/>
    <w:rsid w:val="009B7909"/>
    <w:rsid w:val="009C298D"/>
    <w:rsid w:val="009C3DAD"/>
    <w:rsid w:val="009C437F"/>
    <w:rsid w:val="009C4383"/>
    <w:rsid w:val="009C4455"/>
    <w:rsid w:val="009C5811"/>
    <w:rsid w:val="009C668D"/>
    <w:rsid w:val="009C6D21"/>
    <w:rsid w:val="009C765C"/>
    <w:rsid w:val="009C7837"/>
    <w:rsid w:val="009C7B6A"/>
    <w:rsid w:val="009D19F5"/>
    <w:rsid w:val="009D4692"/>
    <w:rsid w:val="009D4969"/>
    <w:rsid w:val="009D6665"/>
    <w:rsid w:val="009D6E97"/>
    <w:rsid w:val="009D72BF"/>
    <w:rsid w:val="009E2895"/>
    <w:rsid w:val="009E29FD"/>
    <w:rsid w:val="009E442B"/>
    <w:rsid w:val="009E5A7C"/>
    <w:rsid w:val="009E6D01"/>
    <w:rsid w:val="009E72B8"/>
    <w:rsid w:val="009E789E"/>
    <w:rsid w:val="009E7A55"/>
    <w:rsid w:val="009E7D12"/>
    <w:rsid w:val="009F03F2"/>
    <w:rsid w:val="009F050F"/>
    <w:rsid w:val="009F0701"/>
    <w:rsid w:val="009F0BAD"/>
    <w:rsid w:val="009F1410"/>
    <w:rsid w:val="009F1879"/>
    <w:rsid w:val="009F31A4"/>
    <w:rsid w:val="009F458C"/>
    <w:rsid w:val="009F5AC6"/>
    <w:rsid w:val="009F68FA"/>
    <w:rsid w:val="009F6D3D"/>
    <w:rsid w:val="009F7A3E"/>
    <w:rsid w:val="009F7B8D"/>
    <w:rsid w:val="009F7F6D"/>
    <w:rsid w:val="00A009D0"/>
    <w:rsid w:val="00A00E26"/>
    <w:rsid w:val="00A03B7F"/>
    <w:rsid w:val="00A0402E"/>
    <w:rsid w:val="00A044C8"/>
    <w:rsid w:val="00A05CF5"/>
    <w:rsid w:val="00A061F7"/>
    <w:rsid w:val="00A079AD"/>
    <w:rsid w:val="00A1139E"/>
    <w:rsid w:val="00A114B9"/>
    <w:rsid w:val="00A11AC4"/>
    <w:rsid w:val="00A132FD"/>
    <w:rsid w:val="00A136EC"/>
    <w:rsid w:val="00A145DB"/>
    <w:rsid w:val="00A14FBB"/>
    <w:rsid w:val="00A1557F"/>
    <w:rsid w:val="00A21800"/>
    <w:rsid w:val="00A22A84"/>
    <w:rsid w:val="00A24273"/>
    <w:rsid w:val="00A245A9"/>
    <w:rsid w:val="00A24F2C"/>
    <w:rsid w:val="00A25257"/>
    <w:rsid w:val="00A26A3C"/>
    <w:rsid w:val="00A275FF"/>
    <w:rsid w:val="00A27CD4"/>
    <w:rsid w:val="00A30102"/>
    <w:rsid w:val="00A30C72"/>
    <w:rsid w:val="00A33CFC"/>
    <w:rsid w:val="00A340AC"/>
    <w:rsid w:val="00A354E5"/>
    <w:rsid w:val="00A367E4"/>
    <w:rsid w:val="00A37304"/>
    <w:rsid w:val="00A3771C"/>
    <w:rsid w:val="00A400EC"/>
    <w:rsid w:val="00A41655"/>
    <w:rsid w:val="00A41D8E"/>
    <w:rsid w:val="00A42097"/>
    <w:rsid w:val="00A431AD"/>
    <w:rsid w:val="00A43874"/>
    <w:rsid w:val="00A447FF"/>
    <w:rsid w:val="00A44DF9"/>
    <w:rsid w:val="00A454CE"/>
    <w:rsid w:val="00A51CA3"/>
    <w:rsid w:val="00A52F20"/>
    <w:rsid w:val="00A533FB"/>
    <w:rsid w:val="00A53D6C"/>
    <w:rsid w:val="00A53FB4"/>
    <w:rsid w:val="00A54A0A"/>
    <w:rsid w:val="00A54B8D"/>
    <w:rsid w:val="00A552D6"/>
    <w:rsid w:val="00A55E48"/>
    <w:rsid w:val="00A55EDA"/>
    <w:rsid w:val="00A606A7"/>
    <w:rsid w:val="00A612C4"/>
    <w:rsid w:val="00A62425"/>
    <w:rsid w:val="00A6355E"/>
    <w:rsid w:val="00A63636"/>
    <w:rsid w:val="00A638BE"/>
    <w:rsid w:val="00A63C09"/>
    <w:rsid w:val="00A64185"/>
    <w:rsid w:val="00A64454"/>
    <w:rsid w:val="00A64EC9"/>
    <w:rsid w:val="00A65B05"/>
    <w:rsid w:val="00A65C12"/>
    <w:rsid w:val="00A6722F"/>
    <w:rsid w:val="00A67B9E"/>
    <w:rsid w:val="00A70D71"/>
    <w:rsid w:val="00A72C95"/>
    <w:rsid w:val="00A72EC3"/>
    <w:rsid w:val="00A74909"/>
    <w:rsid w:val="00A76561"/>
    <w:rsid w:val="00A7757C"/>
    <w:rsid w:val="00A802E6"/>
    <w:rsid w:val="00A80896"/>
    <w:rsid w:val="00A813D0"/>
    <w:rsid w:val="00A82D10"/>
    <w:rsid w:val="00A83A08"/>
    <w:rsid w:val="00A85644"/>
    <w:rsid w:val="00A866FD"/>
    <w:rsid w:val="00A8689B"/>
    <w:rsid w:val="00A90880"/>
    <w:rsid w:val="00A91BA4"/>
    <w:rsid w:val="00A91C75"/>
    <w:rsid w:val="00A92DD2"/>
    <w:rsid w:val="00A94860"/>
    <w:rsid w:val="00A94D16"/>
    <w:rsid w:val="00A966BF"/>
    <w:rsid w:val="00A967D3"/>
    <w:rsid w:val="00A96FA1"/>
    <w:rsid w:val="00AA0012"/>
    <w:rsid w:val="00AA0AE9"/>
    <w:rsid w:val="00AA4337"/>
    <w:rsid w:val="00AB0056"/>
    <w:rsid w:val="00AB1241"/>
    <w:rsid w:val="00AB1453"/>
    <w:rsid w:val="00AB3A7E"/>
    <w:rsid w:val="00AB3B00"/>
    <w:rsid w:val="00AB4C48"/>
    <w:rsid w:val="00AB5A33"/>
    <w:rsid w:val="00AB5D2E"/>
    <w:rsid w:val="00AB5F6A"/>
    <w:rsid w:val="00AB6BE8"/>
    <w:rsid w:val="00AB7A6D"/>
    <w:rsid w:val="00AC0A8F"/>
    <w:rsid w:val="00AC0BFA"/>
    <w:rsid w:val="00AC1396"/>
    <w:rsid w:val="00AC22D4"/>
    <w:rsid w:val="00AC3A4E"/>
    <w:rsid w:val="00AC50DC"/>
    <w:rsid w:val="00AC55A1"/>
    <w:rsid w:val="00AC5804"/>
    <w:rsid w:val="00AC6FA0"/>
    <w:rsid w:val="00AC7685"/>
    <w:rsid w:val="00AD1B43"/>
    <w:rsid w:val="00AD4AB2"/>
    <w:rsid w:val="00AD4B36"/>
    <w:rsid w:val="00AD5088"/>
    <w:rsid w:val="00AD5C80"/>
    <w:rsid w:val="00AE01A9"/>
    <w:rsid w:val="00AE0208"/>
    <w:rsid w:val="00AE0E6A"/>
    <w:rsid w:val="00AE2100"/>
    <w:rsid w:val="00AE272D"/>
    <w:rsid w:val="00AE343E"/>
    <w:rsid w:val="00AE397B"/>
    <w:rsid w:val="00AE47FE"/>
    <w:rsid w:val="00AE5353"/>
    <w:rsid w:val="00AF005C"/>
    <w:rsid w:val="00AF0215"/>
    <w:rsid w:val="00AF04B4"/>
    <w:rsid w:val="00AF127A"/>
    <w:rsid w:val="00AF1FC0"/>
    <w:rsid w:val="00AF2CF5"/>
    <w:rsid w:val="00AF3886"/>
    <w:rsid w:val="00AF4BEB"/>
    <w:rsid w:val="00AF5AB2"/>
    <w:rsid w:val="00AF781C"/>
    <w:rsid w:val="00B00845"/>
    <w:rsid w:val="00B01FAD"/>
    <w:rsid w:val="00B0260D"/>
    <w:rsid w:val="00B02B71"/>
    <w:rsid w:val="00B02FDE"/>
    <w:rsid w:val="00B03E00"/>
    <w:rsid w:val="00B04F5A"/>
    <w:rsid w:val="00B07271"/>
    <w:rsid w:val="00B07409"/>
    <w:rsid w:val="00B07571"/>
    <w:rsid w:val="00B1015F"/>
    <w:rsid w:val="00B11577"/>
    <w:rsid w:val="00B118E2"/>
    <w:rsid w:val="00B126F1"/>
    <w:rsid w:val="00B12FF9"/>
    <w:rsid w:val="00B1612C"/>
    <w:rsid w:val="00B16976"/>
    <w:rsid w:val="00B178C0"/>
    <w:rsid w:val="00B21B25"/>
    <w:rsid w:val="00B22482"/>
    <w:rsid w:val="00B22A09"/>
    <w:rsid w:val="00B2581D"/>
    <w:rsid w:val="00B3018D"/>
    <w:rsid w:val="00B3084D"/>
    <w:rsid w:val="00B31896"/>
    <w:rsid w:val="00B32F03"/>
    <w:rsid w:val="00B32FCC"/>
    <w:rsid w:val="00B33082"/>
    <w:rsid w:val="00B3660B"/>
    <w:rsid w:val="00B41100"/>
    <w:rsid w:val="00B4141B"/>
    <w:rsid w:val="00B44075"/>
    <w:rsid w:val="00B447F1"/>
    <w:rsid w:val="00B452B7"/>
    <w:rsid w:val="00B46386"/>
    <w:rsid w:val="00B5057D"/>
    <w:rsid w:val="00B50CCB"/>
    <w:rsid w:val="00B51474"/>
    <w:rsid w:val="00B51A2A"/>
    <w:rsid w:val="00B51B75"/>
    <w:rsid w:val="00B523E6"/>
    <w:rsid w:val="00B53B0D"/>
    <w:rsid w:val="00B549E1"/>
    <w:rsid w:val="00B55086"/>
    <w:rsid w:val="00B5611C"/>
    <w:rsid w:val="00B607A7"/>
    <w:rsid w:val="00B60EC9"/>
    <w:rsid w:val="00B61A39"/>
    <w:rsid w:val="00B624A5"/>
    <w:rsid w:val="00B64774"/>
    <w:rsid w:val="00B66250"/>
    <w:rsid w:val="00B67FE9"/>
    <w:rsid w:val="00B70D00"/>
    <w:rsid w:val="00B734EC"/>
    <w:rsid w:val="00B74128"/>
    <w:rsid w:val="00B74764"/>
    <w:rsid w:val="00B74873"/>
    <w:rsid w:val="00B76DC2"/>
    <w:rsid w:val="00B77411"/>
    <w:rsid w:val="00B77A27"/>
    <w:rsid w:val="00B80287"/>
    <w:rsid w:val="00B825E7"/>
    <w:rsid w:val="00B8705D"/>
    <w:rsid w:val="00B87513"/>
    <w:rsid w:val="00B87A23"/>
    <w:rsid w:val="00B90E44"/>
    <w:rsid w:val="00B92983"/>
    <w:rsid w:val="00B95004"/>
    <w:rsid w:val="00B952DB"/>
    <w:rsid w:val="00B95740"/>
    <w:rsid w:val="00B95FA6"/>
    <w:rsid w:val="00BA188A"/>
    <w:rsid w:val="00BA4F45"/>
    <w:rsid w:val="00BA6B06"/>
    <w:rsid w:val="00BA717D"/>
    <w:rsid w:val="00BB1D74"/>
    <w:rsid w:val="00BB28E4"/>
    <w:rsid w:val="00BB2F03"/>
    <w:rsid w:val="00BB5EC1"/>
    <w:rsid w:val="00BB7110"/>
    <w:rsid w:val="00BB71E8"/>
    <w:rsid w:val="00BB7AC6"/>
    <w:rsid w:val="00BB7F2F"/>
    <w:rsid w:val="00BC0241"/>
    <w:rsid w:val="00BC1597"/>
    <w:rsid w:val="00BC16EA"/>
    <w:rsid w:val="00BC2695"/>
    <w:rsid w:val="00BC61D0"/>
    <w:rsid w:val="00BC6D4C"/>
    <w:rsid w:val="00BC6FA5"/>
    <w:rsid w:val="00BC7E39"/>
    <w:rsid w:val="00BD0754"/>
    <w:rsid w:val="00BD0CA0"/>
    <w:rsid w:val="00BD175E"/>
    <w:rsid w:val="00BD1F6C"/>
    <w:rsid w:val="00BD2CC1"/>
    <w:rsid w:val="00BD3C04"/>
    <w:rsid w:val="00BD408A"/>
    <w:rsid w:val="00BD58D0"/>
    <w:rsid w:val="00BD620B"/>
    <w:rsid w:val="00BD68A4"/>
    <w:rsid w:val="00BE03AE"/>
    <w:rsid w:val="00BE179F"/>
    <w:rsid w:val="00BE2988"/>
    <w:rsid w:val="00BE2C66"/>
    <w:rsid w:val="00BE5C1F"/>
    <w:rsid w:val="00BE6624"/>
    <w:rsid w:val="00BE7B94"/>
    <w:rsid w:val="00BF043F"/>
    <w:rsid w:val="00BF05EF"/>
    <w:rsid w:val="00BF0927"/>
    <w:rsid w:val="00BF2D92"/>
    <w:rsid w:val="00BF2E75"/>
    <w:rsid w:val="00BF54B2"/>
    <w:rsid w:val="00C00C3F"/>
    <w:rsid w:val="00C01CEB"/>
    <w:rsid w:val="00C04501"/>
    <w:rsid w:val="00C047D4"/>
    <w:rsid w:val="00C06B9B"/>
    <w:rsid w:val="00C0731A"/>
    <w:rsid w:val="00C0757A"/>
    <w:rsid w:val="00C11746"/>
    <w:rsid w:val="00C121A5"/>
    <w:rsid w:val="00C134F3"/>
    <w:rsid w:val="00C13AC6"/>
    <w:rsid w:val="00C14200"/>
    <w:rsid w:val="00C15901"/>
    <w:rsid w:val="00C159F4"/>
    <w:rsid w:val="00C16CA8"/>
    <w:rsid w:val="00C16EE6"/>
    <w:rsid w:val="00C17436"/>
    <w:rsid w:val="00C177BA"/>
    <w:rsid w:val="00C211DF"/>
    <w:rsid w:val="00C23F3F"/>
    <w:rsid w:val="00C2425E"/>
    <w:rsid w:val="00C24C82"/>
    <w:rsid w:val="00C250DD"/>
    <w:rsid w:val="00C25412"/>
    <w:rsid w:val="00C264F0"/>
    <w:rsid w:val="00C267B8"/>
    <w:rsid w:val="00C30DCE"/>
    <w:rsid w:val="00C324BF"/>
    <w:rsid w:val="00C32861"/>
    <w:rsid w:val="00C3440B"/>
    <w:rsid w:val="00C34A55"/>
    <w:rsid w:val="00C356D0"/>
    <w:rsid w:val="00C35F69"/>
    <w:rsid w:val="00C36CA7"/>
    <w:rsid w:val="00C3769A"/>
    <w:rsid w:val="00C379DF"/>
    <w:rsid w:val="00C40062"/>
    <w:rsid w:val="00C402EB"/>
    <w:rsid w:val="00C40E2A"/>
    <w:rsid w:val="00C42754"/>
    <w:rsid w:val="00C42BD3"/>
    <w:rsid w:val="00C43C46"/>
    <w:rsid w:val="00C444B9"/>
    <w:rsid w:val="00C4549C"/>
    <w:rsid w:val="00C454DC"/>
    <w:rsid w:val="00C46D01"/>
    <w:rsid w:val="00C47235"/>
    <w:rsid w:val="00C479AC"/>
    <w:rsid w:val="00C50EAF"/>
    <w:rsid w:val="00C53FF9"/>
    <w:rsid w:val="00C54AB4"/>
    <w:rsid w:val="00C575B8"/>
    <w:rsid w:val="00C57A77"/>
    <w:rsid w:val="00C60C6E"/>
    <w:rsid w:val="00C611F2"/>
    <w:rsid w:val="00C62341"/>
    <w:rsid w:val="00C63816"/>
    <w:rsid w:val="00C63F80"/>
    <w:rsid w:val="00C6514B"/>
    <w:rsid w:val="00C652ED"/>
    <w:rsid w:val="00C6537C"/>
    <w:rsid w:val="00C6697E"/>
    <w:rsid w:val="00C67940"/>
    <w:rsid w:val="00C70016"/>
    <w:rsid w:val="00C70854"/>
    <w:rsid w:val="00C70B3D"/>
    <w:rsid w:val="00C721C6"/>
    <w:rsid w:val="00C73849"/>
    <w:rsid w:val="00C74BD3"/>
    <w:rsid w:val="00C76096"/>
    <w:rsid w:val="00C77DBA"/>
    <w:rsid w:val="00C829EC"/>
    <w:rsid w:val="00C830FE"/>
    <w:rsid w:val="00C83340"/>
    <w:rsid w:val="00C837F3"/>
    <w:rsid w:val="00C8432F"/>
    <w:rsid w:val="00C844EB"/>
    <w:rsid w:val="00C85160"/>
    <w:rsid w:val="00C85397"/>
    <w:rsid w:val="00C85A3E"/>
    <w:rsid w:val="00C865AB"/>
    <w:rsid w:val="00C909E6"/>
    <w:rsid w:val="00C90A79"/>
    <w:rsid w:val="00C91858"/>
    <w:rsid w:val="00C92448"/>
    <w:rsid w:val="00C939B4"/>
    <w:rsid w:val="00C93F3A"/>
    <w:rsid w:val="00C943CD"/>
    <w:rsid w:val="00C9477E"/>
    <w:rsid w:val="00C94C37"/>
    <w:rsid w:val="00C956EE"/>
    <w:rsid w:val="00C96A1F"/>
    <w:rsid w:val="00C97476"/>
    <w:rsid w:val="00C97D88"/>
    <w:rsid w:val="00CA1F7B"/>
    <w:rsid w:val="00CA232D"/>
    <w:rsid w:val="00CA3BF2"/>
    <w:rsid w:val="00CA49ED"/>
    <w:rsid w:val="00CA52CD"/>
    <w:rsid w:val="00CA59AC"/>
    <w:rsid w:val="00CA669C"/>
    <w:rsid w:val="00CA7877"/>
    <w:rsid w:val="00CB0C96"/>
    <w:rsid w:val="00CB22F4"/>
    <w:rsid w:val="00CB473F"/>
    <w:rsid w:val="00CB4AAD"/>
    <w:rsid w:val="00CB509F"/>
    <w:rsid w:val="00CB53D6"/>
    <w:rsid w:val="00CB56DF"/>
    <w:rsid w:val="00CB5A3C"/>
    <w:rsid w:val="00CB7F73"/>
    <w:rsid w:val="00CC11C3"/>
    <w:rsid w:val="00CC1434"/>
    <w:rsid w:val="00CC14CB"/>
    <w:rsid w:val="00CC2018"/>
    <w:rsid w:val="00CC3025"/>
    <w:rsid w:val="00CC3E42"/>
    <w:rsid w:val="00CC42A3"/>
    <w:rsid w:val="00CC5829"/>
    <w:rsid w:val="00CC69AE"/>
    <w:rsid w:val="00CC6AD1"/>
    <w:rsid w:val="00CC6D9B"/>
    <w:rsid w:val="00CC7774"/>
    <w:rsid w:val="00CD22A8"/>
    <w:rsid w:val="00CD3560"/>
    <w:rsid w:val="00CD44B9"/>
    <w:rsid w:val="00CD4BF3"/>
    <w:rsid w:val="00CD5E4E"/>
    <w:rsid w:val="00CD7141"/>
    <w:rsid w:val="00CD7775"/>
    <w:rsid w:val="00CE042E"/>
    <w:rsid w:val="00CE180B"/>
    <w:rsid w:val="00CE25E3"/>
    <w:rsid w:val="00CE3EEC"/>
    <w:rsid w:val="00CE46BC"/>
    <w:rsid w:val="00CE4EDE"/>
    <w:rsid w:val="00CF0E6F"/>
    <w:rsid w:val="00CF1387"/>
    <w:rsid w:val="00CF16E2"/>
    <w:rsid w:val="00CF1B5B"/>
    <w:rsid w:val="00CF225D"/>
    <w:rsid w:val="00CF2958"/>
    <w:rsid w:val="00CF381B"/>
    <w:rsid w:val="00CF6395"/>
    <w:rsid w:val="00CF6682"/>
    <w:rsid w:val="00CF6CC4"/>
    <w:rsid w:val="00CF7689"/>
    <w:rsid w:val="00D004E8"/>
    <w:rsid w:val="00D00746"/>
    <w:rsid w:val="00D015FE"/>
    <w:rsid w:val="00D01C75"/>
    <w:rsid w:val="00D024FF"/>
    <w:rsid w:val="00D02ADD"/>
    <w:rsid w:val="00D03B44"/>
    <w:rsid w:val="00D03E10"/>
    <w:rsid w:val="00D043BB"/>
    <w:rsid w:val="00D05E71"/>
    <w:rsid w:val="00D06D4F"/>
    <w:rsid w:val="00D0756B"/>
    <w:rsid w:val="00D07592"/>
    <w:rsid w:val="00D07F68"/>
    <w:rsid w:val="00D100BE"/>
    <w:rsid w:val="00D10215"/>
    <w:rsid w:val="00D1048F"/>
    <w:rsid w:val="00D10FF5"/>
    <w:rsid w:val="00D11353"/>
    <w:rsid w:val="00D126F1"/>
    <w:rsid w:val="00D12CED"/>
    <w:rsid w:val="00D13D22"/>
    <w:rsid w:val="00D13F3A"/>
    <w:rsid w:val="00D14B8C"/>
    <w:rsid w:val="00D15111"/>
    <w:rsid w:val="00D155EE"/>
    <w:rsid w:val="00D15B36"/>
    <w:rsid w:val="00D160EE"/>
    <w:rsid w:val="00D17FB5"/>
    <w:rsid w:val="00D205D0"/>
    <w:rsid w:val="00D20F45"/>
    <w:rsid w:val="00D219D3"/>
    <w:rsid w:val="00D23C71"/>
    <w:rsid w:val="00D25D50"/>
    <w:rsid w:val="00D2681D"/>
    <w:rsid w:val="00D27879"/>
    <w:rsid w:val="00D27C2D"/>
    <w:rsid w:val="00D27F53"/>
    <w:rsid w:val="00D27F5D"/>
    <w:rsid w:val="00D3038D"/>
    <w:rsid w:val="00D30A90"/>
    <w:rsid w:val="00D30F0B"/>
    <w:rsid w:val="00D321AC"/>
    <w:rsid w:val="00D3249F"/>
    <w:rsid w:val="00D330AF"/>
    <w:rsid w:val="00D33AB0"/>
    <w:rsid w:val="00D33FCD"/>
    <w:rsid w:val="00D34F40"/>
    <w:rsid w:val="00D35B5E"/>
    <w:rsid w:val="00D36E6A"/>
    <w:rsid w:val="00D40B4A"/>
    <w:rsid w:val="00D418B5"/>
    <w:rsid w:val="00D41BCC"/>
    <w:rsid w:val="00D43097"/>
    <w:rsid w:val="00D4420D"/>
    <w:rsid w:val="00D44E9D"/>
    <w:rsid w:val="00D45D91"/>
    <w:rsid w:val="00D461E2"/>
    <w:rsid w:val="00D461EE"/>
    <w:rsid w:val="00D46205"/>
    <w:rsid w:val="00D47046"/>
    <w:rsid w:val="00D479EC"/>
    <w:rsid w:val="00D50048"/>
    <w:rsid w:val="00D528E1"/>
    <w:rsid w:val="00D53B85"/>
    <w:rsid w:val="00D5427E"/>
    <w:rsid w:val="00D556B4"/>
    <w:rsid w:val="00D55743"/>
    <w:rsid w:val="00D55987"/>
    <w:rsid w:val="00D56522"/>
    <w:rsid w:val="00D57861"/>
    <w:rsid w:val="00D60645"/>
    <w:rsid w:val="00D60D24"/>
    <w:rsid w:val="00D60E57"/>
    <w:rsid w:val="00D61713"/>
    <w:rsid w:val="00D6388A"/>
    <w:rsid w:val="00D64451"/>
    <w:rsid w:val="00D65508"/>
    <w:rsid w:val="00D65CED"/>
    <w:rsid w:val="00D66A9E"/>
    <w:rsid w:val="00D70195"/>
    <w:rsid w:val="00D70FD2"/>
    <w:rsid w:val="00D71C5C"/>
    <w:rsid w:val="00D73730"/>
    <w:rsid w:val="00D77171"/>
    <w:rsid w:val="00D804BE"/>
    <w:rsid w:val="00D81BE1"/>
    <w:rsid w:val="00D81BEE"/>
    <w:rsid w:val="00D82FC3"/>
    <w:rsid w:val="00D85A52"/>
    <w:rsid w:val="00D8616F"/>
    <w:rsid w:val="00D8645F"/>
    <w:rsid w:val="00D866FC"/>
    <w:rsid w:val="00D90F57"/>
    <w:rsid w:val="00D91323"/>
    <w:rsid w:val="00D92E00"/>
    <w:rsid w:val="00D93195"/>
    <w:rsid w:val="00D93267"/>
    <w:rsid w:val="00D95661"/>
    <w:rsid w:val="00D95918"/>
    <w:rsid w:val="00D96A11"/>
    <w:rsid w:val="00D96CEC"/>
    <w:rsid w:val="00D97DD6"/>
    <w:rsid w:val="00DA003F"/>
    <w:rsid w:val="00DA07E1"/>
    <w:rsid w:val="00DA23D1"/>
    <w:rsid w:val="00DA27FB"/>
    <w:rsid w:val="00DA288D"/>
    <w:rsid w:val="00DA352E"/>
    <w:rsid w:val="00DA35AF"/>
    <w:rsid w:val="00DA3AB2"/>
    <w:rsid w:val="00DA3F72"/>
    <w:rsid w:val="00DA3FAE"/>
    <w:rsid w:val="00DA420A"/>
    <w:rsid w:val="00DA4483"/>
    <w:rsid w:val="00DA47BE"/>
    <w:rsid w:val="00DB011A"/>
    <w:rsid w:val="00DB02EC"/>
    <w:rsid w:val="00DB120B"/>
    <w:rsid w:val="00DB250B"/>
    <w:rsid w:val="00DB3515"/>
    <w:rsid w:val="00DB4D42"/>
    <w:rsid w:val="00DB67B8"/>
    <w:rsid w:val="00DB6BC0"/>
    <w:rsid w:val="00DB7338"/>
    <w:rsid w:val="00DB7673"/>
    <w:rsid w:val="00DC051C"/>
    <w:rsid w:val="00DC0CED"/>
    <w:rsid w:val="00DC1291"/>
    <w:rsid w:val="00DC1CE2"/>
    <w:rsid w:val="00DC1D5B"/>
    <w:rsid w:val="00DC2C96"/>
    <w:rsid w:val="00DC327A"/>
    <w:rsid w:val="00DC3985"/>
    <w:rsid w:val="00DC47D0"/>
    <w:rsid w:val="00DC539E"/>
    <w:rsid w:val="00DC7766"/>
    <w:rsid w:val="00DD0934"/>
    <w:rsid w:val="00DD0CD6"/>
    <w:rsid w:val="00DD14D0"/>
    <w:rsid w:val="00DD1696"/>
    <w:rsid w:val="00DD27FF"/>
    <w:rsid w:val="00DD3497"/>
    <w:rsid w:val="00DD4732"/>
    <w:rsid w:val="00DD4C8A"/>
    <w:rsid w:val="00DD545B"/>
    <w:rsid w:val="00DD5B2C"/>
    <w:rsid w:val="00DD710A"/>
    <w:rsid w:val="00DD7130"/>
    <w:rsid w:val="00DD7C5F"/>
    <w:rsid w:val="00DD7FDD"/>
    <w:rsid w:val="00DE01EA"/>
    <w:rsid w:val="00DE0939"/>
    <w:rsid w:val="00DE170A"/>
    <w:rsid w:val="00DE172E"/>
    <w:rsid w:val="00DE2335"/>
    <w:rsid w:val="00DE4E83"/>
    <w:rsid w:val="00DE6330"/>
    <w:rsid w:val="00DF12EB"/>
    <w:rsid w:val="00DF1721"/>
    <w:rsid w:val="00DF1C11"/>
    <w:rsid w:val="00DF3D18"/>
    <w:rsid w:val="00DF4BEC"/>
    <w:rsid w:val="00DF5E58"/>
    <w:rsid w:val="00DF708E"/>
    <w:rsid w:val="00E02073"/>
    <w:rsid w:val="00E020D6"/>
    <w:rsid w:val="00E03270"/>
    <w:rsid w:val="00E0328A"/>
    <w:rsid w:val="00E0362A"/>
    <w:rsid w:val="00E03D71"/>
    <w:rsid w:val="00E050AA"/>
    <w:rsid w:val="00E050F5"/>
    <w:rsid w:val="00E05199"/>
    <w:rsid w:val="00E07CB1"/>
    <w:rsid w:val="00E10294"/>
    <w:rsid w:val="00E10326"/>
    <w:rsid w:val="00E106D9"/>
    <w:rsid w:val="00E109A5"/>
    <w:rsid w:val="00E10BFA"/>
    <w:rsid w:val="00E111A0"/>
    <w:rsid w:val="00E11693"/>
    <w:rsid w:val="00E1217A"/>
    <w:rsid w:val="00E12CAA"/>
    <w:rsid w:val="00E1329B"/>
    <w:rsid w:val="00E13F5E"/>
    <w:rsid w:val="00E149F3"/>
    <w:rsid w:val="00E15896"/>
    <w:rsid w:val="00E167AF"/>
    <w:rsid w:val="00E1766E"/>
    <w:rsid w:val="00E203E8"/>
    <w:rsid w:val="00E22F07"/>
    <w:rsid w:val="00E23137"/>
    <w:rsid w:val="00E2602C"/>
    <w:rsid w:val="00E2642B"/>
    <w:rsid w:val="00E26537"/>
    <w:rsid w:val="00E2773C"/>
    <w:rsid w:val="00E31854"/>
    <w:rsid w:val="00E31FA0"/>
    <w:rsid w:val="00E32058"/>
    <w:rsid w:val="00E3281E"/>
    <w:rsid w:val="00E35EA0"/>
    <w:rsid w:val="00E36A97"/>
    <w:rsid w:val="00E36EB3"/>
    <w:rsid w:val="00E36F98"/>
    <w:rsid w:val="00E40288"/>
    <w:rsid w:val="00E411F1"/>
    <w:rsid w:val="00E4354F"/>
    <w:rsid w:val="00E43718"/>
    <w:rsid w:val="00E43AFF"/>
    <w:rsid w:val="00E43BED"/>
    <w:rsid w:val="00E46154"/>
    <w:rsid w:val="00E46C61"/>
    <w:rsid w:val="00E478A8"/>
    <w:rsid w:val="00E50E82"/>
    <w:rsid w:val="00E51251"/>
    <w:rsid w:val="00E516B9"/>
    <w:rsid w:val="00E5183A"/>
    <w:rsid w:val="00E521AB"/>
    <w:rsid w:val="00E53035"/>
    <w:rsid w:val="00E549F1"/>
    <w:rsid w:val="00E55F6E"/>
    <w:rsid w:val="00E56B12"/>
    <w:rsid w:val="00E5796E"/>
    <w:rsid w:val="00E6138D"/>
    <w:rsid w:val="00E61D7D"/>
    <w:rsid w:val="00E6272E"/>
    <w:rsid w:val="00E639CD"/>
    <w:rsid w:val="00E64771"/>
    <w:rsid w:val="00E64F71"/>
    <w:rsid w:val="00E655FC"/>
    <w:rsid w:val="00E662E9"/>
    <w:rsid w:val="00E66C76"/>
    <w:rsid w:val="00E66CE4"/>
    <w:rsid w:val="00E6700E"/>
    <w:rsid w:val="00E71F45"/>
    <w:rsid w:val="00E7219E"/>
    <w:rsid w:val="00E72401"/>
    <w:rsid w:val="00E73890"/>
    <w:rsid w:val="00E73EE0"/>
    <w:rsid w:val="00E74308"/>
    <w:rsid w:val="00E749E3"/>
    <w:rsid w:val="00E76991"/>
    <w:rsid w:val="00E80D6D"/>
    <w:rsid w:val="00E810CD"/>
    <w:rsid w:val="00E81689"/>
    <w:rsid w:val="00E8409C"/>
    <w:rsid w:val="00E85DFF"/>
    <w:rsid w:val="00E90703"/>
    <w:rsid w:val="00E90C57"/>
    <w:rsid w:val="00E91E0D"/>
    <w:rsid w:val="00E9214C"/>
    <w:rsid w:val="00E92774"/>
    <w:rsid w:val="00E92B8A"/>
    <w:rsid w:val="00E92C1C"/>
    <w:rsid w:val="00E9362E"/>
    <w:rsid w:val="00E943D7"/>
    <w:rsid w:val="00E959DA"/>
    <w:rsid w:val="00E95FBD"/>
    <w:rsid w:val="00E97DF2"/>
    <w:rsid w:val="00EA1C4F"/>
    <w:rsid w:val="00EA2370"/>
    <w:rsid w:val="00EA28FE"/>
    <w:rsid w:val="00EA5F08"/>
    <w:rsid w:val="00EA680E"/>
    <w:rsid w:val="00EB1B4E"/>
    <w:rsid w:val="00EB2BD5"/>
    <w:rsid w:val="00EB33D7"/>
    <w:rsid w:val="00EB4A68"/>
    <w:rsid w:val="00EB777B"/>
    <w:rsid w:val="00EB7899"/>
    <w:rsid w:val="00EB78D8"/>
    <w:rsid w:val="00EC2405"/>
    <w:rsid w:val="00EC2C11"/>
    <w:rsid w:val="00EC3E5E"/>
    <w:rsid w:val="00EC5D12"/>
    <w:rsid w:val="00EC5EDF"/>
    <w:rsid w:val="00EC614C"/>
    <w:rsid w:val="00EC6360"/>
    <w:rsid w:val="00EC64CA"/>
    <w:rsid w:val="00EC6B51"/>
    <w:rsid w:val="00EC7662"/>
    <w:rsid w:val="00ED45C3"/>
    <w:rsid w:val="00ED51D7"/>
    <w:rsid w:val="00ED5340"/>
    <w:rsid w:val="00ED5756"/>
    <w:rsid w:val="00ED6B2C"/>
    <w:rsid w:val="00EE05EF"/>
    <w:rsid w:val="00EE1D33"/>
    <w:rsid w:val="00EE1FC4"/>
    <w:rsid w:val="00EE281B"/>
    <w:rsid w:val="00EE463C"/>
    <w:rsid w:val="00EE474F"/>
    <w:rsid w:val="00EE5CE0"/>
    <w:rsid w:val="00EE678C"/>
    <w:rsid w:val="00EE6C42"/>
    <w:rsid w:val="00EE7104"/>
    <w:rsid w:val="00EF0B39"/>
    <w:rsid w:val="00EF0FC8"/>
    <w:rsid w:val="00EF4545"/>
    <w:rsid w:val="00EF567A"/>
    <w:rsid w:val="00EF5F14"/>
    <w:rsid w:val="00EF60C0"/>
    <w:rsid w:val="00EF63F0"/>
    <w:rsid w:val="00EF6550"/>
    <w:rsid w:val="00EF6893"/>
    <w:rsid w:val="00EF692C"/>
    <w:rsid w:val="00F035A6"/>
    <w:rsid w:val="00F03EA3"/>
    <w:rsid w:val="00F05744"/>
    <w:rsid w:val="00F060C0"/>
    <w:rsid w:val="00F07487"/>
    <w:rsid w:val="00F07D75"/>
    <w:rsid w:val="00F1089C"/>
    <w:rsid w:val="00F12C11"/>
    <w:rsid w:val="00F12FE9"/>
    <w:rsid w:val="00F13109"/>
    <w:rsid w:val="00F156A4"/>
    <w:rsid w:val="00F179BA"/>
    <w:rsid w:val="00F17CF7"/>
    <w:rsid w:val="00F20058"/>
    <w:rsid w:val="00F22439"/>
    <w:rsid w:val="00F22E90"/>
    <w:rsid w:val="00F230B8"/>
    <w:rsid w:val="00F2374A"/>
    <w:rsid w:val="00F24015"/>
    <w:rsid w:val="00F24AFC"/>
    <w:rsid w:val="00F25382"/>
    <w:rsid w:val="00F2539B"/>
    <w:rsid w:val="00F316AD"/>
    <w:rsid w:val="00F348B3"/>
    <w:rsid w:val="00F35447"/>
    <w:rsid w:val="00F42210"/>
    <w:rsid w:val="00F42EBC"/>
    <w:rsid w:val="00F4340C"/>
    <w:rsid w:val="00F443CC"/>
    <w:rsid w:val="00F44972"/>
    <w:rsid w:val="00F45B15"/>
    <w:rsid w:val="00F468E9"/>
    <w:rsid w:val="00F50817"/>
    <w:rsid w:val="00F50C53"/>
    <w:rsid w:val="00F511D7"/>
    <w:rsid w:val="00F51E3E"/>
    <w:rsid w:val="00F51EB5"/>
    <w:rsid w:val="00F523B9"/>
    <w:rsid w:val="00F52B24"/>
    <w:rsid w:val="00F53134"/>
    <w:rsid w:val="00F53355"/>
    <w:rsid w:val="00F53582"/>
    <w:rsid w:val="00F53FE8"/>
    <w:rsid w:val="00F54CDA"/>
    <w:rsid w:val="00F558D7"/>
    <w:rsid w:val="00F561D5"/>
    <w:rsid w:val="00F57341"/>
    <w:rsid w:val="00F5778B"/>
    <w:rsid w:val="00F57977"/>
    <w:rsid w:val="00F57B68"/>
    <w:rsid w:val="00F57BC1"/>
    <w:rsid w:val="00F61BAF"/>
    <w:rsid w:val="00F62FAB"/>
    <w:rsid w:val="00F6316E"/>
    <w:rsid w:val="00F63495"/>
    <w:rsid w:val="00F644CB"/>
    <w:rsid w:val="00F65D5B"/>
    <w:rsid w:val="00F666C7"/>
    <w:rsid w:val="00F67714"/>
    <w:rsid w:val="00F701CE"/>
    <w:rsid w:val="00F70ED7"/>
    <w:rsid w:val="00F71138"/>
    <w:rsid w:val="00F7125B"/>
    <w:rsid w:val="00F71758"/>
    <w:rsid w:val="00F718C9"/>
    <w:rsid w:val="00F746F2"/>
    <w:rsid w:val="00F752E9"/>
    <w:rsid w:val="00F75908"/>
    <w:rsid w:val="00F76275"/>
    <w:rsid w:val="00F802B7"/>
    <w:rsid w:val="00F80864"/>
    <w:rsid w:val="00F816E7"/>
    <w:rsid w:val="00F81779"/>
    <w:rsid w:val="00F82320"/>
    <w:rsid w:val="00F82E27"/>
    <w:rsid w:val="00F83603"/>
    <w:rsid w:val="00F83DD6"/>
    <w:rsid w:val="00F84349"/>
    <w:rsid w:val="00F84C19"/>
    <w:rsid w:val="00F84C63"/>
    <w:rsid w:val="00F85099"/>
    <w:rsid w:val="00F861DA"/>
    <w:rsid w:val="00F86CB4"/>
    <w:rsid w:val="00F91FF1"/>
    <w:rsid w:val="00F9216D"/>
    <w:rsid w:val="00F926F6"/>
    <w:rsid w:val="00F92BF5"/>
    <w:rsid w:val="00F92FAE"/>
    <w:rsid w:val="00F93A68"/>
    <w:rsid w:val="00F93FDB"/>
    <w:rsid w:val="00F94104"/>
    <w:rsid w:val="00F95C91"/>
    <w:rsid w:val="00F97AB5"/>
    <w:rsid w:val="00FA0973"/>
    <w:rsid w:val="00FA0E7D"/>
    <w:rsid w:val="00FA1347"/>
    <w:rsid w:val="00FA15EA"/>
    <w:rsid w:val="00FA1CF5"/>
    <w:rsid w:val="00FA2330"/>
    <w:rsid w:val="00FA43E2"/>
    <w:rsid w:val="00FA5A60"/>
    <w:rsid w:val="00FA6B5B"/>
    <w:rsid w:val="00FB070A"/>
    <w:rsid w:val="00FB1856"/>
    <w:rsid w:val="00FB2311"/>
    <w:rsid w:val="00FB2463"/>
    <w:rsid w:val="00FB265C"/>
    <w:rsid w:val="00FB28C9"/>
    <w:rsid w:val="00FB2D3A"/>
    <w:rsid w:val="00FB34B2"/>
    <w:rsid w:val="00FB3517"/>
    <w:rsid w:val="00FB4B80"/>
    <w:rsid w:val="00FB5380"/>
    <w:rsid w:val="00FB6D37"/>
    <w:rsid w:val="00FB7023"/>
    <w:rsid w:val="00FB753A"/>
    <w:rsid w:val="00FB758C"/>
    <w:rsid w:val="00FC02C7"/>
    <w:rsid w:val="00FC28B2"/>
    <w:rsid w:val="00FC3610"/>
    <w:rsid w:val="00FC41FE"/>
    <w:rsid w:val="00FC4219"/>
    <w:rsid w:val="00FC7410"/>
    <w:rsid w:val="00FC7FDB"/>
    <w:rsid w:val="00FD1D5A"/>
    <w:rsid w:val="00FD2B17"/>
    <w:rsid w:val="00FD38E0"/>
    <w:rsid w:val="00FD3F7A"/>
    <w:rsid w:val="00FD416F"/>
    <w:rsid w:val="00FD4D73"/>
    <w:rsid w:val="00FD60B5"/>
    <w:rsid w:val="00FD627E"/>
    <w:rsid w:val="00FD635A"/>
    <w:rsid w:val="00FD6CD1"/>
    <w:rsid w:val="00FD7395"/>
    <w:rsid w:val="00FD79EE"/>
    <w:rsid w:val="00FE10F7"/>
    <w:rsid w:val="00FE1CBD"/>
    <w:rsid w:val="00FE3B16"/>
    <w:rsid w:val="00FE4DBE"/>
    <w:rsid w:val="00FE5CE6"/>
    <w:rsid w:val="00FE5D9E"/>
    <w:rsid w:val="00FE6199"/>
    <w:rsid w:val="00FE6829"/>
    <w:rsid w:val="00FE6A1B"/>
    <w:rsid w:val="00FE6EE0"/>
    <w:rsid w:val="00FF06C7"/>
    <w:rsid w:val="00FF0C88"/>
    <w:rsid w:val="00FF30F3"/>
    <w:rsid w:val="00FF34E9"/>
    <w:rsid w:val="00FF654A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9F5"/>
  </w:style>
  <w:style w:type="paragraph" w:styleId="Rubrik1">
    <w:name w:val="heading 1"/>
    <w:basedOn w:val="Normal"/>
    <w:next w:val="Normal"/>
    <w:qFormat/>
    <w:rsid w:val="000E75D3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DC1CE2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qFormat/>
    <w:rsid w:val="007F1812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771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48771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8771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8771E"/>
    <w:pPr>
      <w:numPr>
        <w:ilvl w:val="6"/>
        <w:numId w:val="4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8771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8771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eckensnitt"/>
    <w:link w:val="Rubrik4"/>
    <w:uiPriority w:val="9"/>
    <w:semiHidden/>
    <w:rsid w:val="0048771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8771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8771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8771E"/>
    <w:rPr>
      <w:rFonts w:ascii="Calibri" w:eastAsia="Times New Roman" w:hAnsi="Calibri" w:cs="Times New Roman"/>
      <w:sz w:val="24"/>
      <w:szCs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8771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8771E"/>
    <w:rPr>
      <w:rFonts w:ascii="Cambria" w:eastAsia="Times New Roman" w:hAnsi="Cambria" w:cs="Times New Roman"/>
      <w:sz w:val="22"/>
      <w:szCs w:val="22"/>
    </w:rPr>
  </w:style>
  <w:style w:type="table" w:styleId="Tabellrutnt">
    <w:name w:val="Table Grid"/>
    <w:basedOn w:val="Normaltabell"/>
    <w:rsid w:val="0099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ganttabell">
    <w:name w:val="Table Elegant"/>
    <w:basedOn w:val="Normaltabell"/>
    <w:rsid w:val="00DE6330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nk">
    <w:name w:val="Hyperlink"/>
    <w:basedOn w:val="Standardstycketeckensnitt"/>
    <w:uiPriority w:val="99"/>
    <w:rsid w:val="006940C4"/>
    <w:rPr>
      <w:color w:val="0000FF"/>
      <w:u w:val="single"/>
    </w:rPr>
  </w:style>
  <w:style w:type="paragraph" w:styleId="Sidhuvud">
    <w:name w:val="header"/>
    <w:basedOn w:val="Normal"/>
    <w:rsid w:val="008D36E2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8D36E2"/>
    <w:pPr>
      <w:tabs>
        <w:tab w:val="center" w:pos="4536"/>
        <w:tab w:val="right" w:pos="9072"/>
      </w:tabs>
    </w:p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458C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Innehll1">
    <w:name w:val="toc 1"/>
    <w:basedOn w:val="Normal"/>
    <w:next w:val="Normal"/>
    <w:autoRedefine/>
    <w:uiPriority w:val="39"/>
    <w:unhideWhenUsed/>
    <w:rsid w:val="009458C9"/>
  </w:style>
  <w:style w:type="paragraph" w:styleId="Innehll2">
    <w:name w:val="toc 2"/>
    <w:basedOn w:val="Normal"/>
    <w:next w:val="Normal"/>
    <w:autoRedefine/>
    <w:uiPriority w:val="39"/>
    <w:unhideWhenUsed/>
    <w:rsid w:val="009458C9"/>
    <w:pPr>
      <w:ind w:left="200"/>
    </w:pPr>
  </w:style>
  <w:style w:type="paragraph" w:styleId="Innehll3">
    <w:name w:val="toc 3"/>
    <w:basedOn w:val="Normal"/>
    <w:next w:val="Normal"/>
    <w:autoRedefine/>
    <w:uiPriority w:val="39"/>
    <w:unhideWhenUsed/>
    <w:rsid w:val="009458C9"/>
    <w:pPr>
      <w:ind w:left="400"/>
    </w:pPr>
  </w:style>
  <w:style w:type="character" w:customStyle="1" w:styleId="m1">
    <w:name w:val="m1"/>
    <w:basedOn w:val="Standardstycketeckensnitt"/>
    <w:rsid w:val="00B523E6"/>
    <w:rPr>
      <w:color w:val="0000FF"/>
    </w:rPr>
  </w:style>
  <w:style w:type="character" w:customStyle="1" w:styleId="t1">
    <w:name w:val="t1"/>
    <w:basedOn w:val="Standardstycketeckensnitt"/>
    <w:rsid w:val="00B523E6"/>
    <w:rPr>
      <w:color w:val="990000"/>
    </w:rPr>
  </w:style>
  <w:style w:type="character" w:customStyle="1" w:styleId="b1">
    <w:name w:val="b1"/>
    <w:basedOn w:val="Standardstycketeckensnitt"/>
    <w:rsid w:val="00B523E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ubrik">
    <w:name w:val="Title"/>
    <w:basedOn w:val="Normal"/>
    <w:next w:val="Normal"/>
    <w:link w:val="RubrikChar"/>
    <w:uiPriority w:val="10"/>
    <w:qFormat/>
    <w:rsid w:val="00C3769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RubrikChar">
    <w:name w:val="Rubrik Char"/>
    <w:basedOn w:val="Standardstycketeckensnitt"/>
    <w:link w:val="Rubrik"/>
    <w:uiPriority w:val="10"/>
    <w:rsid w:val="00C3769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ark">
    <w:name w:val="Strong"/>
    <w:basedOn w:val="Standardstycketeckensnitt"/>
    <w:uiPriority w:val="22"/>
    <w:qFormat/>
    <w:rsid w:val="00D65508"/>
    <w:rPr>
      <w:b/>
      <w:bCs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510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510E91"/>
    <w:rPr>
      <w:rFonts w:ascii="Courier New" w:hAnsi="Courier New" w:cs="Courier New"/>
    </w:rPr>
  </w:style>
  <w:style w:type="character" w:styleId="HTML-kod">
    <w:name w:val="HTML Code"/>
    <w:basedOn w:val="Standardstycketeckensnitt"/>
    <w:uiPriority w:val="99"/>
    <w:semiHidden/>
    <w:unhideWhenUsed/>
    <w:rsid w:val="00510E91"/>
    <w:rPr>
      <w:rFonts w:ascii="Courier New" w:eastAsia="Times New Roman" w:hAnsi="Courier New" w:cs="Courier New"/>
      <w:sz w:val="20"/>
      <w:szCs w:val="20"/>
    </w:rPr>
  </w:style>
  <w:style w:type="character" w:styleId="Betoning">
    <w:name w:val="Emphasis"/>
    <w:basedOn w:val="Standardstycketeckensnitt"/>
    <w:uiPriority w:val="20"/>
    <w:qFormat/>
    <w:rsid w:val="00510E91"/>
    <w:rPr>
      <w:i/>
      <w:iCs/>
    </w:rPr>
  </w:style>
  <w:style w:type="paragraph" w:customStyle="1" w:styleId="bp">
    <w:name w:val="bp"/>
    <w:basedOn w:val="Normal"/>
    <w:rsid w:val="004B12B2"/>
    <w:pPr>
      <w:spacing w:before="100" w:beforeAutospacing="1" w:after="100" w:afterAutospacing="1"/>
    </w:pPr>
    <w:rPr>
      <w:sz w:val="24"/>
      <w:szCs w:val="24"/>
    </w:rPr>
  </w:style>
  <w:style w:type="character" w:customStyle="1" w:styleId="tx1">
    <w:name w:val="tx1"/>
    <w:basedOn w:val="Standardstycketeckensnitt"/>
    <w:rsid w:val="009D6E97"/>
    <w:rPr>
      <w:b/>
      <w:bCs/>
    </w:rPr>
  </w:style>
  <w:style w:type="character" w:customStyle="1" w:styleId="subheading">
    <w:name w:val="subheading"/>
    <w:basedOn w:val="Standardstycketeckensnitt"/>
    <w:rsid w:val="00D93267"/>
  </w:style>
  <w:style w:type="paragraph" w:styleId="Normalwebb">
    <w:name w:val="Normal (Web)"/>
    <w:basedOn w:val="Normal"/>
    <w:uiPriority w:val="99"/>
    <w:unhideWhenUsed/>
    <w:rsid w:val="00D93267"/>
    <w:pPr>
      <w:spacing w:before="100" w:beforeAutospacing="1" w:after="100" w:afterAutospacing="1"/>
    </w:pPr>
    <w:rPr>
      <w:sz w:val="24"/>
      <w:szCs w:val="24"/>
    </w:rPr>
  </w:style>
  <w:style w:type="paragraph" w:customStyle="1" w:styleId="Kalle">
    <w:name w:val="Kalle"/>
    <w:basedOn w:val="Normal"/>
    <w:next w:val="Normal"/>
    <w:rsid w:val="00422023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customStyle="1" w:styleId="pi1">
    <w:name w:val="pi1"/>
    <w:basedOn w:val="Standardstycketeckensnitt"/>
    <w:rsid w:val="00D528E1"/>
    <w:rPr>
      <w:color w:val="0000FF"/>
    </w:rPr>
  </w:style>
  <w:style w:type="character" w:customStyle="1" w:styleId="ns1">
    <w:name w:val="ns1"/>
    <w:basedOn w:val="Standardstycketeckensnitt"/>
    <w:rsid w:val="00D528E1"/>
    <w:rPr>
      <w:color w:val="FF0000"/>
    </w:rPr>
  </w:style>
  <w:style w:type="paragraph" w:customStyle="1" w:styleId="Default">
    <w:name w:val="Default"/>
    <w:rsid w:val="00F2374A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902D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ubrik3Char">
    <w:name w:val="Rubrik 3 Char"/>
    <w:basedOn w:val="Standardstycketeckensnitt"/>
    <w:link w:val="Rubrik3"/>
    <w:rsid w:val="00B95FA6"/>
    <w:rPr>
      <w:rFonts w:ascii="Arial" w:hAnsi="Arial" w:cs="Arial"/>
      <w:b/>
      <w:bCs/>
      <w:sz w:val="26"/>
      <w:szCs w:val="26"/>
    </w:rPr>
  </w:style>
  <w:style w:type="character" w:styleId="Sidnummer">
    <w:name w:val="page number"/>
    <w:basedOn w:val="Standardstycketeckensnitt"/>
    <w:semiHidden/>
    <w:rsid w:val="00900D96"/>
  </w:style>
  <w:style w:type="paragraph" w:styleId="Ballongtext">
    <w:name w:val="Balloon Text"/>
    <w:basedOn w:val="Normal"/>
    <w:link w:val="BallongtextChar"/>
    <w:uiPriority w:val="99"/>
    <w:semiHidden/>
    <w:unhideWhenUsed/>
    <w:rsid w:val="00894CFA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94CFA"/>
    <w:rPr>
      <w:rFonts w:ascii="Tahoma" w:hAnsi="Tahoma" w:cs="Tahoma"/>
      <w:sz w:val="16"/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C4549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C4549C"/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C4549C"/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4549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4549C"/>
    <w:rPr>
      <w:b/>
      <w:bCs/>
    </w:rPr>
  </w:style>
  <w:style w:type="paragraph" w:customStyle="1" w:styleId="b">
    <w:name w:val="b"/>
    <w:basedOn w:val="Normal"/>
    <w:rsid w:val="00845220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</w:rPr>
  </w:style>
  <w:style w:type="paragraph" w:customStyle="1" w:styleId="e">
    <w:name w:val="e"/>
    <w:basedOn w:val="Normal"/>
    <w:rsid w:val="00845220"/>
    <w:pPr>
      <w:spacing w:before="100" w:beforeAutospacing="1" w:after="100" w:afterAutospacing="1"/>
      <w:ind w:left="240" w:right="240" w:hanging="240"/>
    </w:pPr>
    <w:rPr>
      <w:sz w:val="24"/>
      <w:szCs w:val="24"/>
    </w:rPr>
  </w:style>
  <w:style w:type="paragraph" w:customStyle="1" w:styleId="k">
    <w:name w:val="k"/>
    <w:basedOn w:val="Normal"/>
    <w:rsid w:val="00845220"/>
    <w:pPr>
      <w:spacing w:before="100" w:beforeAutospacing="1" w:after="100" w:afterAutospacing="1"/>
      <w:ind w:left="240" w:right="240" w:hanging="240"/>
    </w:pPr>
    <w:rPr>
      <w:sz w:val="24"/>
      <w:szCs w:val="24"/>
    </w:rPr>
  </w:style>
  <w:style w:type="paragraph" w:customStyle="1" w:styleId="t">
    <w:name w:val="t"/>
    <w:basedOn w:val="Normal"/>
    <w:rsid w:val="00845220"/>
    <w:pPr>
      <w:spacing w:before="100" w:beforeAutospacing="1" w:after="100" w:afterAutospacing="1"/>
    </w:pPr>
    <w:rPr>
      <w:color w:val="990000"/>
      <w:sz w:val="24"/>
      <w:szCs w:val="24"/>
    </w:rPr>
  </w:style>
  <w:style w:type="paragraph" w:customStyle="1" w:styleId="xt">
    <w:name w:val="xt"/>
    <w:basedOn w:val="Normal"/>
    <w:rsid w:val="00845220"/>
    <w:pPr>
      <w:spacing w:before="100" w:beforeAutospacing="1" w:after="100" w:afterAutospacing="1"/>
    </w:pPr>
    <w:rPr>
      <w:color w:val="990099"/>
      <w:sz w:val="24"/>
      <w:szCs w:val="24"/>
    </w:rPr>
  </w:style>
  <w:style w:type="paragraph" w:customStyle="1" w:styleId="ns">
    <w:name w:val="ns"/>
    <w:basedOn w:val="Normal"/>
    <w:rsid w:val="00845220"/>
    <w:pPr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dt">
    <w:name w:val="dt"/>
    <w:basedOn w:val="Normal"/>
    <w:rsid w:val="00845220"/>
    <w:pPr>
      <w:spacing w:before="100" w:beforeAutospacing="1" w:after="100" w:afterAutospacing="1"/>
    </w:pPr>
    <w:rPr>
      <w:color w:val="008000"/>
      <w:sz w:val="24"/>
      <w:szCs w:val="24"/>
    </w:rPr>
  </w:style>
  <w:style w:type="paragraph" w:customStyle="1" w:styleId="m">
    <w:name w:val="m"/>
    <w:basedOn w:val="Normal"/>
    <w:rsid w:val="00845220"/>
    <w:pPr>
      <w:spacing w:before="100" w:beforeAutospacing="1" w:after="100" w:afterAutospacing="1"/>
    </w:pPr>
    <w:rPr>
      <w:color w:val="0000FF"/>
      <w:sz w:val="24"/>
      <w:szCs w:val="24"/>
    </w:rPr>
  </w:style>
  <w:style w:type="paragraph" w:customStyle="1" w:styleId="tx">
    <w:name w:val="tx"/>
    <w:basedOn w:val="Normal"/>
    <w:rsid w:val="00845220"/>
    <w:pP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db">
    <w:name w:val="db"/>
    <w:basedOn w:val="Normal"/>
    <w:rsid w:val="00845220"/>
    <w:pPr>
      <w:pBdr>
        <w:left w:val="single" w:sz="6" w:space="4" w:color="CCCCCC"/>
      </w:pBdr>
      <w:ind w:left="240"/>
    </w:pPr>
    <w:rPr>
      <w:rFonts w:ascii="Courier" w:hAnsi="Courier"/>
      <w:sz w:val="24"/>
      <w:szCs w:val="24"/>
    </w:rPr>
  </w:style>
  <w:style w:type="paragraph" w:customStyle="1" w:styleId="di">
    <w:name w:val="di"/>
    <w:basedOn w:val="Normal"/>
    <w:rsid w:val="00845220"/>
    <w:pPr>
      <w:spacing w:before="100" w:beforeAutospacing="1" w:after="100" w:afterAutospacing="1"/>
    </w:pPr>
    <w:rPr>
      <w:rFonts w:ascii="Courier" w:hAnsi="Courier"/>
      <w:sz w:val="24"/>
      <w:szCs w:val="24"/>
    </w:rPr>
  </w:style>
  <w:style w:type="paragraph" w:customStyle="1" w:styleId="d">
    <w:name w:val="d"/>
    <w:basedOn w:val="Normal"/>
    <w:rsid w:val="00845220"/>
    <w:pPr>
      <w:spacing w:before="100" w:beforeAutospacing="1" w:after="100" w:afterAutospacing="1"/>
    </w:pPr>
    <w:rPr>
      <w:color w:val="0000FF"/>
      <w:sz w:val="24"/>
      <w:szCs w:val="24"/>
    </w:rPr>
  </w:style>
  <w:style w:type="paragraph" w:customStyle="1" w:styleId="pi">
    <w:name w:val="pi"/>
    <w:basedOn w:val="Normal"/>
    <w:rsid w:val="00845220"/>
    <w:pPr>
      <w:spacing w:before="100" w:beforeAutospacing="1" w:after="100" w:afterAutospacing="1"/>
    </w:pPr>
    <w:rPr>
      <w:color w:val="0000FF"/>
      <w:sz w:val="24"/>
      <w:szCs w:val="24"/>
    </w:rPr>
  </w:style>
  <w:style w:type="paragraph" w:customStyle="1" w:styleId="cb">
    <w:name w:val="cb"/>
    <w:basedOn w:val="Normal"/>
    <w:rsid w:val="00845220"/>
    <w:pPr>
      <w:ind w:left="240"/>
    </w:pPr>
    <w:rPr>
      <w:rFonts w:ascii="Courier" w:hAnsi="Courier"/>
      <w:color w:val="888888"/>
      <w:sz w:val="24"/>
      <w:szCs w:val="24"/>
    </w:rPr>
  </w:style>
  <w:style w:type="paragraph" w:customStyle="1" w:styleId="ci">
    <w:name w:val="ci"/>
    <w:basedOn w:val="Normal"/>
    <w:rsid w:val="00845220"/>
    <w:pPr>
      <w:spacing w:before="100" w:beforeAutospacing="1" w:after="100" w:afterAutospacing="1"/>
    </w:pPr>
    <w:rPr>
      <w:rFonts w:ascii="Courier" w:hAnsi="Courier"/>
      <w:color w:val="888888"/>
      <w:sz w:val="24"/>
      <w:szCs w:val="24"/>
    </w:rPr>
  </w:style>
  <w:style w:type="character" w:styleId="AnvndHyperlnk">
    <w:name w:val="FollowedHyperlink"/>
    <w:basedOn w:val="Standardstycketeckensnitt"/>
    <w:uiPriority w:val="99"/>
    <w:semiHidden/>
    <w:unhideWhenUsed/>
    <w:rsid w:val="0084522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781">
          <w:marLeft w:val="677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741">
          <w:marLeft w:val="677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55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6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8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7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47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50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5250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50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40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47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59220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864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446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728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986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38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1945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6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7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886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805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06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11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1107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603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1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6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7755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9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204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11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2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6791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92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8182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203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0646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886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687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0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247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476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12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80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563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551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789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9935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3642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208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482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5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4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98721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844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13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739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92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35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3255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6075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96880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1580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869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31932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275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88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4496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7287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44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9717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3045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73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3329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0510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4990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819595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8202466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483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08601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92580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0094255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468985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470630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08047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38536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4692427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535972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62930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2393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851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519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02849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18338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9914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4597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0937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21876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44958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537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1629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96735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2109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7144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983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0922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1184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2022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1078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8374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5971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9468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3936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5887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34677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3054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5108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574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44414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4751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5237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35664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20869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3619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7290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4773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44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76077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430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5476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0042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35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0606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430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02607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2948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2861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19797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94894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69727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57311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191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0034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9263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31783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4950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6924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14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222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0799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242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36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421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814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21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55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896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01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9534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615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542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82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442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556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85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48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984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198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1494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7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693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13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38655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46920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857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0456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792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44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352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0941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80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522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79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02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91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91044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86816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5939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14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8864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933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27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8067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478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1711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8913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2790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755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7006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33200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5850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9336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26890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7292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789163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614919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187715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6318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55815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042495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286681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36745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258745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1520278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5779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447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645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9488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9216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82734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998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04546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5329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4532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7373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998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9923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8884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161596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82367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4282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5543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476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460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7271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4671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2799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168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6631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9033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28491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4910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2292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9141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1727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824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6610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4369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7218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3455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2809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288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11916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19675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0726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5371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58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827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0593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3107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9908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8408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1346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2835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9893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3275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576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1501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927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692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1191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27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86103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23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760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338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675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765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7178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386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88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03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6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474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38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0021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63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7664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0449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39177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512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249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0134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90485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536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7898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067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78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990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1293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77219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8443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656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923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2411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46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0491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198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7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33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45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2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5402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1508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0851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5778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37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8917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50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36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509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4768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0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09500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36914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4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9271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3436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8956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1529587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950857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41397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07100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36523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158081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848761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6683737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232594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127681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814244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458461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304515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8864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226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39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6314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7531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8553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50615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1858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3276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30562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4450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1619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8834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4432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9643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4237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8689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7187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03127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8599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6942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2288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00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58818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1040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22614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2203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77727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6705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1499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447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2738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67940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4031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5656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8290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187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86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5409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59436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90994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1249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9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3047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10338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2447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8579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71796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8455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9959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3663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5394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8950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809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0190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41223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0528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1821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2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47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67358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0814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50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41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6061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87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3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336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352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761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5387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485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62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6660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775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48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14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210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621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357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57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85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791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36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6601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0659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6606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553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17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9922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89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77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532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57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11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88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98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59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5611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531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93833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2452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671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8429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4415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6547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103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27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8686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86610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38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57222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3301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7777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793950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395949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771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172871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476442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6316222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580062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2027929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2142806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683400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056824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4487528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580553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766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85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345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65170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0434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3554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5881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115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04165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23132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07051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3300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3951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3799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1774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0758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9469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9906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1923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4074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0766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430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4869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522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12364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7615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29553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643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5968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1926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394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2292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3093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994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0770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705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1643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97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57031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7484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9771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576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83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96523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46642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7761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40807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5450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0907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775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5932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00594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7012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2628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7648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79373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5348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0899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8621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37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4088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555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30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15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465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6638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09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35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08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20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08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3656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90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1604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969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97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2292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28963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95947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459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88497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40099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97813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2376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55154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4756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6389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60288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7672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912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3146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4001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244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48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8575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8782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5477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8348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896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958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086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35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92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1952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178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602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6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6058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98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421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862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970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5538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0335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3407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940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21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060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442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523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187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82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03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8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0365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8114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01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1345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85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3819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0604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61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6111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3724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040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0206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0015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8648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574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7553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9791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37364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8072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5772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2888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0786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4879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97403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29390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3561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7785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980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80946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396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2078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60546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877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4174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639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9624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5866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6225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42707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7910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89148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72946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767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3785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956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08858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0085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5388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0874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8900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372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107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30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742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19343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1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46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3011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934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8630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4850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02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140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941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63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956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9088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04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5619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5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110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506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75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92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7695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400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871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54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46871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4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41521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358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93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018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4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7253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976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80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92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39481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7449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7094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42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9407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40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5289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75925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88028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904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889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1411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6972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4986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5962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7101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5060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0100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4460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5146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7202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0291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48280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4788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2275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2459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02142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287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524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71878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6331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2418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9434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92766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4958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0461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4326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58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3407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6943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14750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6883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502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7529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7901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07169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7632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8004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7025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8588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5285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3124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75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917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506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936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68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89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087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2233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809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763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6993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273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96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51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2129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0001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183063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3565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832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2950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5224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3002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04146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0521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020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0370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9326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7754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54673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7426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4441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14549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7286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707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3988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030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498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8925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51827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9064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3734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7808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69097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77196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7547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2762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3631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133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5949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8635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7432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37870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9875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950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3268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7590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8870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452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4394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6054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4606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02646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4062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618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640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544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09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48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8825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95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98437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50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43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0615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2436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253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8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2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8349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69377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500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3456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21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9503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3457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11616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4373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6973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3158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1275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4065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7261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3241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3540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4375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33199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9605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7004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42651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8858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0417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182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6000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9071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6743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02792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7826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5313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5224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3974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6838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527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5084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77475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11557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43304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7281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3389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1630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74046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2157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1373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5565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2797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2311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4746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0474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38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739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8540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86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73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8573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202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1186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01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5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20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674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595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532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84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425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0532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70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4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5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296">
          <w:marLeft w:val="677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1003">
          <w:marLeft w:val="677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580">
          <w:marLeft w:val="677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613">
          <w:marLeft w:val="677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212">
          <w:marLeft w:val="677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3478">
          <w:marLeft w:val="677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8170">
      <w:bodyDiv w:val="1"/>
      <w:marLeft w:val="4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099">
      <w:bodyDiv w:val="1"/>
      <w:marLeft w:val="4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5220">
          <w:marLeft w:val="1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74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9360">
              <w:marLeft w:val="-3600"/>
              <w:marRight w:val="-3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0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3971">
                          <w:marLeft w:val="0"/>
                          <w:marRight w:val="0"/>
                          <w:marTop w:val="12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1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7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25405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18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49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877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692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12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8993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56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23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999999"/>
            <w:right w:val="none" w:sz="0" w:space="0" w:color="auto"/>
          </w:divBdr>
          <w:divsChild>
            <w:div w:id="1186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9312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11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486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5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0547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9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879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769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82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2748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191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3223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4944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5173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34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2725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529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9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36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64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54987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1628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96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9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587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1551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44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0546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91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607674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01040">
                                                                              <w:marLeft w:val="24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2625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346184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532380">
                                                                                      <w:marLeft w:val="2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9918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809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1459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607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0502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40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0737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59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474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799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9980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3081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396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6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577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3945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5907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80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35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1705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9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9130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6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28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6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0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13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40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50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0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320">
          <w:marLeft w:val="159"/>
          <w:marRight w:val="1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574">
          <w:marLeft w:val="135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284">
          <w:marLeft w:val="135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537">
          <w:marLeft w:val="135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088">
          <w:marLeft w:val="135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752">
          <w:marLeft w:val="135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637">
          <w:marLeft w:val="677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877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7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83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982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3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059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2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36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959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3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5821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70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5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124">
      <w:bodyDiv w:val="1"/>
      <w:marLeft w:val="26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91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923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5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80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5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72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08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851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090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363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00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62454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922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73040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4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923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925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74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77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307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08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5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100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0452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72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02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198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99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266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9146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5254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9744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6651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74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518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94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414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452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1184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5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824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77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040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031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5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964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6018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0864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740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45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1779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47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357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564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073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45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30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9122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5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0525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9188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08292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1844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33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71161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513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66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9009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588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68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6475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3844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81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69728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11798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138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5791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0293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7781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8898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7790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512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8193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7402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042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5063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561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16998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047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1000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8664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3724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170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258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37978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7826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32230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1570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5585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9667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8524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6658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9811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6660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29345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87612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9782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40697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7014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5345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5131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08639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4802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3278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056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07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215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2394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0810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8574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8782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8670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2223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4453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9643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66404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0642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2220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3850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115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4086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1433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818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956117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0724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245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77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3382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8537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35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848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96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314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450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603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4767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2440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7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702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9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152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5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2015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667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886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873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79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774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67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8820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0589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516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2819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246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0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3533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74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2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3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14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90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315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585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784469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35890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8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447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100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8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255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555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8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6106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7567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94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59342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21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018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3609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7862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19571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9730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1528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2159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941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7437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2297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0015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68555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59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3622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87494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38819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5371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5591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1052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28020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0445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8417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1010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022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572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5985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3792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4567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3365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1311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1612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6463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4950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06774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7705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66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50969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427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30849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2012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508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1678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8634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90399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3715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8828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6478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8688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5321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1731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211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2161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882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79163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2326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0797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2795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69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38358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3272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544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162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372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036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6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1520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875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671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5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68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50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80628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7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971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20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279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179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3124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18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2986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481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00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3306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22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46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975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6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3004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20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98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851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52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042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75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30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560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87666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5097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1267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2591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256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8596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67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085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4673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199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4258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6323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172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13112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7060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2243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1315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091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599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33038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6600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35968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0333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743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618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4614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179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7180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3679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3514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9815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3571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10652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2661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244190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7477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56245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09500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7346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092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91489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8400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7079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4086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4370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8071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5719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98018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8454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0033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06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82838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8210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0084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90578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940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8094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7051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7320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8848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3921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195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8044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6396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4579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66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220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3683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3648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5305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408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064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706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52644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41928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17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56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6219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957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1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1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0550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021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3152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80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173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47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0854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6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5980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264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0125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8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0368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15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5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3455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94698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1174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70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294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2338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76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56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4864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743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1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911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55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28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251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4242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13730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361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787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1719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8439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16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1102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36000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0838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3287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34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0145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5489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579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2861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6220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0316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4990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5643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7174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5383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711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39322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5878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0368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8390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5327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383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7202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711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9471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36748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48856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32425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77871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6586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2125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6055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7852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314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3611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7163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18077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3619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22664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12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26230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935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90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74089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080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91462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8047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44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31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0074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97261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4399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34328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4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32821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7708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4322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4165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9016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416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6327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445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7057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6761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29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0228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022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30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441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1655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99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48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76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12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4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1772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0837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14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4138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843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745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2684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486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369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9585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559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4277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88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783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21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780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4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6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36865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01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54740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91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780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13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285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744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47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812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690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4431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5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40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16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8428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9600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97907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8699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4527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31184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0009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010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2628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287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254171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3211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2570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3404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5540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4144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66495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5186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716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30848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8477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968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43408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201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6766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94665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683853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88345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0755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52131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853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34504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4525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723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0837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1232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136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338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372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6865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9462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88528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6528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787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2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50931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6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23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93833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9333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196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902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58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5019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019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9623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6087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024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7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38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9397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342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252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893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87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063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67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1235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86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18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046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7577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824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33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553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9668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38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89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92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605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65442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5927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3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799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1908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0519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5588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07721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348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71597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028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0094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2146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5673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9030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9967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47218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4817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5553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15053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7356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8382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1033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2665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9436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8608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873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14525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4497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64723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5097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095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9701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846507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24636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62008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792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04241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21369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1788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5797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2217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9439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223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38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51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1446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2988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83313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09196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1019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0452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820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643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6392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71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408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6270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50500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632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19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363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728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228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685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81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9241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364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03849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7344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5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0470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8450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5693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56866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3254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8194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86924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8851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9038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7245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818158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38018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672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8040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90408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3820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6601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02612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4109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3243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38537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15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7887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21845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7930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26995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5510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8624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5457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8519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92742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4527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2891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1805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9562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8513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75922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0041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816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3057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6002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4442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97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5760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56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160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162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299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66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326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1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821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907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470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5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948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9345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61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1322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262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9434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65295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6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2985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5233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173154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4417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72673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6706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647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52164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3228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088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2144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2217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53497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792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9967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8667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0234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51550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28778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3922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5166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2939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29773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2562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5135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94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7660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5786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95627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207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2904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28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2529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7781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79945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2427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9156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6263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2254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4164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26888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202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1401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6065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498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533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2196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89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81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114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925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42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67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47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8080/appl/mimedata;jsessionid=95E9667BB23FE82C0C8F5EE43FCADBE3?wname=esriWebSession&amp;id=map1727752dynamic1&amp;uniqueId=2%20HTTP/1.1" TargetMode="External"/><Relationship Id="rId21" Type="http://schemas.openxmlformats.org/officeDocument/2006/relationships/image" Target="media/image5.png"/><Relationship Id="rId42" Type="http://schemas.openxmlformats.org/officeDocument/2006/relationships/hyperlink" Target="file:///H:\Geosecma%20webb\driftovervakning\lasttest\jmeter\AGS_rest_export_param.jmx" TargetMode="External"/><Relationship Id="rId47" Type="http://schemas.openxmlformats.org/officeDocument/2006/relationships/hyperlink" Target="file:///H:\Geosecma%20webb\driftovervakning\lasttest\jmeter\AGS_rest_export_param.jmx" TargetMode="External"/><Relationship Id="rId63" Type="http://schemas.openxmlformats.org/officeDocument/2006/relationships/hyperlink" Target="file:///H:\Geosecma%20webb\driftovervakning\lasttest\jmeter\AGS_rest_export_param.jmx" TargetMode="External"/><Relationship Id="rId68" Type="http://schemas.openxmlformats.org/officeDocument/2006/relationships/hyperlink" Target="file:///H:\Geosecma%20webb\driftovervakning\lasttest\jmeter\AGS_rest_export_param.jmx" TargetMode="External"/><Relationship Id="rId84" Type="http://schemas.openxmlformats.org/officeDocument/2006/relationships/hyperlink" Target="file:///H:\Geosecma%20webb\driftovervakning\lasttest\jmeter\AGS_rest_export_param.jmx" TargetMode="External"/><Relationship Id="rId89" Type="http://schemas.openxmlformats.org/officeDocument/2006/relationships/hyperlink" Target="file:///H:\Geosecma%20webb\driftovervakning\lasttest\jmeter\AGS_rest_export_param.jmx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H:\Geosecma%20webb\driftovervakning\lasttest\jmeter\AGS_rest_export_param.jmx" TargetMode="External"/><Relationship Id="rId92" Type="http://schemas.openxmlformats.org/officeDocument/2006/relationships/hyperlink" Target="file:///H:\Geosecma%20webb\driftovervakning\lasttest\jmeter\AGS_rest_export_param.jm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lideshare.net/gatewaygeomatics.com/wms-performance-shootout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://perftestingguide.codeplex.com/releases/view/6690" TargetMode="External"/><Relationship Id="rId24" Type="http://schemas.openxmlformats.org/officeDocument/2006/relationships/hyperlink" Target="http://perftestingguide.codeplex.com/releases/view/6690" TargetMode="External"/><Relationship Id="rId32" Type="http://schemas.openxmlformats.org/officeDocument/2006/relationships/image" Target="media/image10.png"/><Relationship Id="rId37" Type="http://schemas.openxmlformats.org/officeDocument/2006/relationships/hyperlink" Target="file:///H:\Geosecma%20webb\driftovervakning\lasttest\jmeter\AGS_map_cache_virt_dir_param.jmx" TargetMode="External"/><Relationship Id="rId40" Type="http://schemas.openxmlformats.org/officeDocument/2006/relationships/hyperlink" Target="file:///H:\Geosecma%20webb\driftovervakning\lasttest\jmeter\AGS_rest_export_param.jmx" TargetMode="External"/><Relationship Id="rId45" Type="http://schemas.openxmlformats.org/officeDocument/2006/relationships/hyperlink" Target="file:///H:\Geosecma%20webb\driftovervakning\lasttest\jmeter\AGS_rest_export_param.jmx" TargetMode="External"/><Relationship Id="rId53" Type="http://schemas.openxmlformats.org/officeDocument/2006/relationships/hyperlink" Target="file:///H:\Geosecma%20webb\driftovervakning\lasttest\jmeter\AGS_rest_export_param.jmx" TargetMode="External"/><Relationship Id="rId58" Type="http://schemas.openxmlformats.org/officeDocument/2006/relationships/hyperlink" Target="file:///H:\Geosecma%20webb\driftovervakning\lasttest\jmeter\AGS_rest_export_param.jmx" TargetMode="External"/><Relationship Id="rId66" Type="http://schemas.openxmlformats.org/officeDocument/2006/relationships/hyperlink" Target="file:///H:\Geosecma%20webb\driftovervakning\lasttest\jmeter\AGS_rest_export_param.jmx" TargetMode="External"/><Relationship Id="rId74" Type="http://schemas.openxmlformats.org/officeDocument/2006/relationships/hyperlink" Target="file:///H:\Geosecma%20webb\driftovervakning\lasttest\jmeter\AGS_rest_export_param.jmx" TargetMode="External"/><Relationship Id="rId79" Type="http://schemas.openxmlformats.org/officeDocument/2006/relationships/hyperlink" Target="file:///H:\Geosecma%20webb\driftovervakning\lasttest\jmeter\AGS_rest_export_param.jmx" TargetMode="External"/><Relationship Id="rId87" Type="http://schemas.openxmlformats.org/officeDocument/2006/relationships/hyperlink" Target="file:///H:\Geosecma%20webb\driftovervakning\lasttest\jmeter\AGS_rest_export_param.jmx" TargetMode="External"/><Relationship Id="rId102" Type="http://schemas.openxmlformats.org/officeDocument/2006/relationships/hyperlink" Target="file:///H:\Geosecma%20webb\driftovervakning\lasttest\jmeter\AGS_rest_export_param.jmx" TargetMode="External"/><Relationship Id="rId5" Type="http://schemas.openxmlformats.org/officeDocument/2006/relationships/settings" Target="settings.xml"/><Relationship Id="rId61" Type="http://schemas.openxmlformats.org/officeDocument/2006/relationships/hyperlink" Target="file:///H:\Geosecma%20webb\driftovervakning\lasttest\jmeter\AGS_rest_export_param.jmx" TargetMode="External"/><Relationship Id="rId82" Type="http://schemas.openxmlformats.org/officeDocument/2006/relationships/hyperlink" Target="file:///H:\Geosecma%20webb\driftovervakning\lasttest\jmeter\AGS_rest_export_param.jmx" TargetMode="External"/><Relationship Id="rId90" Type="http://schemas.openxmlformats.org/officeDocument/2006/relationships/hyperlink" Target="file:///H:\Geosecma%20webb\driftovervakning\lasttest\jmeter\AGS_rest_export_param.jmx" TargetMode="External"/><Relationship Id="rId95" Type="http://schemas.openxmlformats.org/officeDocument/2006/relationships/hyperlink" Target="file:///H:\Geosecma%20webb\driftovervakning\lasttest\jmeter\AGS_rest_export_param.jmx" TargetMode="External"/><Relationship Id="rId19" Type="http://schemas.openxmlformats.org/officeDocument/2006/relationships/image" Target="media/image3.png"/><Relationship Id="rId14" Type="http://schemas.openxmlformats.org/officeDocument/2006/relationships/hyperlink" Target="http://arcscripts.esri.com/scripts.asp?eLang=&amp;eProd=&amp;perPage=10&amp;eQuery=mxdperfstat" TargetMode="External"/><Relationship Id="rId22" Type="http://schemas.openxmlformats.org/officeDocument/2006/relationships/chart" Target="charts/chart1.xml"/><Relationship Id="rId27" Type="http://schemas.openxmlformats.org/officeDocument/2006/relationships/footer" Target="footer1.xml"/><Relationship Id="rId30" Type="http://schemas.openxmlformats.org/officeDocument/2006/relationships/image" Target="media/image8.png"/><Relationship Id="rId35" Type="http://schemas.openxmlformats.org/officeDocument/2006/relationships/hyperlink" Target="file:///H:\Geosecma%20webb\driftovervakning\lasttest\jmeter\AGS_map_cache_virt_dir_param.jmx" TargetMode="External"/><Relationship Id="rId43" Type="http://schemas.openxmlformats.org/officeDocument/2006/relationships/hyperlink" Target="file:///H:\Geosecma%20webb\driftovervakning\lasttest\jmeter\AGS_rest_export_param.jmx" TargetMode="External"/><Relationship Id="rId48" Type="http://schemas.openxmlformats.org/officeDocument/2006/relationships/hyperlink" Target="file:///H:\Geosecma%20webb\driftovervakning\lasttest\jmeter\AGS_rest_export_param.jmx" TargetMode="External"/><Relationship Id="rId56" Type="http://schemas.openxmlformats.org/officeDocument/2006/relationships/hyperlink" Target="file:///H:\Geosecma%20webb\driftovervakning\lasttest\jmeter\AGS_rest_export_param.jmx" TargetMode="External"/><Relationship Id="rId64" Type="http://schemas.openxmlformats.org/officeDocument/2006/relationships/hyperlink" Target="file:///H:\Geosecma%20webb\driftovervakning\lasttest\jmeter\AGS_rest_export_param.jmx" TargetMode="External"/><Relationship Id="rId69" Type="http://schemas.openxmlformats.org/officeDocument/2006/relationships/hyperlink" Target="file:///H:\Geosecma%20webb\driftovervakning\lasttest\jmeter\AGS_rest_export_param.jmx" TargetMode="External"/><Relationship Id="rId77" Type="http://schemas.openxmlformats.org/officeDocument/2006/relationships/hyperlink" Target="file:///H:\Geosecma%20webb\driftovervakning\lasttest\jmeter\AGS_rest_export_param.jmx" TargetMode="External"/><Relationship Id="rId100" Type="http://schemas.openxmlformats.org/officeDocument/2006/relationships/hyperlink" Target="file:///H:\Geosecma%20webb\driftovervakning\lasttest\jmeter\AGS_rest_export_param.jmx" TargetMode="External"/><Relationship Id="rId105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file:///H:\Geosecma%20webb\driftovervakning\lasttest\jmeter\AGS_rest_export_param.jmx" TargetMode="External"/><Relationship Id="rId72" Type="http://schemas.openxmlformats.org/officeDocument/2006/relationships/hyperlink" Target="file:///H:\Geosecma%20webb\driftovervakning\lasttest\jmeter\AGS_rest_export_param.jmx" TargetMode="External"/><Relationship Id="rId80" Type="http://schemas.openxmlformats.org/officeDocument/2006/relationships/hyperlink" Target="file:///H:\Geosecma%20webb\driftovervakning\lasttest\jmeter\AGS_rest_export_param.jmx" TargetMode="External"/><Relationship Id="rId85" Type="http://schemas.openxmlformats.org/officeDocument/2006/relationships/hyperlink" Target="file:///H:\Geosecma%20webb\driftovervakning\lasttest\jmeter\AGS_rest_export_param.jmx" TargetMode="External"/><Relationship Id="rId93" Type="http://schemas.openxmlformats.org/officeDocument/2006/relationships/hyperlink" Target="file:///H:\Geosecma%20webb\driftovervakning\lasttest\jmeter\AGS_rest_export_param.jmx" TargetMode="External"/><Relationship Id="rId98" Type="http://schemas.openxmlformats.org/officeDocument/2006/relationships/hyperlink" Target="file:///H:\Geosecma%20webb\driftovervakning\lasttest\jmeter\AGS_rest_export_param.jmx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vmware.com/files/pdf/ESRI-DeploymentGuide-v1.0.pdf" TargetMode="External"/><Relationship Id="rId17" Type="http://schemas.openxmlformats.org/officeDocument/2006/relationships/hyperlink" Target="http://svn.osgeo.org/osgeo/foss4g/benchmarking/" TargetMode="External"/><Relationship Id="rId25" Type="http://schemas.openxmlformats.org/officeDocument/2006/relationships/chart" Target="charts/chart3.xml"/><Relationship Id="rId33" Type="http://schemas.openxmlformats.org/officeDocument/2006/relationships/image" Target="media/image11.png"/><Relationship Id="rId38" Type="http://schemas.openxmlformats.org/officeDocument/2006/relationships/hyperlink" Target="file:///H:\Geosecma%20webb\driftovervakning\lasttest\jmeter\AGS_map_cache_virt_dir_param.jmx" TargetMode="External"/><Relationship Id="rId46" Type="http://schemas.openxmlformats.org/officeDocument/2006/relationships/hyperlink" Target="file:///H:\Geosecma%20webb\driftovervakning\lasttest\jmeter\AGS_rest_export_param.jmx" TargetMode="External"/><Relationship Id="rId59" Type="http://schemas.openxmlformats.org/officeDocument/2006/relationships/hyperlink" Target="file:///H:\Geosecma%20webb\driftovervakning\lasttest\jmeter\AGS_rest_export_param.jmx" TargetMode="External"/><Relationship Id="rId67" Type="http://schemas.openxmlformats.org/officeDocument/2006/relationships/hyperlink" Target="file:///H:\Geosecma%20webb\driftovervakning\lasttest\jmeter\AGS_rest_export_param.jmx" TargetMode="External"/><Relationship Id="rId103" Type="http://schemas.openxmlformats.org/officeDocument/2006/relationships/hyperlink" Target="file:///H:\Geosecma%20webb\driftovervakning\lasttest\jmeter\AGS_rest_export_param.jmx" TargetMode="External"/><Relationship Id="rId20" Type="http://schemas.openxmlformats.org/officeDocument/2006/relationships/image" Target="media/image4.png"/><Relationship Id="rId41" Type="http://schemas.openxmlformats.org/officeDocument/2006/relationships/hyperlink" Target="file:///H:\Geosecma%20webb\driftovervakning\lasttest\jmeter\AGS_rest_export_param.jmx" TargetMode="External"/><Relationship Id="rId54" Type="http://schemas.openxmlformats.org/officeDocument/2006/relationships/hyperlink" Target="file:///H:\Geosecma%20webb\driftovervakning\lasttest\jmeter\AGS_rest_export_param.jmx" TargetMode="External"/><Relationship Id="rId62" Type="http://schemas.openxmlformats.org/officeDocument/2006/relationships/hyperlink" Target="file:///H:\Geosecma%20webb\driftovervakning\lasttest\jmeter\AGS_rest_export_param.jmx" TargetMode="External"/><Relationship Id="rId70" Type="http://schemas.openxmlformats.org/officeDocument/2006/relationships/hyperlink" Target="file:///H:\Geosecma%20webb\driftovervakning\lasttest\jmeter\AGS_rest_export_param.jmx" TargetMode="External"/><Relationship Id="rId75" Type="http://schemas.openxmlformats.org/officeDocument/2006/relationships/hyperlink" Target="file:///H:\Geosecma%20webb\driftovervakning\lasttest\jmeter\AGS_rest_export_param.jmx" TargetMode="External"/><Relationship Id="rId83" Type="http://schemas.openxmlformats.org/officeDocument/2006/relationships/hyperlink" Target="file:///H:\Geosecma%20webb\driftovervakning\lasttest\jmeter\AGS_rest_export_param.jmx" TargetMode="External"/><Relationship Id="rId88" Type="http://schemas.openxmlformats.org/officeDocument/2006/relationships/hyperlink" Target="file:///H:\Geosecma%20webb\driftovervakning\lasttest\jmeter\AGS_rest_export_param.jmx" TargetMode="External"/><Relationship Id="rId91" Type="http://schemas.openxmlformats.org/officeDocument/2006/relationships/hyperlink" Target="file:///H:\Geosecma%20webb\driftovervakning\lasttest\jmeter\AGS_rest_export_param.jmx" TargetMode="External"/><Relationship Id="rId96" Type="http://schemas.openxmlformats.org/officeDocument/2006/relationships/hyperlink" Target="file:///H:\Geosecma%20webb\driftovervakning\lasttest\jmeter\AGS_rest_export_param.jm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iki.osgeo.org/wiki/Benchmarking_2009" TargetMode="External"/><Relationship Id="rId23" Type="http://schemas.openxmlformats.org/officeDocument/2006/relationships/chart" Target="charts/chart2.xml"/><Relationship Id="rId28" Type="http://schemas.openxmlformats.org/officeDocument/2006/relationships/image" Target="media/image6.png"/><Relationship Id="rId36" Type="http://schemas.openxmlformats.org/officeDocument/2006/relationships/hyperlink" Target="file:///H:\Geosecma%20webb\driftovervakning\lasttest\jmeter\AGS_map_cache_virt_dir_param.jmx" TargetMode="External"/><Relationship Id="rId49" Type="http://schemas.openxmlformats.org/officeDocument/2006/relationships/hyperlink" Target="file:///H:\Geosecma%20webb\driftovervakning\lasttest\jmeter\AGS_rest_export_param.jmx" TargetMode="External"/><Relationship Id="rId57" Type="http://schemas.openxmlformats.org/officeDocument/2006/relationships/hyperlink" Target="file:///H:\Geosecma%20webb\driftovervakning\lasttest\jmeter\AGS_rest_export_param.jmx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://msdn.microsoft.com/en-us/library/bb924375.aspx" TargetMode="External"/><Relationship Id="rId31" Type="http://schemas.openxmlformats.org/officeDocument/2006/relationships/image" Target="media/image9.png"/><Relationship Id="rId44" Type="http://schemas.openxmlformats.org/officeDocument/2006/relationships/hyperlink" Target="file:///H:\Geosecma%20webb\driftovervakning\lasttest\jmeter\AGS_rest_export_param.jmx" TargetMode="External"/><Relationship Id="rId52" Type="http://schemas.openxmlformats.org/officeDocument/2006/relationships/hyperlink" Target="file:///H:\Geosecma%20webb\driftovervakning\lasttest\jmeter\AGS_rest_export_param.jmx" TargetMode="External"/><Relationship Id="rId60" Type="http://schemas.openxmlformats.org/officeDocument/2006/relationships/hyperlink" Target="file:///H:\Geosecma%20webb\driftovervakning\lasttest\jmeter\AGS_rest_export_param.jmx" TargetMode="External"/><Relationship Id="rId65" Type="http://schemas.openxmlformats.org/officeDocument/2006/relationships/hyperlink" Target="file:///H:\Geosecma%20webb\driftovervakning\lasttest\jmeter\AGS_rest_export_param.jmx" TargetMode="External"/><Relationship Id="rId73" Type="http://schemas.openxmlformats.org/officeDocument/2006/relationships/hyperlink" Target="file:///H:\Geosecma%20webb\driftovervakning\lasttest\jmeter\AGS_rest_export_param.jmx" TargetMode="External"/><Relationship Id="rId78" Type="http://schemas.openxmlformats.org/officeDocument/2006/relationships/hyperlink" Target="file:///H:\Geosecma%20webb\driftovervakning\lasttest\jmeter\AGS_rest_export_param.jmx" TargetMode="External"/><Relationship Id="rId81" Type="http://schemas.openxmlformats.org/officeDocument/2006/relationships/hyperlink" Target="file:///H:\Geosecma%20webb\driftovervakning\lasttest\jmeter\AGS_rest_export_param.jmx" TargetMode="External"/><Relationship Id="rId86" Type="http://schemas.openxmlformats.org/officeDocument/2006/relationships/hyperlink" Target="file:///H:\Geosecma%20webb\driftovervakning\lasttest\jmeter\AGS_rest_export_param.jmx" TargetMode="External"/><Relationship Id="rId94" Type="http://schemas.openxmlformats.org/officeDocument/2006/relationships/hyperlink" Target="file:///H:\Geosecma%20webb\driftovervakning\lasttest\jmeter\AGS_rest_export_param.jmx" TargetMode="External"/><Relationship Id="rId99" Type="http://schemas.openxmlformats.org/officeDocument/2006/relationships/hyperlink" Target="file:///H:\Geosecma%20webb\driftovervakning\lasttest\jmeter\AGS_rest_export_param.jmx" TargetMode="External"/><Relationship Id="rId101" Type="http://schemas.openxmlformats.org/officeDocument/2006/relationships/hyperlink" Target="file:///H:\Geosecma%20webb\driftovervakning\lasttest\jmeter\AGS_rest_export_param.jm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Software_performance_testing" TargetMode="External"/><Relationship Id="rId13" Type="http://schemas.openxmlformats.org/officeDocument/2006/relationships/hyperlink" Target="http://www.esri.com/systemsint/kbase/docs/stress-test-methodology.pdf" TargetMode="External"/><Relationship Id="rId18" Type="http://schemas.openxmlformats.org/officeDocument/2006/relationships/hyperlink" Target="http://kartor.stockholm.se" TargetMode="External"/><Relationship Id="rId39" Type="http://schemas.openxmlformats.org/officeDocument/2006/relationships/hyperlink" Target="file:///H:\Geosecma%20webb\driftovervakning\lasttest\jmeter\AGS_rest_export_param.jmx" TargetMode="External"/><Relationship Id="rId34" Type="http://schemas.openxmlformats.org/officeDocument/2006/relationships/image" Target="media/image12.png"/><Relationship Id="rId50" Type="http://schemas.openxmlformats.org/officeDocument/2006/relationships/hyperlink" Target="file:///H:\Geosecma%20webb\driftovervakning\lasttest\jmeter\AGS_rest_export_param.jmx" TargetMode="External"/><Relationship Id="rId55" Type="http://schemas.openxmlformats.org/officeDocument/2006/relationships/hyperlink" Target="file:///H:\Geosecma%20webb\driftovervakning\lasttest\jmeter\AGS_rest_export_param.jmx" TargetMode="External"/><Relationship Id="rId76" Type="http://schemas.openxmlformats.org/officeDocument/2006/relationships/hyperlink" Target="file:///H:\Geosecma%20webb\driftovervakning\lasttest\jmeter\AGS_rest_export_param.jmx" TargetMode="External"/><Relationship Id="rId97" Type="http://schemas.openxmlformats.org/officeDocument/2006/relationships/hyperlink" Target="file:///H:\Geosecma%20webb\driftovervakning\lasttest\jmeter\AGS_rest_export_param.jmx" TargetMode="External"/><Relationship Id="rId10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\\filer01\givas\Dokumentation\Drifthandbok%20Givas\&#214;vriga%20rutiner\Geosecma%20webb\driftovervakning\log\loadtest_EnkelV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filer01\givas\Dokumentation\Drifthandbok%20Givas\&#214;vriga%20rutiner\Geosecma%20webb\driftovervakning\log\loadtest_mapcache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\\filer01\givas\Dokumentation\Drifthandbok%20Givas\&#214;vriga%20rutiner\Geosecma%20webb\driftovervakning\log\loadtest_EnkelV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/>
            </a:pPr>
            <a:r>
              <a:rPr lang="sv-SE" sz="1800" baseline="0"/>
              <a:t>Lasttest EnkelVA 1500 AGS REST export anrop</a:t>
            </a:r>
          </a:p>
          <a:p>
            <a:pPr>
              <a:defRPr sz="1800"/>
            </a:pPr>
            <a:r>
              <a:rPr lang="sv-SE" sz="1000"/>
              <a:t>T.o.m. 20100914 gang,unn bara vatten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gang 5:50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Blad1!$B$2:$B$88</c:f>
              <c:numCache>
                <c:formatCode>General</c:formatCode>
                <c:ptCount val="87"/>
                <c:pt idx="0">
                  <c:v>5.8</c:v>
                </c:pt>
                <c:pt idx="1">
                  <c:v>6</c:v>
                </c:pt>
                <c:pt idx="2">
                  <c:v>5.9</c:v>
                </c:pt>
                <c:pt idx="3">
                  <c:v>6.1</c:v>
                </c:pt>
                <c:pt idx="4">
                  <c:v>6.2</c:v>
                </c:pt>
                <c:pt idx="5">
                  <c:v>5.8</c:v>
                </c:pt>
                <c:pt idx="6">
                  <c:v>6</c:v>
                </c:pt>
                <c:pt idx="7">
                  <c:v>6</c:v>
                </c:pt>
                <c:pt idx="8">
                  <c:v>5.8</c:v>
                </c:pt>
                <c:pt idx="9">
                  <c:v>6.7</c:v>
                </c:pt>
                <c:pt idx="10">
                  <c:v>5.2</c:v>
                </c:pt>
                <c:pt idx="11">
                  <c:v>7</c:v>
                </c:pt>
                <c:pt idx="12">
                  <c:v>7</c:v>
                </c:pt>
                <c:pt idx="13">
                  <c:v>6.9</c:v>
                </c:pt>
                <c:pt idx="14">
                  <c:v>6.5</c:v>
                </c:pt>
                <c:pt idx="15">
                  <c:v>6.6</c:v>
                </c:pt>
                <c:pt idx="16">
                  <c:v>6.7</c:v>
                </c:pt>
                <c:pt idx="17">
                  <c:v>7</c:v>
                </c:pt>
                <c:pt idx="18">
                  <c:v>6.9</c:v>
                </c:pt>
                <c:pt idx="19">
                  <c:v>5.5</c:v>
                </c:pt>
                <c:pt idx="20">
                  <c:v>6.5</c:v>
                </c:pt>
                <c:pt idx="21">
                  <c:v>6.5</c:v>
                </c:pt>
                <c:pt idx="22">
                  <c:v>6.9</c:v>
                </c:pt>
                <c:pt idx="23">
                  <c:v>6.7</c:v>
                </c:pt>
                <c:pt idx="24">
                  <c:v>6.8</c:v>
                </c:pt>
                <c:pt idx="25">
                  <c:v>6.7</c:v>
                </c:pt>
                <c:pt idx="26">
                  <c:v>6.5</c:v>
                </c:pt>
                <c:pt idx="27">
                  <c:v>6.3</c:v>
                </c:pt>
                <c:pt idx="28">
                  <c:v>6.9</c:v>
                </c:pt>
                <c:pt idx="29">
                  <c:v>7.1</c:v>
                </c:pt>
                <c:pt idx="30">
                  <c:v>7</c:v>
                </c:pt>
                <c:pt idx="31">
                  <c:v>6.3</c:v>
                </c:pt>
                <c:pt idx="32">
                  <c:v>6.7</c:v>
                </c:pt>
                <c:pt idx="33">
                  <c:v>7.1</c:v>
                </c:pt>
                <c:pt idx="34">
                  <c:v>7.2</c:v>
                </c:pt>
                <c:pt idx="35">
                  <c:v>7.1</c:v>
                </c:pt>
                <c:pt idx="36">
                  <c:v>6.6</c:v>
                </c:pt>
                <c:pt idx="37">
                  <c:v>7</c:v>
                </c:pt>
                <c:pt idx="38">
                  <c:v>6.9</c:v>
                </c:pt>
                <c:pt idx="39">
                  <c:v>7</c:v>
                </c:pt>
                <c:pt idx="40">
                  <c:v>6.7</c:v>
                </c:pt>
                <c:pt idx="41">
                  <c:v>7.2</c:v>
                </c:pt>
                <c:pt idx="42">
                  <c:v>7</c:v>
                </c:pt>
                <c:pt idx="43">
                  <c:v>7.6</c:v>
                </c:pt>
                <c:pt idx="44">
                  <c:v>6.2</c:v>
                </c:pt>
                <c:pt idx="45">
                  <c:v>7.7</c:v>
                </c:pt>
                <c:pt idx="46">
                  <c:v>7.3</c:v>
                </c:pt>
                <c:pt idx="47">
                  <c:v>7.3</c:v>
                </c:pt>
                <c:pt idx="48">
                  <c:v>7.4</c:v>
                </c:pt>
                <c:pt idx="49">
                  <c:v>7.7</c:v>
                </c:pt>
                <c:pt idx="50">
                  <c:v>7.6</c:v>
                </c:pt>
                <c:pt idx="51">
                  <c:v>7.2</c:v>
                </c:pt>
                <c:pt idx="52">
                  <c:v>7.1</c:v>
                </c:pt>
                <c:pt idx="53">
                  <c:v>6.8</c:v>
                </c:pt>
                <c:pt idx="54">
                  <c:v>7.3</c:v>
                </c:pt>
                <c:pt idx="55">
                  <c:v>7.5</c:v>
                </c:pt>
                <c:pt idx="56">
                  <c:v>7.6</c:v>
                </c:pt>
                <c:pt idx="57">
                  <c:v>5.2</c:v>
                </c:pt>
                <c:pt idx="58">
                  <c:v>8</c:v>
                </c:pt>
                <c:pt idx="59">
                  <c:v>7.7</c:v>
                </c:pt>
                <c:pt idx="60">
                  <c:v>8.1</c:v>
                </c:pt>
                <c:pt idx="61">
                  <c:v>7.9</c:v>
                </c:pt>
                <c:pt idx="62">
                  <c:v>7.9</c:v>
                </c:pt>
                <c:pt idx="63">
                  <c:v>7.9</c:v>
                </c:pt>
                <c:pt idx="64">
                  <c:v>7.9</c:v>
                </c:pt>
                <c:pt idx="65">
                  <c:v>7.9</c:v>
                </c:pt>
                <c:pt idx="66">
                  <c:v>7.8</c:v>
                </c:pt>
                <c:pt idx="67">
                  <c:v>7.8</c:v>
                </c:pt>
                <c:pt idx="68">
                  <c:v>7.6</c:v>
                </c:pt>
                <c:pt idx="69">
                  <c:v>7.9</c:v>
                </c:pt>
                <c:pt idx="70">
                  <c:v>7.9</c:v>
                </c:pt>
                <c:pt idx="71">
                  <c:v>7.3</c:v>
                </c:pt>
                <c:pt idx="72">
                  <c:v>7.5</c:v>
                </c:pt>
                <c:pt idx="73">
                  <c:v>7.3</c:v>
                </c:pt>
                <c:pt idx="74">
                  <c:v>7.1</c:v>
                </c:pt>
                <c:pt idx="75">
                  <c:v>11.5</c:v>
                </c:pt>
                <c:pt idx="76">
                  <c:v>11.8</c:v>
                </c:pt>
                <c:pt idx="77">
                  <c:v>11.7</c:v>
                </c:pt>
                <c:pt idx="78">
                  <c:v>11.9</c:v>
                </c:pt>
                <c:pt idx="79">
                  <c:v>7.2</c:v>
                </c:pt>
                <c:pt idx="80">
                  <c:v>6.9</c:v>
                </c:pt>
                <c:pt idx="81">
                  <c:v>6.8</c:v>
                </c:pt>
                <c:pt idx="82">
                  <c:v>7.1</c:v>
                </c:pt>
                <c:pt idx="83">
                  <c:v>7.1</c:v>
                </c:pt>
                <c:pt idx="84">
                  <c:v>6.9</c:v>
                </c:pt>
                <c:pt idx="85">
                  <c:v>6.5</c:v>
                </c:pt>
                <c:pt idx="86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geoweb 5:30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Blad1!$C$2:$C$88</c:f>
              <c:numCache>
                <c:formatCode>General</c:formatCode>
                <c:ptCount val="87"/>
                <c:pt idx="41">
                  <c:v>3.7</c:v>
                </c:pt>
                <c:pt idx="42">
                  <c:v>3.7</c:v>
                </c:pt>
                <c:pt idx="43">
                  <c:v>3</c:v>
                </c:pt>
                <c:pt idx="58">
                  <c:v>3.4</c:v>
                </c:pt>
                <c:pt idx="59">
                  <c:v>3.1</c:v>
                </c:pt>
                <c:pt idx="60">
                  <c:v>2.8</c:v>
                </c:pt>
                <c:pt idx="61">
                  <c:v>3.4</c:v>
                </c:pt>
                <c:pt idx="62">
                  <c:v>3.2</c:v>
                </c:pt>
                <c:pt idx="63">
                  <c:v>3.6</c:v>
                </c:pt>
                <c:pt idx="64">
                  <c:v>3.7</c:v>
                </c:pt>
                <c:pt idx="65">
                  <c:v>3.5</c:v>
                </c:pt>
                <c:pt idx="66">
                  <c:v>3.6</c:v>
                </c:pt>
                <c:pt idx="67">
                  <c:v>3.4</c:v>
                </c:pt>
                <c:pt idx="68">
                  <c:v>3.7</c:v>
                </c:pt>
                <c:pt idx="69">
                  <c:v>3.5</c:v>
                </c:pt>
                <c:pt idx="70">
                  <c:v>3.6</c:v>
                </c:pt>
                <c:pt idx="71">
                  <c:v>3.5</c:v>
                </c:pt>
                <c:pt idx="73">
                  <c:v>3.7</c:v>
                </c:pt>
                <c:pt idx="74">
                  <c:v>3.5</c:v>
                </c:pt>
                <c:pt idx="75">
                  <c:v>3.3</c:v>
                </c:pt>
                <c:pt idx="76">
                  <c:v>3.4</c:v>
                </c:pt>
                <c:pt idx="77">
                  <c:v>3.5</c:v>
                </c:pt>
                <c:pt idx="78">
                  <c:v>3.4</c:v>
                </c:pt>
                <c:pt idx="79">
                  <c:v>3.5</c:v>
                </c:pt>
                <c:pt idx="80">
                  <c:v>3.5</c:v>
                </c:pt>
                <c:pt idx="81">
                  <c:v>3.8</c:v>
                </c:pt>
                <c:pt idx="82">
                  <c:v>3.5</c:v>
                </c:pt>
                <c:pt idx="83">
                  <c:v>3.5</c:v>
                </c:pt>
                <c:pt idx="84">
                  <c:v>3.6</c:v>
                </c:pt>
                <c:pt idx="85">
                  <c:v>3.1</c:v>
                </c:pt>
                <c:pt idx="86">
                  <c:v>3.3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Blad1!$D$1</c:f>
              <c:strCache>
                <c:ptCount val="1"/>
                <c:pt idx="0">
                  <c:v>gang 5:40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Blad1!$D$2:$D$88</c:f>
              <c:numCache>
                <c:formatCode>General</c:formatCode>
                <c:ptCount val="87"/>
                <c:pt idx="41">
                  <c:v>7.2</c:v>
                </c:pt>
                <c:pt idx="42">
                  <c:v>7</c:v>
                </c:pt>
                <c:pt idx="43">
                  <c:v>7.3</c:v>
                </c:pt>
                <c:pt idx="44">
                  <c:v>5.9</c:v>
                </c:pt>
                <c:pt idx="45">
                  <c:v>7</c:v>
                </c:pt>
                <c:pt idx="46">
                  <c:v>7</c:v>
                </c:pt>
                <c:pt idx="47">
                  <c:v>6.2</c:v>
                </c:pt>
                <c:pt idx="48">
                  <c:v>6.9</c:v>
                </c:pt>
                <c:pt idx="49">
                  <c:v>7.2</c:v>
                </c:pt>
                <c:pt idx="50">
                  <c:v>7.2</c:v>
                </c:pt>
                <c:pt idx="51">
                  <c:v>4.7</c:v>
                </c:pt>
                <c:pt idx="52">
                  <c:v>6.7</c:v>
                </c:pt>
                <c:pt idx="53">
                  <c:v>6.3</c:v>
                </c:pt>
                <c:pt idx="54">
                  <c:v>6.9</c:v>
                </c:pt>
                <c:pt idx="55">
                  <c:v>6.9</c:v>
                </c:pt>
                <c:pt idx="56">
                  <c:v>7.1</c:v>
                </c:pt>
                <c:pt idx="57">
                  <c:v>4.9000000000000004</c:v>
                </c:pt>
                <c:pt idx="58">
                  <c:v>7.2</c:v>
                </c:pt>
                <c:pt idx="59">
                  <c:v>7.2</c:v>
                </c:pt>
                <c:pt idx="60">
                  <c:v>7.5</c:v>
                </c:pt>
                <c:pt idx="61">
                  <c:v>7.5</c:v>
                </c:pt>
                <c:pt idx="62">
                  <c:v>7.4</c:v>
                </c:pt>
                <c:pt idx="63">
                  <c:v>7.4</c:v>
                </c:pt>
                <c:pt idx="64">
                  <c:v>7.4</c:v>
                </c:pt>
                <c:pt idx="65">
                  <c:v>7.4</c:v>
                </c:pt>
                <c:pt idx="66">
                  <c:v>7.3</c:v>
                </c:pt>
                <c:pt idx="67">
                  <c:v>7.3</c:v>
                </c:pt>
                <c:pt idx="68">
                  <c:v>7</c:v>
                </c:pt>
                <c:pt idx="69">
                  <c:v>7.4</c:v>
                </c:pt>
                <c:pt idx="70">
                  <c:v>7.4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Blad1!$E$1</c:f>
              <c:strCache>
                <c:ptCount val="1"/>
                <c:pt idx="0">
                  <c:v>bauge 5:40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Blad1!$E$2:$E$88</c:f>
              <c:numCache>
                <c:formatCode>General</c:formatCode>
                <c:ptCount val="87"/>
                <c:pt idx="41">
                  <c:v>4</c:v>
                </c:pt>
                <c:pt idx="42">
                  <c:v>4</c:v>
                </c:pt>
                <c:pt idx="43">
                  <c:v>3.9</c:v>
                </c:pt>
                <c:pt idx="44">
                  <c:v>3.5</c:v>
                </c:pt>
                <c:pt idx="45">
                  <c:v>3.3</c:v>
                </c:pt>
                <c:pt idx="46">
                  <c:v>3.2</c:v>
                </c:pt>
                <c:pt idx="47">
                  <c:v>2.9</c:v>
                </c:pt>
                <c:pt idx="48">
                  <c:v>3.3</c:v>
                </c:pt>
                <c:pt idx="49">
                  <c:v>3.3</c:v>
                </c:pt>
                <c:pt idx="50">
                  <c:v>3.6</c:v>
                </c:pt>
                <c:pt idx="51">
                  <c:v>2.7</c:v>
                </c:pt>
                <c:pt idx="52">
                  <c:v>2.7</c:v>
                </c:pt>
                <c:pt idx="53">
                  <c:v>3</c:v>
                </c:pt>
                <c:pt idx="54">
                  <c:v>2.6</c:v>
                </c:pt>
                <c:pt idx="55">
                  <c:v>2.8</c:v>
                </c:pt>
                <c:pt idx="56">
                  <c:v>3.2</c:v>
                </c:pt>
                <c:pt idx="57">
                  <c:v>3</c:v>
                </c:pt>
                <c:pt idx="58">
                  <c:v>3.4</c:v>
                </c:pt>
                <c:pt idx="59">
                  <c:v>3.4</c:v>
                </c:pt>
                <c:pt idx="60">
                  <c:v>3.3</c:v>
                </c:pt>
                <c:pt idx="61">
                  <c:v>3.9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3.3</c:v>
                </c:pt>
                <c:pt idx="69">
                  <c:v>4</c:v>
                </c:pt>
                <c:pt idx="70">
                  <c:v>4.0999999999999996</c:v>
                </c:pt>
                <c:pt idx="71">
                  <c:v>4.0999999999999996</c:v>
                </c:pt>
                <c:pt idx="73">
                  <c:v>4.0999999999999996</c:v>
                </c:pt>
                <c:pt idx="74">
                  <c:v>4.0999999999999996</c:v>
                </c:pt>
                <c:pt idx="75">
                  <c:v>4</c:v>
                </c:pt>
                <c:pt idx="76">
                  <c:v>3.9</c:v>
                </c:pt>
                <c:pt idx="77">
                  <c:v>4.0999999999999996</c:v>
                </c:pt>
                <c:pt idx="78">
                  <c:v>4.0999999999999996</c:v>
                </c:pt>
                <c:pt idx="79">
                  <c:v>4.0999999999999996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4.0999999999999996</c:v>
                </c:pt>
                <c:pt idx="85">
                  <c:v>3.7</c:v>
                </c:pt>
                <c:pt idx="86">
                  <c:v>3.8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Blad1!$F$1</c:f>
              <c:strCache>
                <c:ptCount val="1"/>
                <c:pt idx="0">
                  <c:v>bejla 6:00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Blad1!$F$2:$F$88</c:f>
              <c:numCache>
                <c:formatCode>General</c:formatCode>
                <c:ptCount val="87"/>
                <c:pt idx="71">
                  <c:v>4.2</c:v>
                </c:pt>
                <c:pt idx="73">
                  <c:v>4.2</c:v>
                </c:pt>
                <c:pt idx="74">
                  <c:v>4.2</c:v>
                </c:pt>
                <c:pt idx="75">
                  <c:v>3.8</c:v>
                </c:pt>
                <c:pt idx="76">
                  <c:v>4.0999999999999996</c:v>
                </c:pt>
                <c:pt idx="77">
                  <c:v>4.2</c:v>
                </c:pt>
                <c:pt idx="78">
                  <c:v>4.2</c:v>
                </c:pt>
                <c:pt idx="79">
                  <c:v>4.2</c:v>
                </c:pt>
                <c:pt idx="80">
                  <c:v>4.2</c:v>
                </c:pt>
                <c:pt idx="81">
                  <c:v>4.0999999999999996</c:v>
                </c:pt>
                <c:pt idx="82">
                  <c:v>4.0999999999999996</c:v>
                </c:pt>
                <c:pt idx="83">
                  <c:v>4.2</c:v>
                </c:pt>
                <c:pt idx="84">
                  <c:v>4.2</c:v>
                </c:pt>
                <c:pt idx="85">
                  <c:v>4</c:v>
                </c:pt>
                <c:pt idx="86">
                  <c:v>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Blad1!$G$1</c:f>
              <c:strCache>
                <c:ptCount val="1"/>
                <c:pt idx="0">
                  <c:v>dundraren 6:10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Blad1!$G$2:$G$88</c:f>
              <c:numCache>
                <c:formatCode>General</c:formatCode>
                <c:ptCount val="87"/>
                <c:pt idx="44">
                  <c:v>3.5</c:v>
                </c:pt>
                <c:pt idx="45">
                  <c:v>2.9</c:v>
                </c:pt>
                <c:pt idx="46">
                  <c:v>2.2999999999999998</c:v>
                </c:pt>
                <c:pt idx="47">
                  <c:v>2.5</c:v>
                </c:pt>
                <c:pt idx="48">
                  <c:v>2.5</c:v>
                </c:pt>
                <c:pt idx="49">
                  <c:v>3</c:v>
                </c:pt>
                <c:pt idx="50">
                  <c:v>2.8</c:v>
                </c:pt>
                <c:pt idx="51">
                  <c:v>4.5999999999999996</c:v>
                </c:pt>
                <c:pt idx="52">
                  <c:v>5</c:v>
                </c:pt>
                <c:pt idx="53">
                  <c:v>4.5999999999999996</c:v>
                </c:pt>
                <c:pt idx="54">
                  <c:v>4.5999999999999996</c:v>
                </c:pt>
                <c:pt idx="55">
                  <c:v>4.5</c:v>
                </c:pt>
                <c:pt idx="56">
                  <c:v>4.9000000000000004</c:v>
                </c:pt>
                <c:pt idx="57">
                  <c:v>4.5</c:v>
                </c:pt>
                <c:pt idx="58">
                  <c:v>4.3</c:v>
                </c:pt>
                <c:pt idx="59">
                  <c:v>4.5</c:v>
                </c:pt>
                <c:pt idx="61">
                  <c:v>4.5999999999999996</c:v>
                </c:pt>
                <c:pt idx="62">
                  <c:v>4.7</c:v>
                </c:pt>
                <c:pt idx="63">
                  <c:v>5</c:v>
                </c:pt>
                <c:pt idx="64">
                  <c:v>3.9</c:v>
                </c:pt>
                <c:pt idx="65">
                  <c:v>3.5</c:v>
                </c:pt>
                <c:pt idx="66">
                  <c:v>3.6</c:v>
                </c:pt>
                <c:pt idx="67">
                  <c:v>3.5</c:v>
                </c:pt>
                <c:pt idx="68">
                  <c:v>4.3</c:v>
                </c:pt>
                <c:pt idx="69">
                  <c:v>4.4000000000000004</c:v>
                </c:pt>
                <c:pt idx="70">
                  <c:v>4.7</c:v>
                </c:pt>
                <c:pt idx="71">
                  <c:v>4.3</c:v>
                </c:pt>
                <c:pt idx="72">
                  <c:v>3.4</c:v>
                </c:pt>
                <c:pt idx="73">
                  <c:v>3.2</c:v>
                </c:pt>
                <c:pt idx="74">
                  <c:v>4.5999999999999996</c:v>
                </c:pt>
                <c:pt idx="75">
                  <c:v>4.0999999999999996</c:v>
                </c:pt>
                <c:pt idx="76">
                  <c:v>4.2</c:v>
                </c:pt>
                <c:pt idx="77">
                  <c:v>5</c:v>
                </c:pt>
                <c:pt idx="78">
                  <c:v>4.7</c:v>
                </c:pt>
                <c:pt idx="79">
                  <c:v>4.8</c:v>
                </c:pt>
                <c:pt idx="80">
                  <c:v>4.5999999999999996</c:v>
                </c:pt>
                <c:pt idx="81">
                  <c:v>4.5999999999999996</c:v>
                </c:pt>
                <c:pt idx="82">
                  <c:v>4.0999999999999996</c:v>
                </c:pt>
                <c:pt idx="83">
                  <c:v>4.5999999999999996</c:v>
                </c:pt>
                <c:pt idx="84">
                  <c:v>4.5</c:v>
                </c:pt>
                <c:pt idx="85">
                  <c:v>4.5</c:v>
                </c:pt>
                <c:pt idx="86">
                  <c:v>4.7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Blad1!$H$1</c:f>
              <c:strCache>
                <c:ptCount val="1"/>
                <c:pt idx="0">
                  <c:v>gang-sol 6:40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Blad1!$H$2:$H$88</c:f>
              <c:numCache>
                <c:formatCode>General</c:formatCode>
                <c:ptCount val="87"/>
                <c:pt idx="77">
                  <c:v>4.4000000000000004</c:v>
                </c:pt>
                <c:pt idx="78">
                  <c:v>4.5999999999999996</c:v>
                </c:pt>
                <c:pt idx="79">
                  <c:v>4.2</c:v>
                </c:pt>
                <c:pt idx="80">
                  <c:v>4.4000000000000004</c:v>
                </c:pt>
                <c:pt idx="81">
                  <c:v>4.4000000000000004</c:v>
                </c:pt>
                <c:pt idx="82">
                  <c:v>4.0999999999999996</c:v>
                </c:pt>
                <c:pt idx="83">
                  <c:v>4.2</c:v>
                </c:pt>
                <c:pt idx="84">
                  <c:v>4.2</c:v>
                </c:pt>
                <c:pt idx="85">
                  <c:v>4.2</c:v>
                </c:pt>
                <c:pt idx="86">
                  <c:v>4.3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Blad1!$I$1</c:f>
              <c:strCache>
                <c:ptCount val="1"/>
                <c:pt idx="0">
                  <c:v>bauge-unn 6:50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Blad1!$I$2:$I$88</c:f>
              <c:numCache>
                <c:formatCode>General</c:formatCode>
                <c:ptCount val="87"/>
                <c:pt idx="77">
                  <c:v>11.9</c:v>
                </c:pt>
                <c:pt idx="78">
                  <c:v>12.7</c:v>
                </c:pt>
                <c:pt idx="79">
                  <c:v>6.3</c:v>
                </c:pt>
                <c:pt idx="80">
                  <c:v>6.4</c:v>
                </c:pt>
                <c:pt idx="81">
                  <c:v>6.4</c:v>
                </c:pt>
                <c:pt idx="82">
                  <c:v>6.2</c:v>
                </c:pt>
                <c:pt idx="83">
                  <c:v>6.2</c:v>
                </c:pt>
                <c:pt idx="84">
                  <c:v>6.6</c:v>
                </c:pt>
                <c:pt idx="85">
                  <c:v>6.3</c:v>
                </c:pt>
                <c:pt idx="86">
                  <c:v>5.7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Blad1!$J$1</c:f>
              <c:strCache>
                <c:ptCount val="1"/>
                <c:pt idx="0">
                  <c:v>bejla-unn 7:00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Blad1!$J$2:$J$88</c:f>
              <c:numCache>
                <c:formatCode>General</c:formatCode>
                <c:ptCount val="87"/>
                <c:pt idx="77">
                  <c:v>11.4</c:v>
                </c:pt>
                <c:pt idx="78">
                  <c:v>11.6</c:v>
                </c:pt>
                <c:pt idx="79">
                  <c:v>5.7</c:v>
                </c:pt>
                <c:pt idx="80">
                  <c:v>6.2</c:v>
                </c:pt>
                <c:pt idx="81">
                  <c:v>6.1</c:v>
                </c:pt>
                <c:pt idx="82">
                  <c:v>5.8</c:v>
                </c:pt>
                <c:pt idx="83">
                  <c:v>6.1</c:v>
                </c:pt>
                <c:pt idx="84">
                  <c:v>6.2</c:v>
                </c:pt>
                <c:pt idx="85">
                  <c:v>5.9</c:v>
                </c:pt>
                <c:pt idx="86">
                  <c:v>5.8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319424"/>
        <c:axId val="81320960"/>
      </c:lineChart>
      <c:catAx>
        <c:axId val="8131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81320960"/>
        <c:crosses val="autoZero"/>
        <c:auto val="1"/>
        <c:lblAlgn val="ctr"/>
        <c:lblOffset val="100"/>
        <c:noMultiLvlLbl val="0"/>
      </c:catAx>
      <c:valAx>
        <c:axId val="813209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sv-SE"/>
                  <a:t>Anrop/s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13194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227119906256506"/>
          <c:y val="0.17652439598896291"/>
          <c:w val="0.17904220009483249"/>
          <c:h val="0.65363698768423173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Lasttest</a:t>
            </a:r>
            <a:r>
              <a:rPr lang="en-US" baseline="0"/>
              <a:t> </a:t>
            </a:r>
            <a:r>
              <a:rPr lang="en-US"/>
              <a:t>map cache IIS virtuell mapp 1500 hämta</a:t>
            </a:r>
            <a:r>
              <a:rPr lang="en-US" baseline="0"/>
              <a:t> fil</a:t>
            </a:r>
          </a:p>
          <a:p>
            <a:pPr>
              <a:defRPr/>
            </a:pPr>
            <a:r>
              <a:rPr lang="en-US" sz="1000"/>
              <a:t>2010090?-201009? Ombyggnad</a:t>
            </a:r>
            <a:r>
              <a:rPr lang="en-US" sz="1000" baseline="0"/>
              <a:t> cache</a:t>
            </a:r>
          </a:p>
          <a:p>
            <a:pPr>
              <a:defRPr/>
            </a:pPr>
            <a:r>
              <a:rPr lang="en-US" sz="1000" baseline="0"/>
              <a:t>20100915- Ny cache med not found</a:t>
            </a:r>
            <a:endParaRPr lang="en-US" sz="10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gang avlopp 6:20</c:v>
                </c:pt>
              </c:strCache>
            </c:strRef>
          </c:tx>
          <c:marker>
            <c:symbol val="none"/>
          </c:marker>
          <c:cat>
            <c:numRef>
              <c:f>Blad1!$A$2:$A$45</c:f>
              <c:numCache>
                <c:formatCode>General</c:formatCode>
                <c:ptCount val="44"/>
                <c:pt idx="0">
                  <c:v>20100812</c:v>
                </c:pt>
                <c:pt idx="1">
                  <c:v>20100812</c:v>
                </c:pt>
                <c:pt idx="2">
                  <c:v>20100813</c:v>
                </c:pt>
                <c:pt idx="3">
                  <c:v>20100814</c:v>
                </c:pt>
                <c:pt idx="4">
                  <c:v>20100815</c:v>
                </c:pt>
                <c:pt idx="5">
                  <c:v>20100816</c:v>
                </c:pt>
                <c:pt idx="6">
                  <c:v>20100817</c:v>
                </c:pt>
                <c:pt idx="7">
                  <c:v>20100818</c:v>
                </c:pt>
                <c:pt idx="8">
                  <c:v>20100819</c:v>
                </c:pt>
                <c:pt idx="9">
                  <c:v>20100820</c:v>
                </c:pt>
                <c:pt idx="10">
                  <c:v>20100821</c:v>
                </c:pt>
                <c:pt idx="11">
                  <c:v>20100822</c:v>
                </c:pt>
                <c:pt idx="12">
                  <c:v>20100823</c:v>
                </c:pt>
                <c:pt idx="13">
                  <c:v>20100824</c:v>
                </c:pt>
                <c:pt idx="14">
                  <c:v>20100825</c:v>
                </c:pt>
                <c:pt idx="15">
                  <c:v>20100826</c:v>
                </c:pt>
                <c:pt idx="16">
                  <c:v>20100827</c:v>
                </c:pt>
                <c:pt idx="17">
                  <c:v>20100828</c:v>
                </c:pt>
                <c:pt idx="18">
                  <c:v>20100829</c:v>
                </c:pt>
                <c:pt idx="19">
                  <c:v>20100830</c:v>
                </c:pt>
                <c:pt idx="20">
                  <c:v>20100831</c:v>
                </c:pt>
                <c:pt idx="21">
                  <c:v>20100901</c:v>
                </c:pt>
                <c:pt idx="22">
                  <c:v>20100902</c:v>
                </c:pt>
                <c:pt idx="23">
                  <c:v>20100903</c:v>
                </c:pt>
                <c:pt idx="24">
                  <c:v>20100904</c:v>
                </c:pt>
                <c:pt idx="25">
                  <c:v>20100905</c:v>
                </c:pt>
                <c:pt idx="26">
                  <c:v>20100906</c:v>
                </c:pt>
                <c:pt idx="27">
                  <c:v>20100907</c:v>
                </c:pt>
                <c:pt idx="28">
                  <c:v>20100908</c:v>
                </c:pt>
                <c:pt idx="29">
                  <c:v>20100909</c:v>
                </c:pt>
                <c:pt idx="30">
                  <c:v>20100910</c:v>
                </c:pt>
                <c:pt idx="31">
                  <c:v>20100910</c:v>
                </c:pt>
                <c:pt idx="32">
                  <c:v>20100911</c:v>
                </c:pt>
                <c:pt idx="33">
                  <c:v>20100912</c:v>
                </c:pt>
                <c:pt idx="34">
                  <c:v>20100913</c:v>
                </c:pt>
                <c:pt idx="35">
                  <c:v>20100914</c:v>
                </c:pt>
                <c:pt idx="36">
                  <c:v>20100915</c:v>
                </c:pt>
                <c:pt idx="37">
                  <c:v>20100916</c:v>
                </c:pt>
                <c:pt idx="38">
                  <c:v>20100917</c:v>
                </c:pt>
                <c:pt idx="39">
                  <c:v>20100918</c:v>
                </c:pt>
                <c:pt idx="40">
                  <c:v>20100919</c:v>
                </c:pt>
                <c:pt idx="41">
                  <c:v>20100920</c:v>
                </c:pt>
                <c:pt idx="42">
                  <c:v>20100921</c:v>
                </c:pt>
                <c:pt idx="43">
                  <c:v>20100922</c:v>
                </c:pt>
              </c:numCache>
            </c:numRef>
          </c:cat>
          <c:val>
            <c:numRef>
              <c:f>Blad1!$B$2:$B$45</c:f>
              <c:numCache>
                <c:formatCode>General</c:formatCode>
                <c:ptCount val="44"/>
                <c:pt idx="0">
                  <c:v>398.8</c:v>
                </c:pt>
                <c:pt idx="1">
                  <c:v>415.5</c:v>
                </c:pt>
                <c:pt idx="2">
                  <c:v>191.2</c:v>
                </c:pt>
                <c:pt idx="3">
                  <c:v>159.4</c:v>
                </c:pt>
                <c:pt idx="4">
                  <c:v>197</c:v>
                </c:pt>
                <c:pt idx="5">
                  <c:v>265</c:v>
                </c:pt>
                <c:pt idx="6">
                  <c:v>217.2</c:v>
                </c:pt>
                <c:pt idx="7">
                  <c:v>222.8</c:v>
                </c:pt>
                <c:pt idx="8">
                  <c:v>217.9</c:v>
                </c:pt>
                <c:pt idx="9">
                  <c:v>233.2</c:v>
                </c:pt>
                <c:pt idx="10">
                  <c:v>162.9</c:v>
                </c:pt>
                <c:pt idx="11">
                  <c:v>210.4</c:v>
                </c:pt>
                <c:pt idx="12">
                  <c:v>266.89999999999969</c:v>
                </c:pt>
                <c:pt idx="13">
                  <c:v>206.6</c:v>
                </c:pt>
                <c:pt idx="14">
                  <c:v>275.3</c:v>
                </c:pt>
                <c:pt idx="15">
                  <c:v>254.7</c:v>
                </c:pt>
                <c:pt idx="16">
                  <c:v>276.8</c:v>
                </c:pt>
                <c:pt idx="17">
                  <c:v>235.7</c:v>
                </c:pt>
                <c:pt idx="18">
                  <c:v>214.7</c:v>
                </c:pt>
                <c:pt idx="19">
                  <c:v>277.39999999999969</c:v>
                </c:pt>
                <c:pt idx="20">
                  <c:v>269.7</c:v>
                </c:pt>
                <c:pt idx="21">
                  <c:v>196</c:v>
                </c:pt>
                <c:pt idx="22">
                  <c:v>258.5</c:v>
                </c:pt>
                <c:pt idx="23">
                  <c:v>264.3</c:v>
                </c:pt>
                <c:pt idx="24">
                  <c:v>229.5</c:v>
                </c:pt>
                <c:pt idx="25">
                  <c:v>223</c:v>
                </c:pt>
                <c:pt idx="26">
                  <c:v>323.5</c:v>
                </c:pt>
                <c:pt idx="27">
                  <c:v>250.1</c:v>
                </c:pt>
                <c:pt idx="28">
                  <c:v>212.5</c:v>
                </c:pt>
                <c:pt idx="29">
                  <c:v>256</c:v>
                </c:pt>
                <c:pt idx="30">
                  <c:v>276.89999999999969</c:v>
                </c:pt>
                <c:pt idx="31">
                  <c:v>576.70000000000005</c:v>
                </c:pt>
                <c:pt idx="32">
                  <c:v>187.6</c:v>
                </c:pt>
                <c:pt idx="33">
                  <c:v>175.6</c:v>
                </c:pt>
                <c:pt idx="34">
                  <c:v>274.8</c:v>
                </c:pt>
                <c:pt idx="35">
                  <c:v>299.10000000000002</c:v>
                </c:pt>
                <c:pt idx="36">
                  <c:v>372.9</c:v>
                </c:pt>
                <c:pt idx="37">
                  <c:v>429.1</c:v>
                </c:pt>
                <c:pt idx="38">
                  <c:v>416</c:v>
                </c:pt>
                <c:pt idx="39">
                  <c:v>325.89999999999969</c:v>
                </c:pt>
                <c:pt idx="40">
                  <c:v>322.7</c:v>
                </c:pt>
                <c:pt idx="41">
                  <c:v>378.3</c:v>
                </c:pt>
                <c:pt idx="42">
                  <c:v>405</c:v>
                </c:pt>
                <c:pt idx="43">
                  <c:v>727.8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geoweb avlopp 6:30</c:v>
                </c:pt>
              </c:strCache>
            </c:strRef>
          </c:tx>
          <c:marker>
            <c:symbol val="none"/>
          </c:marker>
          <c:cat>
            <c:numRef>
              <c:f>Blad1!$A$2:$A$45</c:f>
              <c:numCache>
                <c:formatCode>General</c:formatCode>
                <c:ptCount val="44"/>
                <c:pt idx="0">
                  <c:v>20100812</c:v>
                </c:pt>
                <c:pt idx="1">
                  <c:v>20100812</c:v>
                </c:pt>
                <c:pt idx="2">
                  <c:v>20100813</c:v>
                </c:pt>
                <c:pt idx="3">
                  <c:v>20100814</c:v>
                </c:pt>
                <c:pt idx="4">
                  <c:v>20100815</c:v>
                </c:pt>
                <c:pt idx="5">
                  <c:v>20100816</c:v>
                </c:pt>
                <c:pt idx="6">
                  <c:v>20100817</c:v>
                </c:pt>
                <c:pt idx="7">
                  <c:v>20100818</c:v>
                </c:pt>
                <c:pt idx="8">
                  <c:v>20100819</c:v>
                </c:pt>
                <c:pt idx="9">
                  <c:v>20100820</c:v>
                </c:pt>
                <c:pt idx="10">
                  <c:v>20100821</c:v>
                </c:pt>
                <c:pt idx="11">
                  <c:v>20100822</c:v>
                </c:pt>
                <c:pt idx="12">
                  <c:v>20100823</c:v>
                </c:pt>
                <c:pt idx="13">
                  <c:v>20100824</c:v>
                </c:pt>
                <c:pt idx="14">
                  <c:v>20100825</c:v>
                </c:pt>
                <c:pt idx="15">
                  <c:v>20100826</c:v>
                </c:pt>
                <c:pt idx="16">
                  <c:v>20100827</c:v>
                </c:pt>
                <c:pt idx="17">
                  <c:v>20100828</c:v>
                </c:pt>
                <c:pt idx="18">
                  <c:v>20100829</c:v>
                </c:pt>
                <c:pt idx="19">
                  <c:v>20100830</c:v>
                </c:pt>
                <c:pt idx="20">
                  <c:v>20100831</c:v>
                </c:pt>
                <c:pt idx="21">
                  <c:v>20100901</c:v>
                </c:pt>
                <c:pt idx="22">
                  <c:v>20100902</c:v>
                </c:pt>
                <c:pt idx="23">
                  <c:v>20100903</c:v>
                </c:pt>
                <c:pt idx="24">
                  <c:v>20100904</c:v>
                </c:pt>
                <c:pt idx="25">
                  <c:v>20100905</c:v>
                </c:pt>
                <c:pt idx="26">
                  <c:v>20100906</c:v>
                </c:pt>
                <c:pt idx="27">
                  <c:v>20100907</c:v>
                </c:pt>
                <c:pt idx="28">
                  <c:v>20100908</c:v>
                </c:pt>
                <c:pt idx="29">
                  <c:v>20100909</c:v>
                </c:pt>
                <c:pt idx="30">
                  <c:v>20100910</c:v>
                </c:pt>
                <c:pt idx="31">
                  <c:v>20100910</c:v>
                </c:pt>
                <c:pt idx="32">
                  <c:v>20100911</c:v>
                </c:pt>
                <c:pt idx="33">
                  <c:v>20100912</c:v>
                </c:pt>
                <c:pt idx="34">
                  <c:v>20100913</c:v>
                </c:pt>
                <c:pt idx="35">
                  <c:v>20100914</c:v>
                </c:pt>
                <c:pt idx="36">
                  <c:v>20100915</c:v>
                </c:pt>
                <c:pt idx="37">
                  <c:v>20100916</c:v>
                </c:pt>
                <c:pt idx="38">
                  <c:v>20100917</c:v>
                </c:pt>
                <c:pt idx="39">
                  <c:v>20100918</c:v>
                </c:pt>
                <c:pt idx="40">
                  <c:v>20100919</c:v>
                </c:pt>
                <c:pt idx="41">
                  <c:v>20100920</c:v>
                </c:pt>
                <c:pt idx="42">
                  <c:v>20100921</c:v>
                </c:pt>
                <c:pt idx="43">
                  <c:v>20100922</c:v>
                </c:pt>
              </c:numCache>
            </c:numRef>
          </c:cat>
          <c:val>
            <c:numRef>
              <c:f>Blad1!$C$2:$C$45</c:f>
              <c:numCache>
                <c:formatCode>General</c:formatCode>
                <c:ptCount val="44"/>
                <c:pt idx="31">
                  <c:v>405.5</c:v>
                </c:pt>
                <c:pt idx="32">
                  <c:v>294.89999999999969</c:v>
                </c:pt>
                <c:pt idx="33">
                  <c:v>292.2</c:v>
                </c:pt>
                <c:pt idx="34">
                  <c:v>346.1</c:v>
                </c:pt>
                <c:pt idx="35">
                  <c:v>399.1</c:v>
                </c:pt>
                <c:pt idx="36">
                  <c:v>463.1</c:v>
                </c:pt>
                <c:pt idx="37">
                  <c:v>446.6</c:v>
                </c:pt>
                <c:pt idx="38">
                  <c:v>335.5</c:v>
                </c:pt>
                <c:pt idx="39">
                  <c:v>379.9</c:v>
                </c:pt>
                <c:pt idx="40">
                  <c:v>331.6</c:v>
                </c:pt>
                <c:pt idx="41">
                  <c:v>269.7</c:v>
                </c:pt>
                <c:pt idx="42">
                  <c:v>327.39999999999969</c:v>
                </c:pt>
                <c:pt idx="43">
                  <c:v>332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Blad1!$D$1</c:f>
              <c:strCache>
                <c:ptCount val="1"/>
                <c:pt idx="0">
                  <c:v>bauge avlopp 6:25</c:v>
                </c:pt>
              </c:strCache>
            </c:strRef>
          </c:tx>
          <c:marker>
            <c:symbol val="none"/>
          </c:marker>
          <c:cat>
            <c:numRef>
              <c:f>Blad1!$A$2:$A$45</c:f>
              <c:numCache>
                <c:formatCode>General</c:formatCode>
                <c:ptCount val="44"/>
                <c:pt idx="0">
                  <c:v>20100812</c:v>
                </c:pt>
                <c:pt idx="1">
                  <c:v>20100812</c:v>
                </c:pt>
                <c:pt idx="2">
                  <c:v>20100813</c:v>
                </c:pt>
                <c:pt idx="3">
                  <c:v>20100814</c:v>
                </c:pt>
                <c:pt idx="4">
                  <c:v>20100815</c:v>
                </c:pt>
                <c:pt idx="5">
                  <c:v>20100816</c:v>
                </c:pt>
                <c:pt idx="6">
                  <c:v>20100817</c:v>
                </c:pt>
                <c:pt idx="7">
                  <c:v>20100818</c:v>
                </c:pt>
                <c:pt idx="8">
                  <c:v>20100819</c:v>
                </c:pt>
                <c:pt idx="9">
                  <c:v>20100820</c:v>
                </c:pt>
                <c:pt idx="10">
                  <c:v>20100821</c:v>
                </c:pt>
                <c:pt idx="11">
                  <c:v>20100822</c:v>
                </c:pt>
                <c:pt idx="12">
                  <c:v>20100823</c:v>
                </c:pt>
                <c:pt idx="13">
                  <c:v>20100824</c:v>
                </c:pt>
                <c:pt idx="14">
                  <c:v>20100825</c:v>
                </c:pt>
                <c:pt idx="15">
                  <c:v>20100826</c:v>
                </c:pt>
                <c:pt idx="16">
                  <c:v>20100827</c:v>
                </c:pt>
                <c:pt idx="17">
                  <c:v>20100828</c:v>
                </c:pt>
                <c:pt idx="18">
                  <c:v>20100829</c:v>
                </c:pt>
                <c:pt idx="19">
                  <c:v>20100830</c:v>
                </c:pt>
                <c:pt idx="20">
                  <c:v>20100831</c:v>
                </c:pt>
                <c:pt idx="21">
                  <c:v>20100901</c:v>
                </c:pt>
                <c:pt idx="22">
                  <c:v>20100902</c:v>
                </c:pt>
                <c:pt idx="23">
                  <c:v>20100903</c:v>
                </c:pt>
                <c:pt idx="24">
                  <c:v>20100904</c:v>
                </c:pt>
                <c:pt idx="25">
                  <c:v>20100905</c:v>
                </c:pt>
                <c:pt idx="26">
                  <c:v>20100906</c:v>
                </c:pt>
                <c:pt idx="27">
                  <c:v>20100907</c:v>
                </c:pt>
                <c:pt idx="28">
                  <c:v>20100908</c:v>
                </c:pt>
                <c:pt idx="29">
                  <c:v>20100909</c:v>
                </c:pt>
                <c:pt idx="30">
                  <c:v>20100910</c:v>
                </c:pt>
                <c:pt idx="31">
                  <c:v>20100910</c:v>
                </c:pt>
                <c:pt idx="32">
                  <c:v>20100911</c:v>
                </c:pt>
                <c:pt idx="33">
                  <c:v>20100912</c:v>
                </c:pt>
                <c:pt idx="34">
                  <c:v>20100913</c:v>
                </c:pt>
                <c:pt idx="35">
                  <c:v>20100914</c:v>
                </c:pt>
                <c:pt idx="36">
                  <c:v>20100915</c:v>
                </c:pt>
                <c:pt idx="37">
                  <c:v>20100916</c:v>
                </c:pt>
                <c:pt idx="38">
                  <c:v>20100917</c:v>
                </c:pt>
                <c:pt idx="39">
                  <c:v>20100918</c:v>
                </c:pt>
                <c:pt idx="40">
                  <c:v>20100919</c:v>
                </c:pt>
                <c:pt idx="41">
                  <c:v>20100920</c:v>
                </c:pt>
                <c:pt idx="42">
                  <c:v>20100921</c:v>
                </c:pt>
                <c:pt idx="43">
                  <c:v>20100922</c:v>
                </c:pt>
              </c:numCache>
            </c:numRef>
          </c:cat>
          <c:val>
            <c:numRef>
              <c:f>Blad1!$D$2:$D$45</c:f>
              <c:numCache>
                <c:formatCode>General</c:formatCode>
                <c:ptCount val="44"/>
                <c:pt idx="31">
                  <c:v>142.1</c:v>
                </c:pt>
                <c:pt idx="32">
                  <c:v>303.60000000000002</c:v>
                </c:pt>
                <c:pt idx="33">
                  <c:v>327.8</c:v>
                </c:pt>
                <c:pt idx="34">
                  <c:v>354.5</c:v>
                </c:pt>
                <c:pt idx="35">
                  <c:v>416.3</c:v>
                </c:pt>
                <c:pt idx="36">
                  <c:v>429.6</c:v>
                </c:pt>
                <c:pt idx="37">
                  <c:v>461.3</c:v>
                </c:pt>
                <c:pt idx="38">
                  <c:v>394</c:v>
                </c:pt>
                <c:pt idx="39">
                  <c:v>247.4</c:v>
                </c:pt>
                <c:pt idx="40">
                  <c:v>372.3</c:v>
                </c:pt>
                <c:pt idx="41">
                  <c:v>394.1</c:v>
                </c:pt>
                <c:pt idx="42">
                  <c:v>406.5</c:v>
                </c:pt>
                <c:pt idx="43">
                  <c:v>416.8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Blad1!$E$1</c:f>
              <c:strCache>
                <c:ptCount val="1"/>
                <c:pt idx="0">
                  <c:v>bejla avlopp 6:35</c:v>
                </c:pt>
              </c:strCache>
            </c:strRef>
          </c:tx>
          <c:marker>
            <c:symbol val="none"/>
          </c:marker>
          <c:cat>
            <c:numRef>
              <c:f>Blad1!$A$2:$A$45</c:f>
              <c:numCache>
                <c:formatCode>General</c:formatCode>
                <c:ptCount val="44"/>
                <c:pt idx="0">
                  <c:v>20100812</c:v>
                </c:pt>
                <c:pt idx="1">
                  <c:v>20100812</c:v>
                </c:pt>
                <c:pt idx="2">
                  <c:v>20100813</c:v>
                </c:pt>
                <c:pt idx="3">
                  <c:v>20100814</c:v>
                </c:pt>
                <c:pt idx="4">
                  <c:v>20100815</c:v>
                </c:pt>
                <c:pt idx="5">
                  <c:v>20100816</c:v>
                </c:pt>
                <c:pt idx="6">
                  <c:v>20100817</c:v>
                </c:pt>
                <c:pt idx="7">
                  <c:v>20100818</c:v>
                </c:pt>
                <c:pt idx="8">
                  <c:v>20100819</c:v>
                </c:pt>
                <c:pt idx="9">
                  <c:v>20100820</c:v>
                </c:pt>
                <c:pt idx="10">
                  <c:v>20100821</c:v>
                </c:pt>
                <c:pt idx="11">
                  <c:v>20100822</c:v>
                </c:pt>
                <c:pt idx="12">
                  <c:v>20100823</c:v>
                </c:pt>
                <c:pt idx="13">
                  <c:v>20100824</c:v>
                </c:pt>
                <c:pt idx="14">
                  <c:v>20100825</c:v>
                </c:pt>
                <c:pt idx="15">
                  <c:v>20100826</c:v>
                </c:pt>
                <c:pt idx="16">
                  <c:v>20100827</c:v>
                </c:pt>
                <c:pt idx="17">
                  <c:v>20100828</c:v>
                </c:pt>
                <c:pt idx="18">
                  <c:v>20100829</c:v>
                </c:pt>
                <c:pt idx="19">
                  <c:v>20100830</c:v>
                </c:pt>
                <c:pt idx="20">
                  <c:v>20100831</c:v>
                </c:pt>
                <c:pt idx="21">
                  <c:v>20100901</c:v>
                </c:pt>
                <c:pt idx="22">
                  <c:v>20100902</c:v>
                </c:pt>
                <c:pt idx="23">
                  <c:v>20100903</c:v>
                </c:pt>
                <c:pt idx="24">
                  <c:v>20100904</c:v>
                </c:pt>
                <c:pt idx="25">
                  <c:v>20100905</c:v>
                </c:pt>
                <c:pt idx="26">
                  <c:v>20100906</c:v>
                </c:pt>
                <c:pt idx="27">
                  <c:v>20100907</c:v>
                </c:pt>
                <c:pt idx="28">
                  <c:v>20100908</c:v>
                </c:pt>
                <c:pt idx="29">
                  <c:v>20100909</c:v>
                </c:pt>
                <c:pt idx="30">
                  <c:v>20100910</c:v>
                </c:pt>
                <c:pt idx="31">
                  <c:v>20100910</c:v>
                </c:pt>
                <c:pt idx="32">
                  <c:v>20100911</c:v>
                </c:pt>
                <c:pt idx="33">
                  <c:v>20100912</c:v>
                </c:pt>
                <c:pt idx="34">
                  <c:v>20100913</c:v>
                </c:pt>
                <c:pt idx="35">
                  <c:v>20100914</c:v>
                </c:pt>
                <c:pt idx="36">
                  <c:v>20100915</c:v>
                </c:pt>
                <c:pt idx="37">
                  <c:v>20100916</c:v>
                </c:pt>
                <c:pt idx="38">
                  <c:v>20100917</c:v>
                </c:pt>
                <c:pt idx="39">
                  <c:v>20100918</c:v>
                </c:pt>
                <c:pt idx="40">
                  <c:v>20100919</c:v>
                </c:pt>
                <c:pt idx="41">
                  <c:v>20100920</c:v>
                </c:pt>
                <c:pt idx="42">
                  <c:v>20100921</c:v>
                </c:pt>
                <c:pt idx="43">
                  <c:v>20100922</c:v>
                </c:pt>
              </c:numCache>
            </c:numRef>
          </c:cat>
          <c:val>
            <c:numRef>
              <c:f>Blad1!$E$2:$E$45</c:f>
              <c:numCache>
                <c:formatCode>General</c:formatCode>
                <c:ptCount val="44"/>
                <c:pt idx="31">
                  <c:v>217.9</c:v>
                </c:pt>
                <c:pt idx="32">
                  <c:v>364.8</c:v>
                </c:pt>
                <c:pt idx="33">
                  <c:v>367.2</c:v>
                </c:pt>
                <c:pt idx="34">
                  <c:v>408.2</c:v>
                </c:pt>
                <c:pt idx="35">
                  <c:v>419.1</c:v>
                </c:pt>
                <c:pt idx="36">
                  <c:v>451.1</c:v>
                </c:pt>
                <c:pt idx="37">
                  <c:v>702.9</c:v>
                </c:pt>
                <c:pt idx="38">
                  <c:v>474.4</c:v>
                </c:pt>
                <c:pt idx="39">
                  <c:v>297.39999999999969</c:v>
                </c:pt>
                <c:pt idx="40">
                  <c:v>511.8</c:v>
                </c:pt>
                <c:pt idx="41">
                  <c:v>390.8</c:v>
                </c:pt>
                <c:pt idx="42">
                  <c:v>367.6</c:v>
                </c:pt>
                <c:pt idx="43">
                  <c:v>447.4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380864"/>
        <c:axId val="81382400"/>
      </c:lineChart>
      <c:catAx>
        <c:axId val="81380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1382400"/>
        <c:crosses val="autoZero"/>
        <c:auto val="1"/>
        <c:lblAlgn val="ctr"/>
        <c:lblOffset val="100"/>
        <c:noMultiLvlLbl val="0"/>
      </c:catAx>
      <c:valAx>
        <c:axId val="81382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1380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v-S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/>
            </a:pPr>
            <a:r>
              <a:rPr lang="sv-SE" sz="1800" baseline="0"/>
              <a:t>Lasttest EnkelVA 1500 AGS REST export anrop</a:t>
            </a:r>
          </a:p>
          <a:p>
            <a:pPr>
              <a:defRPr sz="1800"/>
            </a:pPr>
            <a:r>
              <a:rPr lang="sv-SE" sz="1000"/>
              <a:t>T.o.m. 20100914 gang,unn bara vatten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Blad1!$B$1</c:f>
              <c:strCache>
                <c:ptCount val="1"/>
                <c:pt idx="0">
                  <c:v>gang 5:50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Blad1!$B$2:$B$88</c:f>
              <c:numCache>
                <c:formatCode>General</c:formatCode>
                <c:ptCount val="87"/>
                <c:pt idx="0">
                  <c:v>5.8</c:v>
                </c:pt>
                <c:pt idx="1">
                  <c:v>6</c:v>
                </c:pt>
                <c:pt idx="2">
                  <c:v>5.9</c:v>
                </c:pt>
                <c:pt idx="3">
                  <c:v>6.1</c:v>
                </c:pt>
                <c:pt idx="4">
                  <c:v>6.2</c:v>
                </c:pt>
                <c:pt idx="5">
                  <c:v>5.8</c:v>
                </c:pt>
                <c:pt idx="6">
                  <c:v>6</c:v>
                </c:pt>
                <c:pt idx="7">
                  <c:v>6</c:v>
                </c:pt>
                <c:pt idx="8">
                  <c:v>5.8</c:v>
                </c:pt>
                <c:pt idx="9">
                  <c:v>6.7</c:v>
                </c:pt>
                <c:pt idx="10">
                  <c:v>5.2</c:v>
                </c:pt>
                <c:pt idx="11">
                  <c:v>7</c:v>
                </c:pt>
                <c:pt idx="12">
                  <c:v>7</c:v>
                </c:pt>
                <c:pt idx="13">
                  <c:v>6.9</c:v>
                </c:pt>
                <c:pt idx="14">
                  <c:v>6.5</c:v>
                </c:pt>
                <c:pt idx="15">
                  <c:v>6.6</c:v>
                </c:pt>
                <c:pt idx="16">
                  <c:v>6.7</c:v>
                </c:pt>
                <c:pt idx="17">
                  <c:v>7</c:v>
                </c:pt>
                <c:pt idx="18">
                  <c:v>6.9</c:v>
                </c:pt>
                <c:pt idx="19">
                  <c:v>5.5</c:v>
                </c:pt>
                <c:pt idx="20">
                  <c:v>6.5</c:v>
                </c:pt>
                <c:pt idx="21">
                  <c:v>6.5</c:v>
                </c:pt>
                <c:pt idx="22">
                  <c:v>6.9</c:v>
                </c:pt>
                <c:pt idx="23">
                  <c:v>6.7</c:v>
                </c:pt>
                <c:pt idx="24">
                  <c:v>6.8</c:v>
                </c:pt>
                <c:pt idx="25">
                  <c:v>6.7</c:v>
                </c:pt>
                <c:pt idx="26">
                  <c:v>6.5</c:v>
                </c:pt>
                <c:pt idx="27">
                  <c:v>6.3</c:v>
                </c:pt>
                <c:pt idx="28">
                  <c:v>6.9</c:v>
                </c:pt>
                <c:pt idx="29">
                  <c:v>7.1</c:v>
                </c:pt>
                <c:pt idx="30">
                  <c:v>7</c:v>
                </c:pt>
                <c:pt idx="31">
                  <c:v>6.3</c:v>
                </c:pt>
                <c:pt idx="32">
                  <c:v>6.7</c:v>
                </c:pt>
                <c:pt idx="33">
                  <c:v>7.1</c:v>
                </c:pt>
                <c:pt idx="34">
                  <c:v>7.2</c:v>
                </c:pt>
                <c:pt idx="35">
                  <c:v>7.1</c:v>
                </c:pt>
                <c:pt idx="36">
                  <c:v>6.6</c:v>
                </c:pt>
                <c:pt idx="37">
                  <c:v>7</c:v>
                </c:pt>
                <c:pt idx="38">
                  <c:v>6.9</c:v>
                </c:pt>
                <c:pt idx="39">
                  <c:v>7</c:v>
                </c:pt>
                <c:pt idx="40">
                  <c:v>6.7</c:v>
                </c:pt>
                <c:pt idx="41">
                  <c:v>7.2</c:v>
                </c:pt>
                <c:pt idx="42">
                  <c:v>7</c:v>
                </c:pt>
                <c:pt idx="43">
                  <c:v>7.6</c:v>
                </c:pt>
                <c:pt idx="44">
                  <c:v>6.2</c:v>
                </c:pt>
                <c:pt idx="45">
                  <c:v>7.7</c:v>
                </c:pt>
                <c:pt idx="46">
                  <c:v>7.3</c:v>
                </c:pt>
                <c:pt idx="47">
                  <c:v>7.3</c:v>
                </c:pt>
                <c:pt idx="48">
                  <c:v>7.4</c:v>
                </c:pt>
                <c:pt idx="49">
                  <c:v>7.7</c:v>
                </c:pt>
                <c:pt idx="50">
                  <c:v>7.6</c:v>
                </c:pt>
                <c:pt idx="51">
                  <c:v>7.2</c:v>
                </c:pt>
                <c:pt idx="52">
                  <c:v>7.1</c:v>
                </c:pt>
                <c:pt idx="53">
                  <c:v>6.8</c:v>
                </c:pt>
                <c:pt idx="54">
                  <c:v>7.3</c:v>
                </c:pt>
                <c:pt idx="55">
                  <c:v>7.5</c:v>
                </c:pt>
                <c:pt idx="56">
                  <c:v>7.6</c:v>
                </c:pt>
                <c:pt idx="57">
                  <c:v>5.2</c:v>
                </c:pt>
                <c:pt idx="58">
                  <c:v>8</c:v>
                </c:pt>
                <c:pt idx="59">
                  <c:v>7.7</c:v>
                </c:pt>
                <c:pt idx="60">
                  <c:v>8.1</c:v>
                </c:pt>
                <c:pt idx="61">
                  <c:v>7.9</c:v>
                </c:pt>
                <c:pt idx="62">
                  <c:v>7.9</c:v>
                </c:pt>
                <c:pt idx="63">
                  <c:v>7.9</c:v>
                </c:pt>
                <c:pt idx="64">
                  <c:v>7.9</c:v>
                </c:pt>
                <c:pt idx="65">
                  <c:v>7.9</c:v>
                </c:pt>
                <c:pt idx="66">
                  <c:v>7.8</c:v>
                </c:pt>
                <c:pt idx="67">
                  <c:v>7.8</c:v>
                </c:pt>
                <c:pt idx="68">
                  <c:v>7.6</c:v>
                </c:pt>
                <c:pt idx="69">
                  <c:v>7.9</c:v>
                </c:pt>
                <c:pt idx="70">
                  <c:v>7.9</c:v>
                </c:pt>
                <c:pt idx="71">
                  <c:v>7.3</c:v>
                </c:pt>
                <c:pt idx="72">
                  <c:v>7.5</c:v>
                </c:pt>
                <c:pt idx="73">
                  <c:v>7.3</c:v>
                </c:pt>
                <c:pt idx="74">
                  <c:v>7.1</c:v>
                </c:pt>
                <c:pt idx="75">
                  <c:v>11.5</c:v>
                </c:pt>
                <c:pt idx="76">
                  <c:v>11.8</c:v>
                </c:pt>
                <c:pt idx="77">
                  <c:v>11.7</c:v>
                </c:pt>
                <c:pt idx="78">
                  <c:v>11.9</c:v>
                </c:pt>
                <c:pt idx="79">
                  <c:v>7.2</c:v>
                </c:pt>
                <c:pt idx="80">
                  <c:v>6.9</c:v>
                </c:pt>
                <c:pt idx="81">
                  <c:v>6.8</c:v>
                </c:pt>
                <c:pt idx="82">
                  <c:v>7.1</c:v>
                </c:pt>
                <c:pt idx="83">
                  <c:v>7.1</c:v>
                </c:pt>
                <c:pt idx="84">
                  <c:v>6.9</c:v>
                </c:pt>
                <c:pt idx="85">
                  <c:v>6.5</c:v>
                </c:pt>
                <c:pt idx="86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Blad1!$C$1</c:f>
              <c:strCache>
                <c:ptCount val="1"/>
                <c:pt idx="0">
                  <c:v>geoweb 5:30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Blad1!$C$2:$C$88</c:f>
              <c:numCache>
                <c:formatCode>General</c:formatCode>
                <c:ptCount val="87"/>
                <c:pt idx="41">
                  <c:v>3.7</c:v>
                </c:pt>
                <c:pt idx="42">
                  <c:v>3.7</c:v>
                </c:pt>
                <c:pt idx="43">
                  <c:v>3</c:v>
                </c:pt>
                <c:pt idx="58">
                  <c:v>3.4</c:v>
                </c:pt>
                <c:pt idx="59">
                  <c:v>3.1</c:v>
                </c:pt>
                <c:pt idx="60">
                  <c:v>2.8</c:v>
                </c:pt>
                <c:pt idx="61">
                  <c:v>3.4</c:v>
                </c:pt>
                <c:pt idx="62">
                  <c:v>3.2</c:v>
                </c:pt>
                <c:pt idx="63">
                  <c:v>3.6</c:v>
                </c:pt>
                <c:pt idx="64">
                  <c:v>3.7</c:v>
                </c:pt>
                <c:pt idx="65">
                  <c:v>3.5</c:v>
                </c:pt>
                <c:pt idx="66">
                  <c:v>3.6</c:v>
                </c:pt>
                <c:pt idx="67">
                  <c:v>3.4</c:v>
                </c:pt>
                <c:pt idx="68">
                  <c:v>3.7</c:v>
                </c:pt>
                <c:pt idx="69">
                  <c:v>3.5</c:v>
                </c:pt>
                <c:pt idx="70">
                  <c:v>3.6</c:v>
                </c:pt>
                <c:pt idx="71">
                  <c:v>3.5</c:v>
                </c:pt>
                <c:pt idx="73">
                  <c:v>3.7</c:v>
                </c:pt>
                <c:pt idx="74">
                  <c:v>3.5</c:v>
                </c:pt>
                <c:pt idx="75">
                  <c:v>3.3</c:v>
                </c:pt>
                <c:pt idx="76">
                  <c:v>3.4</c:v>
                </c:pt>
                <c:pt idx="77">
                  <c:v>3.5</c:v>
                </c:pt>
                <c:pt idx="78">
                  <c:v>3.4</c:v>
                </c:pt>
                <c:pt idx="79">
                  <c:v>3.5</c:v>
                </c:pt>
                <c:pt idx="80">
                  <c:v>3.5</c:v>
                </c:pt>
                <c:pt idx="81">
                  <c:v>3.8</c:v>
                </c:pt>
                <c:pt idx="82">
                  <c:v>3.5</c:v>
                </c:pt>
                <c:pt idx="83">
                  <c:v>3.5</c:v>
                </c:pt>
                <c:pt idx="84">
                  <c:v>3.6</c:v>
                </c:pt>
                <c:pt idx="85">
                  <c:v>3.1</c:v>
                </c:pt>
                <c:pt idx="86">
                  <c:v>3.3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Blad1!$D$1</c:f>
              <c:strCache>
                <c:ptCount val="1"/>
                <c:pt idx="0">
                  <c:v>gang 5:40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Blad1!$D$2:$D$88</c:f>
              <c:numCache>
                <c:formatCode>General</c:formatCode>
                <c:ptCount val="87"/>
                <c:pt idx="41">
                  <c:v>7.2</c:v>
                </c:pt>
                <c:pt idx="42">
                  <c:v>7</c:v>
                </c:pt>
                <c:pt idx="43">
                  <c:v>7.3</c:v>
                </c:pt>
                <c:pt idx="44">
                  <c:v>5.9</c:v>
                </c:pt>
                <c:pt idx="45">
                  <c:v>7</c:v>
                </c:pt>
                <c:pt idx="46">
                  <c:v>7</c:v>
                </c:pt>
                <c:pt idx="47">
                  <c:v>6.2</c:v>
                </c:pt>
                <c:pt idx="48">
                  <c:v>6.9</c:v>
                </c:pt>
                <c:pt idx="49">
                  <c:v>7.2</c:v>
                </c:pt>
                <c:pt idx="50">
                  <c:v>7.2</c:v>
                </c:pt>
                <c:pt idx="51">
                  <c:v>4.7</c:v>
                </c:pt>
                <c:pt idx="52">
                  <c:v>6.7</c:v>
                </c:pt>
                <c:pt idx="53">
                  <c:v>6.3</c:v>
                </c:pt>
                <c:pt idx="54">
                  <c:v>6.9</c:v>
                </c:pt>
                <c:pt idx="55">
                  <c:v>6.9</c:v>
                </c:pt>
                <c:pt idx="56">
                  <c:v>7.1</c:v>
                </c:pt>
                <c:pt idx="57">
                  <c:v>4.9000000000000004</c:v>
                </c:pt>
                <c:pt idx="58">
                  <c:v>7.2</c:v>
                </c:pt>
                <c:pt idx="59">
                  <c:v>7.2</c:v>
                </c:pt>
                <c:pt idx="60">
                  <c:v>7.5</c:v>
                </c:pt>
                <c:pt idx="61">
                  <c:v>7.5</c:v>
                </c:pt>
                <c:pt idx="62">
                  <c:v>7.4</c:v>
                </c:pt>
                <c:pt idx="63">
                  <c:v>7.4</c:v>
                </c:pt>
                <c:pt idx="64">
                  <c:v>7.4</c:v>
                </c:pt>
                <c:pt idx="65">
                  <c:v>7.4</c:v>
                </c:pt>
                <c:pt idx="66">
                  <c:v>7.3</c:v>
                </c:pt>
                <c:pt idx="67">
                  <c:v>7.3</c:v>
                </c:pt>
                <c:pt idx="68">
                  <c:v>7</c:v>
                </c:pt>
                <c:pt idx="69">
                  <c:v>7.4</c:v>
                </c:pt>
                <c:pt idx="70">
                  <c:v>7.4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Blad1!$E$1</c:f>
              <c:strCache>
                <c:ptCount val="1"/>
                <c:pt idx="0">
                  <c:v>bauge 5:40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Blad1!$E$2:$E$88</c:f>
              <c:numCache>
                <c:formatCode>General</c:formatCode>
                <c:ptCount val="87"/>
                <c:pt idx="41">
                  <c:v>4</c:v>
                </c:pt>
                <c:pt idx="42">
                  <c:v>4</c:v>
                </c:pt>
                <c:pt idx="43">
                  <c:v>3.9</c:v>
                </c:pt>
                <c:pt idx="44">
                  <c:v>3.5</c:v>
                </c:pt>
                <c:pt idx="45">
                  <c:v>3.3</c:v>
                </c:pt>
                <c:pt idx="46">
                  <c:v>3.2</c:v>
                </c:pt>
                <c:pt idx="47">
                  <c:v>2.9</c:v>
                </c:pt>
                <c:pt idx="48">
                  <c:v>3.3</c:v>
                </c:pt>
                <c:pt idx="49">
                  <c:v>3.3</c:v>
                </c:pt>
                <c:pt idx="50">
                  <c:v>3.6</c:v>
                </c:pt>
                <c:pt idx="51">
                  <c:v>2.7</c:v>
                </c:pt>
                <c:pt idx="52">
                  <c:v>2.7</c:v>
                </c:pt>
                <c:pt idx="53">
                  <c:v>3</c:v>
                </c:pt>
                <c:pt idx="54">
                  <c:v>2.6</c:v>
                </c:pt>
                <c:pt idx="55">
                  <c:v>2.8</c:v>
                </c:pt>
                <c:pt idx="56">
                  <c:v>3.2</c:v>
                </c:pt>
                <c:pt idx="57">
                  <c:v>3</c:v>
                </c:pt>
                <c:pt idx="58">
                  <c:v>3.4</c:v>
                </c:pt>
                <c:pt idx="59">
                  <c:v>3.4</c:v>
                </c:pt>
                <c:pt idx="60">
                  <c:v>3.3</c:v>
                </c:pt>
                <c:pt idx="61">
                  <c:v>3.9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3.3</c:v>
                </c:pt>
                <c:pt idx="69">
                  <c:v>4</c:v>
                </c:pt>
                <c:pt idx="70">
                  <c:v>4.0999999999999996</c:v>
                </c:pt>
                <c:pt idx="71">
                  <c:v>4.0999999999999996</c:v>
                </c:pt>
                <c:pt idx="73">
                  <c:v>4.0999999999999996</c:v>
                </c:pt>
                <c:pt idx="74">
                  <c:v>4.0999999999999996</c:v>
                </c:pt>
                <c:pt idx="75">
                  <c:v>4</c:v>
                </c:pt>
                <c:pt idx="76">
                  <c:v>3.9</c:v>
                </c:pt>
                <c:pt idx="77">
                  <c:v>4.0999999999999996</c:v>
                </c:pt>
                <c:pt idx="78">
                  <c:v>4.0999999999999996</c:v>
                </c:pt>
                <c:pt idx="79">
                  <c:v>4.0999999999999996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4.0999999999999996</c:v>
                </c:pt>
                <c:pt idx="85">
                  <c:v>3.7</c:v>
                </c:pt>
                <c:pt idx="86">
                  <c:v>3.8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Blad1!$F$1</c:f>
              <c:strCache>
                <c:ptCount val="1"/>
                <c:pt idx="0">
                  <c:v>bejla 6:00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Blad1!$F$2:$F$88</c:f>
              <c:numCache>
                <c:formatCode>General</c:formatCode>
                <c:ptCount val="87"/>
                <c:pt idx="71">
                  <c:v>4.2</c:v>
                </c:pt>
                <c:pt idx="73">
                  <c:v>4.2</c:v>
                </c:pt>
                <c:pt idx="74">
                  <c:v>4.2</c:v>
                </c:pt>
                <c:pt idx="75">
                  <c:v>3.8</c:v>
                </c:pt>
                <c:pt idx="76">
                  <c:v>4.0999999999999996</c:v>
                </c:pt>
                <c:pt idx="77">
                  <c:v>4.2</c:v>
                </c:pt>
                <c:pt idx="78">
                  <c:v>4.2</c:v>
                </c:pt>
                <c:pt idx="79">
                  <c:v>4.2</c:v>
                </c:pt>
                <c:pt idx="80">
                  <c:v>4.2</c:v>
                </c:pt>
                <c:pt idx="81">
                  <c:v>4.0999999999999996</c:v>
                </c:pt>
                <c:pt idx="82">
                  <c:v>4.0999999999999996</c:v>
                </c:pt>
                <c:pt idx="83">
                  <c:v>4.2</c:v>
                </c:pt>
                <c:pt idx="84">
                  <c:v>4.2</c:v>
                </c:pt>
                <c:pt idx="85">
                  <c:v>4</c:v>
                </c:pt>
                <c:pt idx="86">
                  <c:v>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Blad1!$G$1</c:f>
              <c:strCache>
                <c:ptCount val="1"/>
                <c:pt idx="0">
                  <c:v>dundraren 6:10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Blad1!$G$2:$G$88</c:f>
              <c:numCache>
                <c:formatCode>General</c:formatCode>
                <c:ptCount val="87"/>
                <c:pt idx="44">
                  <c:v>3.5</c:v>
                </c:pt>
                <c:pt idx="45">
                  <c:v>2.9</c:v>
                </c:pt>
                <c:pt idx="46">
                  <c:v>2.2999999999999998</c:v>
                </c:pt>
                <c:pt idx="47">
                  <c:v>2.5</c:v>
                </c:pt>
                <c:pt idx="48">
                  <c:v>2.5</c:v>
                </c:pt>
                <c:pt idx="49">
                  <c:v>3</c:v>
                </c:pt>
                <c:pt idx="50">
                  <c:v>2.8</c:v>
                </c:pt>
                <c:pt idx="51">
                  <c:v>4.5999999999999996</c:v>
                </c:pt>
                <c:pt idx="52">
                  <c:v>5</c:v>
                </c:pt>
                <c:pt idx="53">
                  <c:v>4.5999999999999996</c:v>
                </c:pt>
                <c:pt idx="54">
                  <c:v>4.5999999999999996</c:v>
                </c:pt>
                <c:pt idx="55">
                  <c:v>4.5</c:v>
                </c:pt>
                <c:pt idx="56">
                  <c:v>4.9000000000000004</c:v>
                </c:pt>
                <c:pt idx="57">
                  <c:v>4.5</c:v>
                </c:pt>
                <c:pt idx="58">
                  <c:v>4.3</c:v>
                </c:pt>
                <c:pt idx="59">
                  <c:v>4.5</c:v>
                </c:pt>
                <c:pt idx="61">
                  <c:v>4.5999999999999996</c:v>
                </c:pt>
                <c:pt idx="62">
                  <c:v>4.7</c:v>
                </c:pt>
                <c:pt idx="63">
                  <c:v>5</c:v>
                </c:pt>
                <c:pt idx="64">
                  <c:v>3.9</c:v>
                </c:pt>
                <c:pt idx="65">
                  <c:v>3.5</c:v>
                </c:pt>
                <c:pt idx="66">
                  <c:v>3.6</c:v>
                </c:pt>
                <c:pt idx="67">
                  <c:v>3.5</c:v>
                </c:pt>
                <c:pt idx="68">
                  <c:v>4.3</c:v>
                </c:pt>
                <c:pt idx="69">
                  <c:v>4.4000000000000004</c:v>
                </c:pt>
                <c:pt idx="70">
                  <c:v>4.7</c:v>
                </c:pt>
                <c:pt idx="71">
                  <c:v>4.3</c:v>
                </c:pt>
                <c:pt idx="72">
                  <c:v>3.4</c:v>
                </c:pt>
                <c:pt idx="73">
                  <c:v>3.2</c:v>
                </c:pt>
                <c:pt idx="74">
                  <c:v>4.5999999999999996</c:v>
                </c:pt>
                <c:pt idx="75">
                  <c:v>4.0999999999999996</c:v>
                </c:pt>
                <c:pt idx="76">
                  <c:v>4.2</c:v>
                </c:pt>
                <c:pt idx="77">
                  <c:v>5</c:v>
                </c:pt>
                <c:pt idx="78">
                  <c:v>4.7</c:v>
                </c:pt>
                <c:pt idx="79">
                  <c:v>4.8</c:v>
                </c:pt>
                <c:pt idx="80">
                  <c:v>4.5999999999999996</c:v>
                </c:pt>
                <c:pt idx="81">
                  <c:v>4.5999999999999996</c:v>
                </c:pt>
                <c:pt idx="82">
                  <c:v>4.0999999999999996</c:v>
                </c:pt>
                <c:pt idx="83">
                  <c:v>4.5999999999999996</c:v>
                </c:pt>
                <c:pt idx="84">
                  <c:v>4.5</c:v>
                </c:pt>
                <c:pt idx="85">
                  <c:v>4.5</c:v>
                </c:pt>
                <c:pt idx="86">
                  <c:v>4.7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Blad1!$H$1</c:f>
              <c:strCache>
                <c:ptCount val="1"/>
                <c:pt idx="0">
                  <c:v>gang-sol 6:40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Blad1!$H$2:$H$88</c:f>
              <c:numCache>
                <c:formatCode>General</c:formatCode>
                <c:ptCount val="87"/>
                <c:pt idx="77">
                  <c:v>4.4000000000000004</c:v>
                </c:pt>
                <c:pt idx="78">
                  <c:v>4.5999999999999996</c:v>
                </c:pt>
                <c:pt idx="79">
                  <c:v>4.2</c:v>
                </c:pt>
                <c:pt idx="80">
                  <c:v>4.4000000000000004</c:v>
                </c:pt>
                <c:pt idx="81">
                  <c:v>4.4000000000000004</c:v>
                </c:pt>
                <c:pt idx="82">
                  <c:v>4.0999999999999996</c:v>
                </c:pt>
                <c:pt idx="83">
                  <c:v>4.2</c:v>
                </c:pt>
                <c:pt idx="84">
                  <c:v>4.2</c:v>
                </c:pt>
                <c:pt idx="85">
                  <c:v>4.2</c:v>
                </c:pt>
                <c:pt idx="86">
                  <c:v>4.3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Blad1!$I$1</c:f>
              <c:strCache>
                <c:ptCount val="1"/>
                <c:pt idx="0">
                  <c:v>bauge-unn 6:50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Blad1!$I$2:$I$88</c:f>
              <c:numCache>
                <c:formatCode>General</c:formatCode>
                <c:ptCount val="87"/>
                <c:pt idx="77">
                  <c:v>11.9</c:v>
                </c:pt>
                <c:pt idx="78">
                  <c:v>12.7</c:v>
                </c:pt>
                <c:pt idx="79">
                  <c:v>6.3</c:v>
                </c:pt>
                <c:pt idx="80">
                  <c:v>6.4</c:v>
                </c:pt>
                <c:pt idx="81">
                  <c:v>6.4</c:v>
                </c:pt>
                <c:pt idx="82">
                  <c:v>6.2</c:v>
                </c:pt>
                <c:pt idx="83">
                  <c:v>6.2</c:v>
                </c:pt>
                <c:pt idx="84">
                  <c:v>6.6</c:v>
                </c:pt>
                <c:pt idx="85">
                  <c:v>6.3</c:v>
                </c:pt>
                <c:pt idx="86">
                  <c:v>5.7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Blad1!$J$1</c:f>
              <c:strCache>
                <c:ptCount val="1"/>
                <c:pt idx="0">
                  <c:v>bejla-unn 7:00</c:v>
                </c:pt>
              </c:strCache>
            </c:strRef>
          </c:tx>
          <c:marker>
            <c:symbol val="none"/>
          </c:marker>
          <c:cat>
            <c:numRef>
              <c:f>Blad1!$A$2:$A$88</c:f>
              <c:numCache>
                <c:formatCode>General</c:formatCode>
                <c:ptCount val="87"/>
                <c:pt idx="0">
                  <c:v>20100624</c:v>
                </c:pt>
                <c:pt idx="1">
                  <c:v>20100625</c:v>
                </c:pt>
                <c:pt idx="2">
                  <c:v>20100626</c:v>
                </c:pt>
                <c:pt idx="3">
                  <c:v>20100627</c:v>
                </c:pt>
                <c:pt idx="4">
                  <c:v>20100628</c:v>
                </c:pt>
                <c:pt idx="5">
                  <c:v>20100629</c:v>
                </c:pt>
                <c:pt idx="6">
                  <c:v>20100630</c:v>
                </c:pt>
                <c:pt idx="7">
                  <c:v>20100701</c:v>
                </c:pt>
                <c:pt idx="8">
                  <c:v>20100702</c:v>
                </c:pt>
                <c:pt idx="9">
                  <c:v>20100703</c:v>
                </c:pt>
                <c:pt idx="10">
                  <c:v>20100704</c:v>
                </c:pt>
                <c:pt idx="11">
                  <c:v>20100705</c:v>
                </c:pt>
                <c:pt idx="12">
                  <c:v>20100706</c:v>
                </c:pt>
                <c:pt idx="13">
                  <c:v>20100707</c:v>
                </c:pt>
                <c:pt idx="14">
                  <c:v>20100708</c:v>
                </c:pt>
                <c:pt idx="15">
                  <c:v>20100709</c:v>
                </c:pt>
                <c:pt idx="16">
                  <c:v>20100710</c:v>
                </c:pt>
                <c:pt idx="17">
                  <c:v>20100711</c:v>
                </c:pt>
                <c:pt idx="18">
                  <c:v>20100712</c:v>
                </c:pt>
                <c:pt idx="19">
                  <c:v>20100713</c:v>
                </c:pt>
                <c:pt idx="20">
                  <c:v>20100714</c:v>
                </c:pt>
                <c:pt idx="21">
                  <c:v>20100715</c:v>
                </c:pt>
                <c:pt idx="22">
                  <c:v>20100716</c:v>
                </c:pt>
                <c:pt idx="23">
                  <c:v>20100717</c:v>
                </c:pt>
                <c:pt idx="24">
                  <c:v>20100718</c:v>
                </c:pt>
                <c:pt idx="25">
                  <c:v>20100719</c:v>
                </c:pt>
                <c:pt idx="26">
                  <c:v>20100719</c:v>
                </c:pt>
                <c:pt idx="27">
                  <c:v>20100719</c:v>
                </c:pt>
                <c:pt idx="28">
                  <c:v>20100720</c:v>
                </c:pt>
                <c:pt idx="29">
                  <c:v>20100721</c:v>
                </c:pt>
                <c:pt idx="30">
                  <c:v>20100722</c:v>
                </c:pt>
                <c:pt idx="31">
                  <c:v>20100725</c:v>
                </c:pt>
                <c:pt idx="32">
                  <c:v>20100726</c:v>
                </c:pt>
                <c:pt idx="33">
                  <c:v>20100728</c:v>
                </c:pt>
                <c:pt idx="34">
                  <c:v>20100729</c:v>
                </c:pt>
                <c:pt idx="35">
                  <c:v>20100730</c:v>
                </c:pt>
                <c:pt idx="36">
                  <c:v>20100731</c:v>
                </c:pt>
                <c:pt idx="37">
                  <c:v>20100801</c:v>
                </c:pt>
                <c:pt idx="38">
                  <c:v>20100802</c:v>
                </c:pt>
                <c:pt idx="39">
                  <c:v>20100803</c:v>
                </c:pt>
                <c:pt idx="40">
                  <c:v>20100804</c:v>
                </c:pt>
                <c:pt idx="41">
                  <c:v>20100805</c:v>
                </c:pt>
                <c:pt idx="42">
                  <c:v>20100805</c:v>
                </c:pt>
                <c:pt idx="43">
                  <c:v>20100806</c:v>
                </c:pt>
                <c:pt idx="44">
                  <c:v>20100811</c:v>
                </c:pt>
                <c:pt idx="45">
                  <c:v>20100812</c:v>
                </c:pt>
                <c:pt idx="46">
                  <c:v>20100813</c:v>
                </c:pt>
                <c:pt idx="47">
                  <c:v>20100814</c:v>
                </c:pt>
                <c:pt idx="48">
                  <c:v>20100815</c:v>
                </c:pt>
                <c:pt idx="49">
                  <c:v>20100816</c:v>
                </c:pt>
                <c:pt idx="50">
                  <c:v>20100817</c:v>
                </c:pt>
                <c:pt idx="51">
                  <c:v>20100818</c:v>
                </c:pt>
                <c:pt idx="52">
                  <c:v>20100819</c:v>
                </c:pt>
                <c:pt idx="53">
                  <c:v>20100820</c:v>
                </c:pt>
                <c:pt idx="54">
                  <c:v>20100821</c:v>
                </c:pt>
                <c:pt idx="55">
                  <c:v>20100822</c:v>
                </c:pt>
                <c:pt idx="56">
                  <c:v>20100823</c:v>
                </c:pt>
                <c:pt idx="57">
                  <c:v>20100824</c:v>
                </c:pt>
                <c:pt idx="58">
                  <c:v>20100825</c:v>
                </c:pt>
                <c:pt idx="59">
                  <c:v>20100826</c:v>
                </c:pt>
                <c:pt idx="60">
                  <c:v>20100827</c:v>
                </c:pt>
                <c:pt idx="61">
                  <c:v>20100828</c:v>
                </c:pt>
                <c:pt idx="62">
                  <c:v>20100829</c:v>
                </c:pt>
                <c:pt idx="63">
                  <c:v>20100830</c:v>
                </c:pt>
                <c:pt idx="64">
                  <c:v>20100831</c:v>
                </c:pt>
                <c:pt idx="65">
                  <c:v>20100901</c:v>
                </c:pt>
                <c:pt idx="66">
                  <c:v>20100902</c:v>
                </c:pt>
                <c:pt idx="67">
                  <c:v>20100903</c:v>
                </c:pt>
                <c:pt idx="68">
                  <c:v>20100904</c:v>
                </c:pt>
                <c:pt idx="69">
                  <c:v>20100905</c:v>
                </c:pt>
                <c:pt idx="70">
                  <c:v>20100906</c:v>
                </c:pt>
                <c:pt idx="71">
                  <c:v>20100907</c:v>
                </c:pt>
                <c:pt idx="72">
                  <c:v>20100908</c:v>
                </c:pt>
                <c:pt idx="73">
                  <c:v>20100909</c:v>
                </c:pt>
                <c:pt idx="74">
                  <c:v>20100910</c:v>
                </c:pt>
                <c:pt idx="75">
                  <c:v>20100911</c:v>
                </c:pt>
                <c:pt idx="76">
                  <c:v>20100912</c:v>
                </c:pt>
                <c:pt idx="77">
                  <c:v>20100913</c:v>
                </c:pt>
                <c:pt idx="78">
                  <c:v>20100914</c:v>
                </c:pt>
                <c:pt idx="79">
                  <c:v>20100915</c:v>
                </c:pt>
                <c:pt idx="80">
                  <c:v>20100916</c:v>
                </c:pt>
                <c:pt idx="81">
                  <c:v>20100917</c:v>
                </c:pt>
                <c:pt idx="82">
                  <c:v>20100918</c:v>
                </c:pt>
                <c:pt idx="83">
                  <c:v>20100919</c:v>
                </c:pt>
                <c:pt idx="84">
                  <c:v>20100920</c:v>
                </c:pt>
                <c:pt idx="85">
                  <c:v>20100921</c:v>
                </c:pt>
                <c:pt idx="86">
                  <c:v>20100922</c:v>
                </c:pt>
              </c:numCache>
            </c:numRef>
          </c:cat>
          <c:val>
            <c:numRef>
              <c:f>Blad1!$J$2:$J$88</c:f>
              <c:numCache>
                <c:formatCode>General</c:formatCode>
                <c:ptCount val="87"/>
                <c:pt idx="77">
                  <c:v>11.4</c:v>
                </c:pt>
                <c:pt idx="78">
                  <c:v>11.6</c:v>
                </c:pt>
                <c:pt idx="79">
                  <c:v>5.7</c:v>
                </c:pt>
                <c:pt idx="80">
                  <c:v>6.2</c:v>
                </c:pt>
                <c:pt idx="81">
                  <c:v>6.1</c:v>
                </c:pt>
                <c:pt idx="82">
                  <c:v>5.8</c:v>
                </c:pt>
                <c:pt idx="83">
                  <c:v>6.1</c:v>
                </c:pt>
                <c:pt idx="84">
                  <c:v>6.2</c:v>
                </c:pt>
                <c:pt idx="85">
                  <c:v>5.9</c:v>
                </c:pt>
                <c:pt idx="86">
                  <c:v>5.8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628992"/>
        <c:axId val="82630528"/>
      </c:lineChart>
      <c:catAx>
        <c:axId val="8262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82630528"/>
        <c:crosses val="autoZero"/>
        <c:auto val="1"/>
        <c:lblAlgn val="ctr"/>
        <c:lblOffset val="100"/>
        <c:noMultiLvlLbl val="0"/>
      </c:catAx>
      <c:valAx>
        <c:axId val="826305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sv-SE"/>
                  <a:t>Anrop/s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826289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227119906256506"/>
          <c:y val="0.17652439598896291"/>
          <c:w val="0.17904220009483232"/>
          <c:h val="0.65363698768423173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0.8478</cdr:x>
      <cdr:y>0.18163</cdr:y>
    </cdr:from>
    <cdr:to>
      <cdr:x>0.98435</cdr:x>
      <cdr:y>0.37755</cdr:y>
    </cdr:to>
    <cdr:sp macro="" textlink="">
      <cdr:nvSpPr>
        <cdr:cNvPr id="2" name="textruta 1"/>
        <cdr:cNvSpPr txBox="1"/>
      </cdr:nvSpPr>
      <cdr:spPr>
        <a:xfrm xmlns:a="http://schemas.openxmlformats.org/drawingml/2006/main">
          <a:off x="5676900" y="8477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sv-SE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0.8478</cdr:x>
      <cdr:y>0.18163</cdr:y>
    </cdr:from>
    <cdr:to>
      <cdr:x>0.98435</cdr:x>
      <cdr:y>0.37755</cdr:y>
    </cdr:to>
    <cdr:sp macro="" textlink="">
      <cdr:nvSpPr>
        <cdr:cNvPr id="2" name="textruta 1"/>
        <cdr:cNvSpPr txBox="1"/>
      </cdr:nvSpPr>
      <cdr:spPr>
        <a:xfrm xmlns:a="http://schemas.openxmlformats.org/drawingml/2006/main">
          <a:off x="5676900" y="8477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sv-SE" sz="1100"/>
        </a:p>
      </cdr:txBody>
    </cdr:sp>
  </cdr:relSizeAnchor>
</c:userShape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CC78B-67F7-4B15-8839-4AFBE8A0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1E5E39B1.dotm</Template>
  <TotalTime>5636</TotalTime>
  <Pages>35</Pages>
  <Words>5992</Words>
  <Characters>71753</Characters>
  <Application>Microsoft Office Word</Application>
  <DocSecurity>0</DocSecurity>
  <Lines>597</Lines>
  <Paragraphs>155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Stockholm Vatten AB</Company>
  <LinksUpToDate>false</LinksUpToDate>
  <CharactersWithSpaces>77590</CharactersWithSpaces>
  <SharedDoc>false</SharedDoc>
  <HLinks>
    <vt:vector size="588" baseType="variant">
      <vt:variant>
        <vt:i4>2424951</vt:i4>
      </vt:variant>
      <vt:variant>
        <vt:i4>450</vt:i4>
      </vt:variant>
      <vt:variant>
        <vt:i4>0</vt:i4>
      </vt:variant>
      <vt:variant>
        <vt:i4>5</vt:i4>
      </vt:variant>
      <vt:variant>
        <vt:lpwstr>http://www.marketwire.com/press-release/Mulesource-1001152.html</vt:lpwstr>
      </vt:variant>
      <vt:variant>
        <vt:lpwstr/>
      </vt:variant>
      <vt:variant>
        <vt:i4>2162799</vt:i4>
      </vt:variant>
      <vt:variant>
        <vt:i4>447</vt:i4>
      </vt:variant>
      <vt:variant>
        <vt:i4>0</vt:i4>
      </vt:variant>
      <vt:variant>
        <vt:i4>5</vt:i4>
      </vt:variant>
      <vt:variant>
        <vt:lpwstr>http://mulesource.com/</vt:lpwstr>
      </vt:variant>
      <vt:variant>
        <vt:lpwstr/>
      </vt:variant>
      <vt:variant>
        <vt:i4>3932265</vt:i4>
      </vt:variant>
      <vt:variant>
        <vt:i4>444</vt:i4>
      </vt:variant>
      <vt:variant>
        <vt:i4>0</vt:i4>
      </vt:variant>
      <vt:variant>
        <vt:i4>5</vt:i4>
      </vt:variant>
      <vt:variant>
        <vt:lpwstr>http://mulesource.org/</vt:lpwstr>
      </vt:variant>
      <vt:variant>
        <vt:lpwstr/>
      </vt:variant>
      <vt:variant>
        <vt:i4>7667765</vt:i4>
      </vt:variant>
      <vt:variant>
        <vt:i4>438</vt:i4>
      </vt:variant>
      <vt:variant>
        <vt:i4>0</vt:i4>
      </vt:variant>
      <vt:variant>
        <vt:i4>5</vt:i4>
      </vt:variant>
      <vt:variant>
        <vt:lpwstr>http://1.bp.blogspot.com/_1J_NEXtTKV0/Sk4Qh1A1PfI/AAAAAAAAAK8/4nt5zhWlb7o/s1600-h/To-ESB.png</vt:lpwstr>
      </vt:variant>
      <vt:variant>
        <vt:lpwstr/>
      </vt:variant>
      <vt:variant>
        <vt:i4>5177423</vt:i4>
      </vt:variant>
      <vt:variant>
        <vt:i4>432</vt:i4>
      </vt:variant>
      <vt:variant>
        <vt:i4>0</vt:i4>
      </vt:variant>
      <vt:variant>
        <vt:i4>5</vt:i4>
      </vt:variant>
      <vt:variant>
        <vt:lpwstr>http://erik.doernenburg.com/wp-content/uploads/2009/06/high-level-esb.png</vt:lpwstr>
      </vt:variant>
      <vt:variant>
        <vt:lpwstr/>
      </vt:variant>
      <vt:variant>
        <vt:i4>393217</vt:i4>
      </vt:variant>
      <vt:variant>
        <vt:i4>429</vt:i4>
      </vt:variant>
      <vt:variant>
        <vt:i4>0</vt:i4>
      </vt:variant>
      <vt:variant>
        <vt:i4>5</vt:i4>
      </vt:variant>
      <vt:variant>
        <vt:lpwstr>http://erik.doernenburg.com/2009/07/making-esb-pain-visible/</vt:lpwstr>
      </vt:variant>
      <vt:variant>
        <vt:lpwstr/>
      </vt:variant>
      <vt:variant>
        <vt:i4>393217</vt:i4>
      </vt:variant>
      <vt:variant>
        <vt:i4>426</vt:i4>
      </vt:variant>
      <vt:variant>
        <vt:i4>0</vt:i4>
      </vt:variant>
      <vt:variant>
        <vt:i4>5</vt:i4>
      </vt:variant>
      <vt:variant>
        <vt:lpwstr>http://erik.doernenburg.com/2009/07/making-esb-pain-visible/</vt:lpwstr>
      </vt:variant>
      <vt:variant>
        <vt:lpwstr/>
      </vt:variant>
      <vt:variant>
        <vt:i4>2359408</vt:i4>
      </vt:variant>
      <vt:variant>
        <vt:i4>423</vt:i4>
      </vt:variant>
      <vt:variant>
        <vt:i4>0</vt:i4>
      </vt:variant>
      <vt:variant>
        <vt:i4>5</vt:i4>
      </vt:variant>
      <vt:variant>
        <vt:lpwstr>http://blogs.mulesoft.org/2009/07/to-esb-or-not-to-esb/</vt:lpwstr>
      </vt:variant>
      <vt:variant>
        <vt:lpwstr/>
      </vt:variant>
      <vt:variant>
        <vt:i4>3080224</vt:i4>
      </vt:variant>
      <vt:variant>
        <vt:i4>420</vt:i4>
      </vt:variant>
      <vt:variant>
        <vt:i4>0</vt:i4>
      </vt:variant>
      <vt:variant>
        <vt:i4>5</vt:i4>
      </vt:variant>
      <vt:variant>
        <vt:lpwstr>http://pzf.fremantle.org/2009/07/to-esb-or-not-to-esb.html</vt:lpwstr>
      </vt:variant>
      <vt:variant>
        <vt:lpwstr/>
      </vt:variant>
      <vt:variant>
        <vt:i4>262209</vt:i4>
      </vt:variant>
      <vt:variant>
        <vt:i4>417</vt:i4>
      </vt:variant>
      <vt:variant>
        <vt:i4>0</vt:i4>
      </vt:variant>
      <vt:variant>
        <vt:i4>5</vt:i4>
      </vt:variant>
      <vt:variant>
        <vt:lpwstr>http://priour.wordpress.com/2008/02/01/the-web-adf-may-it-rest-in-peace/</vt:lpwstr>
      </vt:variant>
      <vt:variant>
        <vt:lpwstr/>
      </vt:variant>
      <vt:variant>
        <vt:i4>6553653</vt:i4>
      </vt:variant>
      <vt:variant>
        <vt:i4>414</vt:i4>
      </vt:variant>
      <vt:variant>
        <vt:i4>0</vt:i4>
      </vt:variant>
      <vt:variant>
        <vt:i4>5</vt:i4>
      </vt:variant>
      <vt:variant>
        <vt:lpwstr>http://cholmes.wordpress.com/2007/04/24/rest-feature-service-sketches/</vt:lpwstr>
      </vt:variant>
      <vt:variant>
        <vt:lpwstr/>
      </vt:variant>
      <vt:variant>
        <vt:i4>524376</vt:i4>
      </vt:variant>
      <vt:variant>
        <vt:i4>411</vt:i4>
      </vt:variant>
      <vt:variant>
        <vt:i4>0</vt:i4>
      </vt:variant>
      <vt:variant>
        <vt:i4>5</vt:i4>
      </vt:variant>
      <vt:variant>
        <vt:lpwstr>http://dundraren/ArcGIS/services</vt:lpwstr>
      </vt:variant>
      <vt:variant>
        <vt:lpwstr/>
      </vt:variant>
      <vt:variant>
        <vt:i4>4128807</vt:i4>
      </vt:variant>
      <vt:variant>
        <vt:i4>408</vt:i4>
      </vt:variant>
      <vt:variant>
        <vt:i4>0</vt:i4>
      </vt:variant>
      <vt:variant>
        <vt:i4>5</vt:i4>
      </vt:variant>
      <vt:variant>
        <vt:lpwstr>http://server.arcgisonline.com/arcgis/services?wsdl</vt:lpwstr>
      </vt:variant>
      <vt:variant>
        <vt:lpwstr/>
      </vt:variant>
      <vt:variant>
        <vt:i4>5636116</vt:i4>
      </vt:variant>
      <vt:variant>
        <vt:i4>405</vt:i4>
      </vt:variant>
      <vt:variant>
        <vt:i4>0</vt:i4>
      </vt:variant>
      <vt:variant>
        <vt:i4>5</vt:i4>
      </vt:variant>
      <vt:variant>
        <vt:lpwstr>http://rexdotnet.blogspot.com/2008/11/arcgis-server-expose-custom-server.html</vt:lpwstr>
      </vt:variant>
      <vt:variant>
        <vt:lpwstr/>
      </vt:variant>
      <vt:variant>
        <vt:i4>1572874</vt:i4>
      </vt:variant>
      <vt:variant>
        <vt:i4>402</vt:i4>
      </vt:variant>
      <vt:variant>
        <vt:i4>0</vt:i4>
      </vt:variant>
      <vt:variant>
        <vt:i4>5</vt:i4>
      </vt:variant>
      <vt:variant>
        <vt:lpwstr>http://dundraren/arcgis/services/ajourhallning/MapServer?wsdl</vt:lpwstr>
      </vt:variant>
      <vt:variant>
        <vt:lpwstr/>
      </vt:variant>
      <vt:variant>
        <vt:i4>3276903</vt:i4>
      </vt:variant>
      <vt:variant>
        <vt:i4>399</vt:i4>
      </vt:variant>
      <vt:variant>
        <vt:i4>0</vt:i4>
      </vt:variant>
      <vt:variant>
        <vt:i4>5</vt:i4>
      </vt:variant>
      <vt:variant>
        <vt:lpwstr>http://dundraren/ArcGIS/rest/services/ajourhallning/MapServer/export?f=image&amp;dpi=96&amp;transparent=true&amp;format=png8&amp;bbox=%7B%22xmin%22%3A152519.065434061%2C%22ymin%22%3A6580080.435904396%2C%22xmax%22%3A152806.89787453698%2C%22ymax%22%3A6580299.751059146%2C%22spa</vt:lpwstr>
      </vt:variant>
      <vt:variant>
        <vt:lpwstr/>
      </vt:variant>
      <vt:variant>
        <vt:i4>4849676</vt:i4>
      </vt:variant>
      <vt:variant>
        <vt:i4>396</vt:i4>
      </vt:variant>
      <vt:variant>
        <vt:i4>0</vt:i4>
      </vt:variant>
      <vt:variant>
        <vt:i4>5</vt:i4>
      </vt:variant>
      <vt:variant>
        <vt:lpwstr>http://dundraren/ArcGIS/rest/services/ajourhallning/MapServer/identify?geometryType=esriGeometryPoint&amp;geometry=152600,%206580180&amp;tolerance=100&amp;mapExtent=152519,%206580080,%20152806,%206580299&amp;imageDisplay=400,300,96&amp;layers=all:22</vt:lpwstr>
      </vt:variant>
      <vt:variant>
        <vt:lpwstr/>
      </vt:variant>
      <vt:variant>
        <vt:i4>7209082</vt:i4>
      </vt:variant>
      <vt:variant>
        <vt:i4>393</vt:i4>
      </vt:variant>
      <vt:variant>
        <vt:i4>0</vt:i4>
      </vt:variant>
      <vt:variant>
        <vt:i4>5</vt:i4>
      </vt:variant>
      <vt:variant>
        <vt:lpwstr>http://dundraren/ArcGIS/rest/services/ajourhallning/MapServer/identify?geometryType=esriGeometryPoint&amp;geometry=152600, 6580180&amp;tolerance=10&amp;mapExtent=152519, 6580080, 152806, 6580299&amp;imageDisplay=400,300,96</vt:lpwstr>
      </vt:variant>
      <vt:variant>
        <vt:lpwstr/>
      </vt:variant>
      <vt:variant>
        <vt:i4>2490400</vt:i4>
      </vt:variant>
      <vt:variant>
        <vt:i4>390</vt:i4>
      </vt:variant>
      <vt:variant>
        <vt:i4>0</vt:i4>
      </vt:variant>
      <vt:variant>
        <vt:i4>5</vt:i4>
      </vt:variant>
      <vt:variant>
        <vt:lpwstr>http://dundraren/ArcGIS/rest/services/ajourhallning/MapServer/22/query?where=NATOBJLITTERA='VLE1002847'&amp;outFields=*</vt:lpwstr>
      </vt:variant>
      <vt:variant>
        <vt:lpwstr/>
      </vt:variant>
      <vt:variant>
        <vt:i4>1310793</vt:i4>
      </vt:variant>
      <vt:variant>
        <vt:i4>387</vt:i4>
      </vt:variant>
      <vt:variant>
        <vt:i4>0</vt:i4>
      </vt:variant>
      <vt:variant>
        <vt:i4>5</vt:i4>
      </vt:variant>
      <vt:variant>
        <vt:lpwstr>http://dundraren/ArcGIS/rest/services/ajourhallning/MapServer/22</vt:lpwstr>
      </vt:variant>
      <vt:variant>
        <vt:lpwstr/>
      </vt:variant>
      <vt:variant>
        <vt:i4>5308498</vt:i4>
      </vt:variant>
      <vt:variant>
        <vt:i4>384</vt:i4>
      </vt:variant>
      <vt:variant>
        <vt:i4>0</vt:i4>
      </vt:variant>
      <vt:variant>
        <vt:i4>5</vt:i4>
      </vt:variant>
      <vt:variant>
        <vt:lpwstr>http://dundraren/ArcGIS/rest/services/ajourhallning/MapServer/export?f=image&amp;dpi=96&amp;bbox=152519, 6580080, 152806, 6580299</vt:lpwstr>
      </vt:variant>
      <vt:variant>
        <vt:lpwstr/>
      </vt:variant>
      <vt:variant>
        <vt:i4>6619189</vt:i4>
      </vt:variant>
      <vt:variant>
        <vt:i4>381</vt:i4>
      </vt:variant>
      <vt:variant>
        <vt:i4>0</vt:i4>
      </vt:variant>
      <vt:variant>
        <vt:i4>5</vt:i4>
      </vt:variant>
      <vt:variant>
        <vt:lpwstr>http://dundraren/ArcGIS/rest/services/ajourhallning/MapServer/export?bbox=152519, 6580080,,60.5</vt:lpwstr>
      </vt:variant>
      <vt:variant>
        <vt:lpwstr/>
      </vt:variant>
      <vt:variant>
        <vt:i4>1507339</vt:i4>
      </vt:variant>
      <vt:variant>
        <vt:i4>378</vt:i4>
      </vt:variant>
      <vt:variant>
        <vt:i4>0</vt:i4>
      </vt:variant>
      <vt:variant>
        <vt:i4>5</vt:i4>
      </vt:variant>
      <vt:variant>
        <vt:lpwstr>http://dundraren/arcgis/rest/services</vt:lpwstr>
      </vt:variant>
      <vt:variant>
        <vt:lpwstr/>
      </vt:variant>
      <vt:variant>
        <vt:i4>852045</vt:i4>
      </vt:variant>
      <vt:variant>
        <vt:i4>375</vt:i4>
      </vt:variant>
      <vt:variant>
        <vt:i4>0</vt:i4>
      </vt:variant>
      <vt:variant>
        <vt:i4>5</vt:i4>
      </vt:variant>
      <vt:variant>
        <vt:lpwstr>http://edndoc.esri.com/arcims/9.1/elements/using_get_features.htm</vt:lpwstr>
      </vt:variant>
      <vt:variant>
        <vt:lpwstr/>
      </vt:variant>
      <vt:variant>
        <vt:i4>6553653</vt:i4>
      </vt:variant>
      <vt:variant>
        <vt:i4>372</vt:i4>
      </vt:variant>
      <vt:variant>
        <vt:i4>0</vt:i4>
      </vt:variant>
      <vt:variant>
        <vt:i4>5</vt:i4>
      </vt:variant>
      <vt:variant>
        <vt:lpwstr>http://cholmes.wordpress.com/2007/04/24/rest-feature-service-sketches/</vt:lpwstr>
      </vt:variant>
      <vt:variant>
        <vt:lpwstr/>
      </vt:variant>
      <vt:variant>
        <vt:i4>5767193</vt:i4>
      </vt:variant>
      <vt:variant>
        <vt:i4>369</vt:i4>
      </vt:variant>
      <vt:variant>
        <vt:i4>0</vt:i4>
      </vt:variant>
      <vt:variant>
        <vt:i4>5</vt:i4>
      </vt:variant>
      <vt:variant>
        <vt:lpwstr>http://opengeo.org/publications/opengeo-architecture/</vt:lpwstr>
      </vt:variant>
      <vt:variant>
        <vt:lpwstr/>
      </vt:variant>
      <vt:variant>
        <vt:i4>196615</vt:i4>
      </vt:variant>
      <vt:variant>
        <vt:i4>366</vt:i4>
      </vt:variant>
      <vt:variant>
        <vt:i4>0</vt:i4>
      </vt:variant>
      <vt:variant>
        <vt:i4>5</vt:i4>
      </vt:variant>
      <vt:variant>
        <vt:lpwstr>http://dundraren/ArcGIS/services/dufomr/MapServer/WFSServer?request=getfeature&amp;typename=dufomr&amp;BBOX=6580000,150000,6580010,150010</vt:lpwstr>
      </vt:variant>
      <vt:variant>
        <vt:lpwstr/>
      </vt:variant>
      <vt:variant>
        <vt:i4>196615</vt:i4>
      </vt:variant>
      <vt:variant>
        <vt:i4>363</vt:i4>
      </vt:variant>
      <vt:variant>
        <vt:i4>0</vt:i4>
      </vt:variant>
      <vt:variant>
        <vt:i4>5</vt:i4>
      </vt:variant>
      <vt:variant>
        <vt:lpwstr>http://dundraren/ArcGIS/services/dufomr/MapServer/WFSServer?request=getfeature&amp;typename=dufomr&amp;BBOX=6580000,150000,6580010,150010</vt:lpwstr>
      </vt:variant>
      <vt:variant>
        <vt:lpwstr/>
      </vt:variant>
      <vt:variant>
        <vt:i4>196615</vt:i4>
      </vt:variant>
      <vt:variant>
        <vt:i4>360</vt:i4>
      </vt:variant>
      <vt:variant>
        <vt:i4>0</vt:i4>
      </vt:variant>
      <vt:variant>
        <vt:i4>5</vt:i4>
      </vt:variant>
      <vt:variant>
        <vt:lpwstr>http://dundraren/ArcGIS/services/dufomr/MapServer/WFSServer?request=getfeature&amp;typename=dufomr&amp;BBOX=6580000,150000,6580010,150010</vt:lpwstr>
      </vt:variant>
      <vt:variant>
        <vt:lpwstr/>
      </vt:variant>
      <vt:variant>
        <vt:i4>196615</vt:i4>
      </vt:variant>
      <vt:variant>
        <vt:i4>357</vt:i4>
      </vt:variant>
      <vt:variant>
        <vt:i4>0</vt:i4>
      </vt:variant>
      <vt:variant>
        <vt:i4>5</vt:i4>
      </vt:variant>
      <vt:variant>
        <vt:lpwstr>http://dundraren/ArcGIS/services/dufomr/MapServer/WFSServer?request=getfeature&amp;typename=dufomr&amp;BBOX=6580000,150000,6580010,150010</vt:lpwstr>
      </vt:variant>
      <vt:variant>
        <vt:lpwstr/>
      </vt:variant>
      <vt:variant>
        <vt:i4>196615</vt:i4>
      </vt:variant>
      <vt:variant>
        <vt:i4>354</vt:i4>
      </vt:variant>
      <vt:variant>
        <vt:i4>0</vt:i4>
      </vt:variant>
      <vt:variant>
        <vt:i4>5</vt:i4>
      </vt:variant>
      <vt:variant>
        <vt:lpwstr>http://dundraren/ArcGIS/services/dufomr/MapServer/WFSServer?request=getfeature&amp;typename=dufomr&amp;BBOX=6580000,150000,6580010,150010</vt:lpwstr>
      </vt:variant>
      <vt:variant>
        <vt:lpwstr/>
      </vt:variant>
      <vt:variant>
        <vt:i4>196615</vt:i4>
      </vt:variant>
      <vt:variant>
        <vt:i4>351</vt:i4>
      </vt:variant>
      <vt:variant>
        <vt:i4>0</vt:i4>
      </vt:variant>
      <vt:variant>
        <vt:i4>5</vt:i4>
      </vt:variant>
      <vt:variant>
        <vt:lpwstr>http://dundraren/ArcGIS/services/dufomr/MapServer/WFSServer?request=getfeature&amp;typename=dufomr&amp;BBOX=6580000,150000,6580010,150010</vt:lpwstr>
      </vt:variant>
      <vt:variant>
        <vt:lpwstr/>
      </vt:variant>
      <vt:variant>
        <vt:i4>196615</vt:i4>
      </vt:variant>
      <vt:variant>
        <vt:i4>348</vt:i4>
      </vt:variant>
      <vt:variant>
        <vt:i4>0</vt:i4>
      </vt:variant>
      <vt:variant>
        <vt:i4>5</vt:i4>
      </vt:variant>
      <vt:variant>
        <vt:lpwstr>http://dundraren/ArcGIS/services/dufomr/MapServer/WFSServer?request=getfeature&amp;typename=dufomr&amp;BBOX=6580000,150000,6580010,150010</vt:lpwstr>
      </vt:variant>
      <vt:variant>
        <vt:lpwstr/>
      </vt:variant>
      <vt:variant>
        <vt:i4>196615</vt:i4>
      </vt:variant>
      <vt:variant>
        <vt:i4>345</vt:i4>
      </vt:variant>
      <vt:variant>
        <vt:i4>0</vt:i4>
      </vt:variant>
      <vt:variant>
        <vt:i4>5</vt:i4>
      </vt:variant>
      <vt:variant>
        <vt:lpwstr>http://dundraren/ArcGIS/services/dufomr/MapServer/WFSServer?request=getfeature&amp;typename=dufomr&amp;BBOX=6580000,150000,6580010,150010</vt:lpwstr>
      </vt:variant>
      <vt:variant>
        <vt:lpwstr/>
      </vt:variant>
      <vt:variant>
        <vt:i4>196615</vt:i4>
      </vt:variant>
      <vt:variant>
        <vt:i4>342</vt:i4>
      </vt:variant>
      <vt:variant>
        <vt:i4>0</vt:i4>
      </vt:variant>
      <vt:variant>
        <vt:i4>5</vt:i4>
      </vt:variant>
      <vt:variant>
        <vt:lpwstr>http://dundraren/ArcGIS/services/dufomr/MapServer/WFSServer?request=getfeature&amp;typename=dufomr&amp;BBOX=6580000,150000,6580010,150010</vt:lpwstr>
      </vt:variant>
      <vt:variant>
        <vt:lpwstr/>
      </vt:variant>
      <vt:variant>
        <vt:i4>196615</vt:i4>
      </vt:variant>
      <vt:variant>
        <vt:i4>339</vt:i4>
      </vt:variant>
      <vt:variant>
        <vt:i4>0</vt:i4>
      </vt:variant>
      <vt:variant>
        <vt:i4>5</vt:i4>
      </vt:variant>
      <vt:variant>
        <vt:lpwstr>http://dundraren/ArcGIS/services/dufomr/MapServer/WFSServer?request=getfeature&amp;typename=dufomr&amp;BBOX=6580000,150000,6580010,150010</vt:lpwstr>
      </vt:variant>
      <vt:variant>
        <vt:lpwstr/>
      </vt:variant>
      <vt:variant>
        <vt:i4>4653124</vt:i4>
      </vt:variant>
      <vt:variant>
        <vt:i4>336</vt:i4>
      </vt:variant>
      <vt:variant>
        <vt:i4>0</vt:i4>
      </vt:variant>
      <vt:variant>
        <vt:i4>5</vt:i4>
      </vt:variant>
      <vt:variant>
        <vt:lpwstr>http://webhelp.esri.com/arcgisserver/9.3/dotNet/index.htm</vt:lpwstr>
      </vt:variant>
      <vt:variant>
        <vt:lpwstr>tutorial_wfs_service.htm</vt:lpwstr>
      </vt:variant>
      <vt:variant>
        <vt:i4>1376377</vt:i4>
      </vt:variant>
      <vt:variant>
        <vt:i4>333</vt:i4>
      </vt:variant>
      <vt:variant>
        <vt:i4>0</vt:i4>
      </vt:variant>
      <vt:variant>
        <vt:i4>5</vt:i4>
      </vt:variant>
      <vt:variant>
        <vt:lpwstr>http://dundraren/arcgis/services/dufomr/MapServer/WMSServer?SERVICE=WMS&amp;VERSION=1.1.1&amp;REQUEST=GetFeatureInfo&amp;SRS=EPSG:3011&amp;&amp;bbox=150000,6580000,154000,6584000&amp;WIDTH=256&amp;HEIGHT=256&amp;QUERY_LAYERS=0&amp;X=200&amp;Y=200</vt:lpwstr>
      </vt:variant>
      <vt:variant>
        <vt:lpwstr/>
      </vt:variant>
      <vt:variant>
        <vt:i4>6946914</vt:i4>
      </vt:variant>
      <vt:variant>
        <vt:i4>330</vt:i4>
      </vt:variant>
      <vt:variant>
        <vt:i4>0</vt:i4>
      </vt:variant>
      <vt:variant>
        <vt:i4>5</vt:i4>
      </vt:variant>
      <vt:variant>
        <vt:lpwstr>http://resources.esri.com/help/9.3/arcgisserver/adf/dotnet/concepts_start.htm</vt:lpwstr>
      </vt:variant>
      <vt:variant>
        <vt:lpwstr>developer/ADF/adf_devpaths.htm</vt:lpwstr>
      </vt:variant>
      <vt:variant>
        <vt:i4>1048660</vt:i4>
      </vt:variant>
      <vt:variant>
        <vt:i4>327</vt:i4>
      </vt:variant>
      <vt:variant>
        <vt:i4>0</vt:i4>
      </vt:variant>
      <vt:variant>
        <vt:i4>5</vt:i4>
      </vt:variant>
      <vt:variant>
        <vt:lpwstr>http://www.boutell.com/newfaq/misc/urllength.html</vt:lpwstr>
      </vt:variant>
      <vt:variant>
        <vt:lpwstr/>
      </vt:variant>
      <vt:variant>
        <vt:i4>6684710</vt:i4>
      </vt:variant>
      <vt:variant>
        <vt:i4>324</vt:i4>
      </vt:variant>
      <vt:variant>
        <vt:i4>0</vt:i4>
      </vt:variant>
      <vt:variant>
        <vt:i4>5</vt:i4>
      </vt:variant>
      <vt:variant>
        <vt:lpwstr>http://resources.esri.com/help/9.3/arcgisserver/apis/soap/index.htm</vt:lpwstr>
      </vt:variant>
      <vt:variant>
        <vt:lpwstr/>
      </vt:variant>
      <vt:variant>
        <vt:i4>2359349</vt:i4>
      </vt:variant>
      <vt:variant>
        <vt:i4>321</vt:i4>
      </vt:variant>
      <vt:variant>
        <vt:i4>0</vt:i4>
      </vt:variant>
      <vt:variant>
        <vt:i4>5</vt:i4>
      </vt:variant>
      <vt:variant>
        <vt:lpwstr>http://resources.esri.com/help/9.3/arcgisserver/apis/rest/</vt:lpwstr>
      </vt:variant>
      <vt:variant>
        <vt:lpwstr/>
      </vt:variant>
      <vt:variant>
        <vt:i4>7077936</vt:i4>
      </vt:variant>
      <vt:variant>
        <vt:i4>318</vt:i4>
      </vt:variant>
      <vt:variant>
        <vt:i4>0</vt:i4>
      </vt:variant>
      <vt:variant>
        <vt:i4>5</vt:i4>
      </vt:variant>
      <vt:variant>
        <vt:lpwstr>http://resources.esri.com/arcgisserver/adf/dotnet/</vt:lpwstr>
      </vt:variant>
      <vt:variant>
        <vt:lpwstr/>
      </vt:variant>
      <vt:variant>
        <vt:i4>7078002</vt:i4>
      </vt:variant>
      <vt:variant>
        <vt:i4>315</vt:i4>
      </vt:variant>
      <vt:variant>
        <vt:i4>0</vt:i4>
      </vt:variant>
      <vt:variant>
        <vt:i4>5</vt:i4>
      </vt:variant>
      <vt:variant>
        <vt:lpwstr>http://edndoc.esri.com/arcims/9.2/whnjs.htm</vt:lpwstr>
      </vt:variant>
      <vt:variant>
        <vt:lpwstr/>
      </vt:variant>
      <vt:variant>
        <vt:i4>1179678</vt:i4>
      </vt:variant>
      <vt:variant>
        <vt:i4>312</vt:i4>
      </vt:variant>
      <vt:variant>
        <vt:i4>0</vt:i4>
      </vt:variant>
      <vt:variant>
        <vt:i4>5</vt:i4>
      </vt:variant>
      <vt:variant>
        <vt:lpwstr>http://resources.esri.com/arcgisserver/index.cfm?fa=services</vt:lpwstr>
      </vt:variant>
      <vt:variant>
        <vt:lpwstr/>
      </vt:variant>
      <vt:variant>
        <vt:i4>917508</vt:i4>
      </vt:variant>
      <vt:variant>
        <vt:i4>309</vt:i4>
      </vt:variant>
      <vt:variant>
        <vt:i4>0</vt:i4>
      </vt:variant>
      <vt:variant>
        <vt:i4>5</vt:i4>
      </vt:variant>
      <vt:variant>
        <vt:lpwstr>http://conference.osgeo.org/index.php/foss4g/2008/paper/view/161/160</vt:lpwstr>
      </vt:variant>
      <vt:variant>
        <vt:lpwstr/>
      </vt:variant>
      <vt:variant>
        <vt:i4>524405</vt:i4>
      </vt:variant>
      <vt:variant>
        <vt:i4>306</vt:i4>
      </vt:variant>
      <vt:variant>
        <vt:i4>0</vt:i4>
      </vt:variant>
      <vt:variant>
        <vt:i4>5</vt:i4>
      </vt:variant>
      <vt:variant>
        <vt:lpwstr>http://www.govtech.com/gt/articles/633927?id=633927&amp;full=1&amp;story_pg=2</vt:lpwstr>
      </vt:variant>
      <vt:variant>
        <vt:lpwstr/>
      </vt:variant>
      <vt:variant>
        <vt:i4>6946917</vt:i4>
      </vt:variant>
      <vt:variant>
        <vt:i4>303</vt:i4>
      </vt:variant>
      <vt:variant>
        <vt:i4>0</vt:i4>
      </vt:variant>
      <vt:variant>
        <vt:i4>5</vt:i4>
      </vt:variant>
      <vt:variant>
        <vt:lpwstr>http://www.infoq.com/articles/rest-introduction</vt:lpwstr>
      </vt:variant>
      <vt:variant>
        <vt:lpwstr/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_Toc250364281</vt:lpwstr>
      </vt:variant>
      <vt:variant>
        <vt:i4>1900598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_Toc250364280</vt:lpwstr>
      </vt:variant>
      <vt:variant>
        <vt:i4>1179702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_Toc250364279</vt:lpwstr>
      </vt:variant>
      <vt:variant>
        <vt:i4>1179702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_Toc250364278</vt:lpwstr>
      </vt:variant>
      <vt:variant>
        <vt:i4>1179702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_Toc250364277</vt:lpwstr>
      </vt:variant>
      <vt:variant>
        <vt:i4>1179702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_Toc250364276</vt:lpwstr>
      </vt:variant>
      <vt:variant>
        <vt:i4>1179702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_Toc250364275</vt:lpwstr>
      </vt:variant>
      <vt:variant>
        <vt:i4>1179702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_Toc250364274</vt:lpwstr>
      </vt:variant>
      <vt:variant>
        <vt:i4>1179702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_Toc250364273</vt:lpwstr>
      </vt:variant>
      <vt:variant>
        <vt:i4>1179702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_Toc250364272</vt:lpwstr>
      </vt:variant>
      <vt:variant>
        <vt:i4>1179702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_Toc250364271</vt:lpwstr>
      </vt:variant>
      <vt:variant>
        <vt:i4>1179702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_Toc250364270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_Toc250364269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_Toc250364268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_Toc250364267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_Toc250364266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_Toc250364265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_Toc250364264</vt:lpwstr>
      </vt:variant>
      <vt:variant>
        <vt:i4>1245238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_Toc250364263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_Toc250364262</vt:lpwstr>
      </vt:variant>
      <vt:variant>
        <vt:i4>1245238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_Toc250364261</vt:lpwstr>
      </vt:variant>
      <vt:variant>
        <vt:i4>1245238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_Toc250364260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_Toc250364259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_Toc250364258</vt:lpwstr>
      </vt:variant>
      <vt:variant>
        <vt:i4>1048630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_Toc250364257</vt:lpwstr>
      </vt:variant>
      <vt:variant>
        <vt:i4>1048630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_Toc250364256</vt:lpwstr>
      </vt:variant>
      <vt:variant>
        <vt:i4>1048630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_Toc250364255</vt:lpwstr>
      </vt:variant>
      <vt:variant>
        <vt:i4>1048630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_Toc250364254</vt:lpwstr>
      </vt:variant>
      <vt:variant>
        <vt:i4>1048630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_Toc250364253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_Toc250364252</vt:lpwstr>
      </vt:variant>
      <vt:variant>
        <vt:i4>1048630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_Toc250364251</vt:lpwstr>
      </vt:variant>
      <vt:variant>
        <vt:i4>1048630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_Toc250364250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_Toc250364249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_Toc250364248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_Toc250364247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_Toc250364246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_Toc250364245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_Toc250364244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_Toc250364243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_Toc250364242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_Toc250364241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_Toc250364240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_Toc250364239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_Toc250364238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_Toc250364237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_Toc250364236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_Toc250364235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_Toc250364234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_Toc250364233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_Toc250364232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Rönn</dc:creator>
  <cp:keywords/>
  <dc:description/>
  <cp:lastModifiedBy>Per Låås</cp:lastModifiedBy>
  <cp:revision>814</cp:revision>
  <cp:lastPrinted>2010-12-09T11:00:00Z</cp:lastPrinted>
  <dcterms:created xsi:type="dcterms:W3CDTF">2010-03-05T10:22:00Z</dcterms:created>
  <dcterms:modified xsi:type="dcterms:W3CDTF">2013-03-18T07:00:00Z</dcterms:modified>
</cp:coreProperties>
</file>